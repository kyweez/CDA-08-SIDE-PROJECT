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042960"/>
        <w:docPartObj>
          <w:docPartGallery w:val="Cover Pages"/>
          <w:docPartUnique/>
        </w:docPartObj>
      </w:sdtPr>
      <w:sdtEndPr>
        <w:rPr>
          <w:rFonts w:asciiTheme="majorHAnsi" w:eastAsiaTheme="majorEastAsia" w:hAnsiTheme="majorHAnsi" w:cstheme="majorBidi"/>
          <w:color w:val="F3642C" w:themeColor="text2"/>
          <w:spacing w:val="5"/>
          <w:kern w:val="28"/>
          <w:sz w:val="96"/>
          <w:szCs w:val="56"/>
          <w14:ligatures w14:val="standardContextual"/>
          <w14:cntxtAlts/>
        </w:rPr>
      </w:sdtEndPr>
      <w:sdtContent>
        <w:p w14:paraId="1E12F9E8" w14:textId="77777777" w:rsidR="00172D10" w:rsidRDefault="001C62C8">
          <w:r>
            <w:rPr>
              <w:noProof/>
              <w:lang w:bidi="fr-FR"/>
            </w:rPr>
            <mc:AlternateContent>
              <mc:Choice Requires="wpg">
                <w:drawing>
                  <wp:anchor distT="0" distB="0" distL="114300" distR="114300" simplePos="0" relativeHeight="251658240" behindDoc="0" locked="0" layoutInCell="1" allowOverlap="1" wp14:anchorId="33C7BE52" wp14:editId="10DD3000">
                    <wp:simplePos x="0" y="0"/>
                    <wp:positionH relativeFrom="column">
                      <wp:posOffset>3434938</wp:posOffset>
                    </wp:positionH>
                    <wp:positionV relativeFrom="paragraph">
                      <wp:posOffset>-2814452</wp:posOffset>
                    </wp:positionV>
                    <wp:extent cx="4363142" cy="4778829"/>
                    <wp:effectExtent l="0" t="0" r="0" b="3175"/>
                    <wp:wrapNone/>
                    <wp:docPr id="27" name="Groupe 27" descr="Formes hexagonales"/>
                    <wp:cNvGraphicFramePr/>
                    <a:graphic xmlns:a="http://schemas.openxmlformats.org/drawingml/2006/main">
                      <a:graphicData uri="http://schemas.microsoft.com/office/word/2010/wordprocessingGroup">
                        <wpg:wgp>
                          <wpg:cNvGrpSpPr/>
                          <wpg:grpSpPr>
                            <a:xfrm>
                              <a:off x="0" y="0"/>
                              <a:ext cx="4363142" cy="4778829"/>
                              <a:chOff x="0" y="0"/>
                              <a:chExt cx="4363142" cy="4778829"/>
                            </a:xfrm>
                          </wpg:grpSpPr>
                          <pic:pic xmlns:pic="http://schemas.openxmlformats.org/drawingml/2006/picture">
                            <pic:nvPicPr>
                              <pic:cNvPr id="13" name="Graphisme 13" descr="Hexagone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831272" y="0"/>
                                <a:ext cx="3531870" cy="4088130"/>
                              </a:xfrm>
                              <a:prstGeom prst="rect">
                                <a:avLst/>
                              </a:prstGeom>
                            </pic:spPr>
                          </pic:pic>
                          <pic:pic xmlns:pic="http://schemas.openxmlformats.org/drawingml/2006/picture">
                            <pic:nvPicPr>
                              <pic:cNvPr id="14" name="Graphisme 14" descr="Hexagone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320633" y="1080655"/>
                                <a:ext cx="2771775" cy="3203575"/>
                              </a:xfrm>
                              <a:prstGeom prst="rect">
                                <a:avLst/>
                              </a:prstGeom>
                            </pic:spPr>
                          </pic:pic>
                          <pic:pic xmlns:pic="http://schemas.openxmlformats.org/drawingml/2006/picture">
                            <pic:nvPicPr>
                              <pic:cNvPr id="15" name="Graphisme 15" descr="Hexagone 4"/>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2256312"/>
                                <a:ext cx="1583055" cy="1832610"/>
                              </a:xfrm>
                              <a:prstGeom prst="rect">
                                <a:avLst/>
                              </a:prstGeom>
                            </pic:spPr>
                          </pic:pic>
                          <pic:pic xmlns:pic="http://schemas.openxmlformats.org/drawingml/2006/picture">
                            <pic:nvPicPr>
                              <pic:cNvPr id="16" name="Graphisme 16" descr="Hexagone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280062" y="2873829"/>
                                <a:ext cx="1647825" cy="1905000"/>
                              </a:xfrm>
                              <a:prstGeom prst="rect">
                                <a:avLst/>
                              </a:prstGeom>
                            </pic:spPr>
                          </pic:pic>
                        </wpg:wgp>
                      </a:graphicData>
                    </a:graphic>
                  </wp:anchor>
                </w:drawing>
              </mc:Choice>
              <mc:Fallback>
                <w:pict>
                  <v:group w14:anchorId="7E713FB2" id="Groupe 27" o:spid="_x0000_s1026" alt="Formes hexagonales" style="position:absolute;margin-left:270.45pt;margin-top:-221.6pt;width:343.55pt;height:376.3pt;z-index:251658240" coordsize="43631,477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sme 13" o:spid="_x0000_s1027" type="#_x0000_t75" alt="Hexagone 1"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">
                      <v:imagedata r:id="rId16" o:title="Hexagone 1"/>
                    </v:shape>
                    <v:shape id="Graphisme 14" o:spid="_x0000_s1028" type="#_x0000_t75" alt="Hexagone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">
                      <v:imagedata r:id="rId17" o:title="Hexagone 2"/>
                    </v:shape>
                    <v:shape id="Graphisme 15" o:spid="_x0000_s1029" type="#_x0000_t75" alt="Hexagone 4"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">
                      <v:imagedata r:id="rId18" o:title="Hexagone 4"/>
                    </v:shape>
                    <v:shape id="Graphisme 16" o:spid="_x0000_s1030" type="#_x0000_t75" alt="Hexagone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">
                      <v:imagedata r:id="rId19" o:title="Hexagone 3"/>
                    </v:shape>
                  </v:group>
                </w:pict>
              </mc:Fallback>
            </mc:AlternateContent>
          </w:r>
        </w:p>
        <w:tbl>
          <w:tblPr>
            <w:tblStyle w:val="Tableausimple4"/>
            <w:tblpPr w:leftFromText="180" w:rightFromText="180" w:vertAnchor="text" w:horzAnchor="margin" w:tblpXSpec="center" w:tblpY="3167"/>
            <w:tblW w:w="12256" w:type="dxa"/>
            <w:tblLook w:val="04A0" w:firstRow="1" w:lastRow="0" w:firstColumn="1" w:lastColumn="0" w:noHBand="0" w:noVBand="1"/>
          </w:tblPr>
          <w:tblGrid>
            <w:gridCol w:w="12256"/>
          </w:tblGrid>
          <w:tr w:rsidR="002A2E02" w14:paraId="713EECEF" w14:textId="77777777" w:rsidTr="005D120C">
            <w:trPr>
              <w:cnfStyle w:val="100000000000" w:firstRow="1" w:lastRow="0" w:firstColumn="0" w:lastColumn="0" w:oddVBand="0" w:evenVBand="0" w:oddHBand="0" w:evenHBand="0" w:firstRowFirstColumn="0" w:firstRowLastColumn="0" w:lastRowFirstColumn="0" w:lastRowLastColumn="0"/>
              <w:trHeight w:val="1659"/>
            </w:trPr>
            <w:tc>
              <w:tcPr>
                <w:cnfStyle w:val="001000000000" w:firstRow="0" w:lastRow="0" w:firstColumn="1" w:lastColumn="0" w:oddVBand="0" w:evenVBand="0" w:oddHBand="0" w:evenHBand="0" w:firstRowFirstColumn="0" w:firstRowLastColumn="0" w:lastRowFirstColumn="0" w:lastRowLastColumn="0"/>
                <w:tcW w:w="12256" w:type="dxa"/>
              </w:tcPr>
              <w:p w14:paraId="590A0A6D" w14:textId="77777777" w:rsidR="002A2E02" w:rsidRDefault="005D120C"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fr-FR"/>
                  </w:rPr>
                  <mc:AlternateContent>
                    <mc:Choice Requires="wps">
                      <w:drawing>
                        <wp:anchor distT="0" distB="0" distL="114300" distR="114300" simplePos="0" relativeHeight="251660288" behindDoc="0" locked="0" layoutInCell="1" allowOverlap="1" wp14:anchorId="10872C2C" wp14:editId="4F3FF504">
                          <wp:simplePos x="0" y="0"/>
                          <wp:positionH relativeFrom="column">
                            <wp:posOffset>1924050</wp:posOffset>
                          </wp:positionH>
                          <wp:positionV relativeFrom="paragraph">
                            <wp:posOffset>665480</wp:posOffset>
                          </wp:positionV>
                          <wp:extent cx="3800475" cy="45719"/>
                          <wp:effectExtent l="0" t="0" r="9525" b="0"/>
                          <wp:wrapNone/>
                          <wp:docPr id="18" name="Rectangle 18" title="Ligne"/>
                          <wp:cNvGraphicFramePr/>
                          <a:graphic xmlns:a="http://schemas.openxmlformats.org/drawingml/2006/main">
                            <a:graphicData uri="http://schemas.microsoft.com/office/word/2010/wordprocessingShape">
                              <wps:wsp>
                                <wps:cNvSpPr/>
                                <wps:spPr>
                                  <a:xfrm>
                                    <a:off x="0" y="0"/>
                                    <a:ext cx="3800475" cy="45719"/>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4FE15" id="Rectangle 18" o:spid="_x0000_s1026" alt="Titre : Ligne" style="position:absolute;margin-left:151.5pt;margin-top:52.4pt;width:299.2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" fillcolor="#f3642c [3215]" stroked="f" strokeweight="2.25pt"/>
                      </w:pict>
                    </mc:Fallback>
                  </mc:AlternateContent>
                </w:r>
                <w:r w:rsidR="002A2E02">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670E74FA" wp14:editId="30AA9481">
                          <wp:extent cx="6697389" cy="771855"/>
                          <wp:effectExtent l="0" t="0" r="0" b="9525"/>
                          <wp:docPr id="24" name="Zone de texte 24"/>
                          <wp:cNvGraphicFramePr/>
                          <a:graphic xmlns:a="http://schemas.openxmlformats.org/drawingml/2006/main">
                            <a:graphicData uri="http://schemas.microsoft.com/office/word/2010/wordprocessingShape">
                              <wps:wsp>
                                <wps:cNvSpPr txBox="1"/>
                                <wps:spPr>
                                  <a:xfrm>
                                    <a:off x="0" y="0"/>
                                    <a:ext cx="6697389" cy="7718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C94C16" w14:textId="2CECE649" w:rsidR="003F316D" w:rsidRPr="008A25CD" w:rsidRDefault="003F316D" w:rsidP="002A2E02">
                                      <w:pPr>
                                        <w:pStyle w:val="Style1"/>
                                        <w:rPr>
                                          <w:b/>
                                          <w:sz w:val="60"/>
                                          <w:szCs w:val="60"/>
                                        </w:rPr>
                                      </w:pPr>
                                      <w:r>
                                        <w:rPr>
                                          <w:b/>
                                          <w:sz w:val="60"/>
                                          <w:szCs w:val="60"/>
                                          <w:lang w:bidi="fr-FR"/>
                                        </w:rPr>
                                        <w:t>Cahier des charges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70E74FA" id="_x0000_t202" coordsize="21600,21600" o:spt="202" path="m,l,21600r21600,l21600,xe">
                          <v:stroke joinstyle="miter"/>
                          <v:path gradientshapeok="t" o:connecttype="rect"/>
                        </v:shapetype>
                        <v:shape id="Zone de texte 24" o:spid="_x0000_s1026" type="#_x0000_t202" style="width:527.35pt;height:6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" filled="f" stroked="f">
                          <v:textbox>
                            <w:txbxContent>
                              <w:p w14:paraId="18C94C16" w14:textId="2CECE649" w:rsidR="003F316D" w:rsidRPr="008A25CD" w:rsidRDefault="003F316D" w:rsidP="002A2E02">
                                <w:pPr>
                                  <w:pStyle w:val="Style1"/>
                                  <w:rPr>
                                    <w:b/>
                                    <w:sz w:val="60"/>
                                    <w:szCs w:val="60"/>
                                  </w:rPr>
                                </w:pPr>
                                <w:r>
                                  <w:rPr>
                                    <w:b/>
                                    <w:sz w:val="60"/>
                                    <w:szCs w:val="60"/>
                                    <w:lang w:bidi="fr-FR"/>
                                  </w:rPr>
                                  <w:t>Cahier des charges</w:t>
                                </w:r>
                              </w:p>
                            </w:txbxContent>
                          </v:textbox>
                          <w10:anchorlock/>
                        </v:shape>
                      </w:pict>
                    </mc:Fallback>
                  </mc:AlternateContent>
                </w:r>
              </w:p>
            </w:tc>
          </w:tr>
          <w:tr w:rsidR="002A2E02" w14:paraId="39C0AD13" w14:textId="77777777" w:rsidTr="005D120C">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61477E6" w14:textId="77777777" w:rsidR="005D120C" w:rsidRDefault="002A2E02" w:rsidP="005D120C">
                <w:pPr>
                  <w:tabs>
                    <w:tab w:val="left" w:pos="397"/>
                    <w:tab w:val="center" w:pos="5695"/>
                  </w:tabs>
                  <w:jc w:val="center"/>
                  <w:rPr>
                    <w:rFonts w:asciiTheme="majorHAnsi" w:eastAsiaTheme="majorEastAsia" w:hAnsiTheme="majorHAnsi" w:cstheme="majorBidi"/>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1B0FF21B" wp14:editId="4DC7B619">
                          <wp:extent cx="3515096" cy="818968"/>
                          <wp:effectExtent l="0" t="0" r="0" b="635"/>
                          <wp:docPr id="25" name="Zone de texte 25"/>
                          <wp:cNvGraphicFramePr/>
                          <a:graphic xmlns:a="http://schemas.openxmlformats.org/drawingml/2006/main">
                            <a:graphicData uri="http://schemas.microsoft.com/office/word/2010/wordprocessingShape">
                              <wps:wsp>
                                <wps:cNvSpPr txBox="1"/>
                                <wps:spPr>
                                  <a:xfrm>
                                    <a:off x="0" y="0"/>
                                    <a:ext cx="3515096" cy="81896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85C3E72" w14:textId="7EC1C5A1" w:rsidR="003F316D" w:rsidRPr="005B3361" w:rsidRDefault="003F316D" w:rsidP="00CC79E3">
                                      <w:pPr>
                                        <w:pStyle w:val="Sous-titre"/>
                                        <w:jc w:val="center"/>
                                        <w:rPr>
                                          <w:sz w:val="48"/>
                                          <w:szCs w:val="44"/>
                                          <w:lang w:bidi="fr-FR"/>
                                        </w:rPr>
                                      </w:pPr>
                                      <w:r w:rsidRPr="005B3361">
                                        <w:rPr>
                                          <w:sz w:val="48"/>
                                          <w:szCs w:val="44"/>
                                          <w:lang w:bidi="fr-FR"/>
                                        </w:rPr>
                                        <w:t>Hubert Hits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0FF21B" id="Zone de texte 25" o:spid="_x0000_s1027" type="#_x0000_t202" style="width:276.8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" filled="f" stroked="f">
                          <v:textbox>
                            <w:txbxContent>
                              <w:p w14:paraId="585C3E72" w14:textId="7EC1C5A1" w:rsidR="003F316D" w:rsidRPr="005B3361" w:rsidRDefault="003F316D" w:rsidP="00CC79E3">
                                <w:pPr>
                                  <w:pStyle w:val="Sous-titre"/>
                                  <w:jc w:val="center"/>
                                  <w:rPr>
                                    <w:sz w:val="48"/>
                                    <w:szCs w:val="44"/>
                                    <w:lang w:bidi="fr-FR"/>
                                  </w:rPr>
                                </w:pPr>
                                <w:r w:rsidRPr="005B3361">
                                  <w:rPr>
                                    <w:sz w:val="48"/>
                                    <w:szCs w:val="44"/>
                                    <w:lang w:bidi="fr-FR"/>
                                  </w:rPr>
                                  <w:t>Hubert Hits</w:t>
                                </w:r>
                              </w:p>
                            </w:txbxContent>
                          </v:textbox>
                          <w10:anchorlock/>
                        </v:shape>
                      </w:pict>
                    </mc:Fallback>
                  </mc:AlternateContent>
                </w:r>
              </w:p>
              <w:p w14:paraId="2A487BC3" w14:textId="77777777" w:rsidR="005D120C" w:rsidRPr="005D120C" w:rsidRDefault="005D120C" w:rsidP="005D120C">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p>
            </w:tc>
          </w:tr>
          <w:tr w:rsidR="002A2E02" w14:paraId="6E58548E" w14:textId="77777777" w:rsidTr="005D120C">
            <w:trPr>
              <w:trHeight w:val="2283"/>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2FBC8573" w14:textId="77777777" w:rsidR="002A2E02" w:rsidRPr="005D120C" w:rsidRDefault="005D120C" w:rsidP="005D120C">
                <w:pPr>
                  <w:jc w:val="center"/>
                  <w:rPr>
                    <w:rFonts w:asciiTheme="majorHAnsi" w:eastAsiaTheme="majorEastAsia" w:hAnsiTheme="majorHAnsi" w:cstheme="majorBidi"/>
                    <w:color w:val="F3642C" w:themeColor="text2"/>
                    <w:spacing w:val="5"/>
                    <w:kern w:val="28"/>
                    <w:sz w:val="20"/>
                    <w:szCs w:val="20"/>
                    <w14:ligatures w14:val="standardContextual"/>
                    <w14:cntxtAlts/>
                  </w:rPr>
                </w:pPr>
                <w:r>
                  <w:rPr>
                    <w:rFonts w:asciiTheme="majorHAnsi" w:eastAsiaTheme="majorEastAsia" w:hAnsiTheme="majorHAnsi" w:cstheme="majorBidi"/>
                    <w:noProof/>
                    <w:color w:val="F3642C" w:themeColor="text2"/>
                    <w:spacing w:val="5"/>
                    <w:kern w:val="28"/>
                    <w:sz w:val="96"/>
                    <w:szCs w:val="56"/>
                    <w:lang w:bidi="fr-FR"/>
                  </w:rPr>
                  <mc:AlternateContent>
                    <mc:Choice Requires="wps">
                      <w:drawing>
                        <wp:inline distT="0" distB="0" distL="0" distR="0" wp14:anchorId="01A1B115" wp14:editId="3313177F">
                          <wp:extent cx="6495393" cy="676894"/>
                          <wp:effectExtent l="0" t="0" r="0" b="9525"/>
                          <wp:docPr id="26" name="Zone de texte 26"/>
                          <wp:cNvGraphicFramePr/>
                          <a:graphic xmlns:a="http://schemas.openxmlformats.org/drawingml/2006/main">
                            <a:graphicData uri="http://schemas.microsoft.com/office/word/2010/wordprocessingShape">
                              <wps:wsp>
                                <wps:cNvSpPr txBox="1"/>
                                <wps:spPr>
                                  <a:xfrm>
                                    <a:off x="0" y="0"/>
                                    <a:ext cx="6495393" cy="6768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7FCF86" w14:textId="21181BA3" w:rsidR="003F316D" w:rsidRPr="005D120C" w:rsidRDefault="003F316D" w:rsidP="005D120C">
                                      <w:pPr>
                                        <w:jc w:val="center"/>
                                        <w:rPr>
                                          <w:color w:val="FFFFFF" w:themeColor="background1"/>
                                        </w:rPr>
                                      </w:pPr>
                                      <w:r>
                                        <w:rPr>
                                          <w:color w:val="FFFFFF" w:themeColor="background1"/>
                                        </w:rPr>
                                        <w:t>Entreprise commande et de livraison de plats à domicile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A1B115" id="Zone de texte 26" o:spid="_x0000_s1028" type="#_x0000_t202" style="width:511.45pt;height:5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" filled="f" stroked="f">
                          <v:textbox>
                            <w:txbxContent>
                              <w:p w14:paraId="7B7FCF86" w14:textId="21181BA3" w:rsidR="003F316D" w:rsidRPr="005D120C" w:rsidRDefault="003F316D" w:rsidP="005D120C">
                                <w:pPr>
                                  <w:jc w:val="center"/>
                                  <w:rPr>
                                    <w:color w:val="FFFFFF" w:themeColor="background1"/>
                                  </w:rPr>
                                </w:pPr>
                                <w:r>
                                  <w:rPr>
                                    <w:color w:val="FFFFFF" w:themeColor="background1"/>
                                  </w:rPr>
                                  <w:t>Entreprise commande et de livraison de plats à domicile</w:t>
                                </w:r>
                              </w:p>
                            </w:txbxContent>
                          </v:textbox>
                          <w10:anchorlock/>
                        </v:shape>
                      </w:pict>
                    </mc:Fallback>
                  </mc:AlternateContent>
                </w:r>
              </w:p>
            </w:tc>
          </w:tr>
          <w:tr w:rsidR="005D120C" w14:paraId="1298155B" w14:textId="77777777" w:rsidTr="005D120C">
            <w:trPr>
              <w:cnfStyle w:val="000000100000" w:firstRow="0" w:lastRow="0" w:firstColumn="0" w:lastColumn="0" w:oddVBand="0" w:evenVBand="0" w:oddHBand="1" w:evenHBand="0" w:firstRowFirstColumn="0" w:firstRowLastColumn="0" w:lastRowFirstColumn="0" w:lastRowLastColumn="0"/>
              <w:trHeight w:val="879"/>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4DB0CC3D" w14:textId="77777777" w:rsidR="002A2E02" w:rsidRDefault="002A2E02" w:rsidP="005D120C">
                <w:pPr>
                  <w:jc w:val="center"/>
                  <w:rPr>
                    <w:rFonts w:asciiTheme="majorHAnsi" w:eastAsiaTheme="majorEastAsia" w:hAnsiTheme="majorHAnsi" w:cstheme="majorBidi"/>
                    <w:color w:val="F3642C" w:themeColor="text2"/>
                    <w:spacing w:val="5"/>
                    <w:kern w:val="28"/>
                    <w:sz w:val="96"/>
                    <w:szCs w:val="56"/>
                    <w14:ligatures w14:val="standardContextual"/>
                    <w14:cntxtAlts/>
                  </w:rPr>
                </w:pPr>
              </w:p>
            </w:tc>
          </w:tr>
        </w:tbl>
        <w:p w14:paraId="6F780BB0" w14:textId="77777777" w:rsidR="00172D10" w:rsidRDefault="001C62C8">
          <w:pPr>
            <w:rPr>
              <w:rFonts w:asciiTheme="majorHAnsi" w:eastAsiaTheme="majorEastAsia" w:hAnsiTheme="majorHAnsi" w:cstheme="majorBidi"/>
              <w:color w:val="F3642C" w:themeColor="text2"/>
              <w:spacing w:val="5"/>
              <w:kern w:val="28"/>
              <w:sz w:val="96"/>
              <w:szCs w:val="56"/>
              <w14:ligatures w14:val="standardContextual"/>
              <w14:cntxtAlts/>
            </w:rPr>
          </w:pPr>
          <w:r>
            <w:rPr>
              <w:noProof/>
              <w:lang w:bidi="fr-FR"/>
            </w:rPr>
            <mc:AlternateContent>
              <mc:Choice Requires="wpg">
                <w:drawing>
                  <wp:anchor distT="0" distB="0" distL="114300" distR="114300" simplePos="0" relativeHeight="251666432" behindDoc="0" locked="0" layoutInCell="1" allowOverlap="1" wp14:anchorId="7E7924B2" wp14:editId="0881C9E6">
                    <wp:simplePos x="0" y="0"/>
                    <wp:positionH relativeFrom="column">
                      <wp:posOffset>-899556</wp:posOffset>
                    </wp:positionH>
                    <wp:positionV relativeFrom="paragraph">
                      <wp:posOffset>6266955</wp:posOffset>
                    </wp:positionV>
                    <wp:extent cx="4088749" cy="3393580"/>
                    <wp:effectExtent l="0" t="0" r="7620" b="0"/>
                    <wp:wrapNone/>
                    <wp:docPr id="28" name="Groupe 28" descr="Formes hexagonales"/>
                    <wp:cNvGraphicFramePr/>
                    <a:graphic xmlns:a="http://schemas.openxmlformats.org/drawingml/2006/main">
                      <a:graphicData uri="http://schemas.microsoft.com/office/word/2010/wordprocessingGroup">
                        <wpg:wgp>
                          <wpg:cNvGrpSpPr/>
                          <wpg:grpSpPr>
                            <a:xfrm>
                              <a:off x="0" y="0"/>
                              <a:ext cx="4088749" cy="3393580"/>
                              <a:chOff x="0" y="0"/>
                              <a:chExt cx="4088749" cy="3393580"/>
                            </a:xfrm>
                          </wpg:grpSpPr>
                          <pic:pic xmlns:pic="http://schemas.openxmlformats.org/drawingml/2006/picture">
                            <pic:nvPicPr>
                              <pic:cNvPr id="19" name="Graphisme 19" descr="Hexagone 2"/>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190005"/>
                                <a:ext cx="2771775" cy="3203575"/>
                              </a:xfrm>
                              <a:prstGeom prst="rect">
                                <a:avLst/>
                              </a:prstGeom>
                            </pic:spPr>
                          </pic:pic>
                          <pic:pic xmlns:pic="http://schemas.openxmlformats.org/drawingml/2006/picture">
                            <pic:nvPicPr>
                              <pic:cNvPr id="20" name="Graphisme 20" descr="Hexagone 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2137559" y="0"/>
                                <a:ext cx="1647825" cy="1905000"/>
                              </a:xfrm>
                              <a:prstGeom prst="rect">
                                <a:avLst/>
                              </a:prstGeom>
                            </pic:spPr>
                          </pic:pic>
                          <pic:pic xmlns:pic="http://schemas.openxmlformats.org/drawingml/2006/picture">
                            <pic:nvPicPr>
                              <pic:cNvPr id="21" name="Graphisme 21" descr="Hexagone 4"/>
                              <pic:cNvPicPr>
                                <a:picLocks noChangeAspect="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2505694" y="59377"/>
                                <a:ext cx="1583055" cy="1832610"/>
                              </a:xfrm>
                              <a:prstGeom prst="rect">
                                <a:avLst/>
                              </a:prstGeom>
                            </pic:spPr>
                          </pic:pic>
                        </wpg:wgp>
                      </a:graphicData>
                    </a:graphic>
                  </wp:anchor>
                </w:drawing>
              </mc:Choice>
              <mc:Fallback>
                <w:pict>
                  <v:group w14:anchorId="6514BDEE" id="Groupe 28" o:spid="_x0000_s1026" alt="Formes hexagonales" style="position:absolute;margin-left:-70.85pt;margin-top:493.45pt;width:321.95pt;height:267.2pt;z-index:251666432" coordsize="40887,33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">
                    <v:shape id="Graphisme 19" o:spid="_x0000_s1027" type="#_x0000_t75" alt="Hexagone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">
                      <v:imagedata r:id="rId17" o:title="Hexagone 2"/>
                    </v:shape>
                    <v:shape id="Graphisme 20" o:spid="_x0000_s1028" type="#_x0000_t75" alt="Hexagone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">
                      <v:imagedata r:id="rId19" o:title="Hexagone 3"/>
                    </v:shape>
                    <v:shape id="Graphisme 21" o:spid="_x0000_s1029" type="#_x0000_t75" alt="Hexagone 4"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">
                      <v:imagedata r:id="rId18" o:title="Hexagone 4"/>
                    </v:shape>
                  </v:group>
                </w:pict>
              </mc:Fallback>
            </mc:AlternateContent>
          </w:r>
          <w:r w:rsidR="005D120C">
            <w:rPr>
              <w:noProof/>
              <w:lang w:bidi="fr-FR"/>
            </w:rPr>
            <w:drawing>
              <wp:anchor distT="0" distB="0" distL="114300" distR="114300" simplePos="0" relativeHeight="251668480" behindDoc="0" locked="0" layoutInCell="1" allowOverlap="1" wp14:anchorId="762B36C5" wp14:editId="72E128F0">
                <wp:simplePos x="0" y="0"/>
                <wp:positionH relativeFrom="column">
                  <wp:posOffset>5012056</wp:posOffset>
                </wp:positionH>
                <wp:positionV relativeFrom="paragraph">
                  <wp:posOffset>6761050</wp:posOffset>
                </wp:positionV>
                <wp:extent cx="2345690" cy="2715131"/>
                <wp:effectExtent l="0" t="0" r="0" b="9525"/>
                <wp:wrapNone/>
                <wp:docPr id="23" name="Graphisme 23" descr="Hexago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sme 13" descr="Hexagone 1"/>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349483" cy="2719521"/>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3642C" w:themeColor="text2"/>
              <w:spacing w:val="5"/>
              <w:kern w:val="28"/>
              <w:sz w:val="96"/>
              <w:szCs w:val="56"/>
              <w:lang w:bidi="fr-FR"/>
              <w14:ligatures w14:val="standardContextual"/>
              <w14:cntxtAlts/>
            </w:rPr>
            <w:br w:type="page"/>
          </w:r>
        </w:p>
      </w:sdtContent>
    </w:sdt>
    <w:sdt>
      <w:sdtPr>
        <w:rPr>
          <w:rFonts w:asciiTheme="minorHAnsi" w:eastAsiaTheme="minorEastAsia" w:hAnsiTheme="minorHAnsi" w:cstheme="minorBidi"/>
          <w:b w:val="0"/>
          <w:bCs w:val="0"/>
          <w:i w:val="0"/>
          <w:color w:val="auto"/>
          <w:sz w:val="22"/>
          <w:szCs w:val="22"/>
        </w:rPr>
        <w:id w:val="1671453455"/>
        <w:docPartObj>
          <w:docPartGallery w:val="Table of Contents"/>
          <w:docPartUnique/>
        </w:docPartObj>
      </w:sdtPr>
      <w:sdtContent>
        <w:p w14:paraId="636362CA" w14:textId="26700085" w:rsidR="00B02021" w:rsidRDefault="00B02021" w:rsidP="00B02021">
          <w:pPr>
            <w:pStyle w:val="En-ttedetabledesmatires"/>
            <w:ind w:firstLine="720"/>
          </w:pPr>
          <w:r>
            <w:t>Table des matières</w:t>
          </w:r>
        </w:p>
        <w:p w14:paraId="2380ADAD" w14:textId="4988E275" w:rsidR="005B3361" w:rsidRDefault="00B02021">
          <w:pPr>
            <w:pStyle w:val="TM1"/>
            <w:tabs>
              <w:tab w:val="right" w:leader="dot" w:pos="10456"/>
            </w:tabs>
            <w:rPr>
              <w:noProof/>
              <w:lang w:eastAsia="fr-FR"/>
            </w:rPr>
          </w:pPr>
          <w:r>
            <w:fldChar w:fldCharType="begin"/>
          </w:r>
          <w:r>
            <w:instrText xml:space="preserve"> TOC \o "1-3" \h \z \u </w:instrText>
          </w:r>
          <w:r>
            <w:fldChar w:fldCharType="separate"/>
          </w:r>
          <w:hyperlink w:anchor="_Toc50976243" w:history="1">
            <w:r w:rsidR="005B3361" w:rsidRPr="00843AE1">
              <w:rPr>
                <w:rStyle w:val="Lienhypertexte"/>
                <w:noProof/>
              </w:rPr>
              <w:t>CONTEXTE</w:t>
            </w:r>
            <w:r w:rsidR="005B3361">
              <w:rPr>
                <w:noProof/>
                <w:webHidden/>
              </w:rPr>
              <w:tab/>
            </w:r>
            <w:r w:rsidR="005B3361">
              <w:rPr>
                <w:noProof/>
                <w:webHidden/>
              </w:rPr>
              <w:fldChar w:fldCharType="begin"/>
            </w:r>
            <w:r w:rsidR="005B3361">
              <w:rPr>
                <w:noProof/>
                <w:webHidden/>
              </w:rPr>
              <w:instrText xml:space="preserve"> PAGEREF _Toc50976243 \h </w:instrText>
            </w:r>
            <w:r w:rsidR="005B3361">
              <w:rPr>
                <w:noProof/>
                <w:webHidden/>
              </w:rPr>
            </w:r>
            <w:r w:rsidR="005B3361">
              <w:rPr>
                <w:noProof/>
                <w:webHidden/>
              </w:rPr>
              <w:fldChar w:fldCharType="separate"/>
            </w:r>
            <w:r w:rsidR="00944E6D">
              <w:rPr>
                <w:noProof/>
                <w:webHidden/>
              </w:rPr>
              <w:t>2</w:t>
            </w:r>
            <w:r w:rsidR="005B3361">
              <w:rPr>
                <w:noProof/>
                <w:webHidden/>
              </w:rPr>
              <w:fldChar w:fldCharType="end"/>
            </w:r>
          </w:hyperlink>
        </w:p>
        <w:p w14:paraId="1A938610" w14:textId="104CD67F" w:rsidR="005B3361" w:rsidRDefault="005B3361">
          <w:pPr>
            <w:pStyle w:val="TM1"/>
            <w:tabs>
              <w:tab w:val="right" w:leader="dot" w:pos="10456"/>
            </w:tabs>
            <w:rPr>
              <w:noProof/>
              <w:lang w:eastAsia="fr-FR"/>
            </w:rPr>
          </w:pPr>
          <w:hyperlink w:anchor="_Toc50976244" w:history="1">
            <w:r w:rsidRPr="00843AE1">
              <w:rPr>
                <w:rStyle w:val="Lienhypertexte"/>
                <w:noProof/>
              </w:rPr>
              <w:t>OBJECTIFS</w:t>
            </w:r>
            <w:r>
              <w:rPr>
                <w:noProof/>
                <w:webHidden/>
              </w:rPr>
              <w:tab/>
            </w:r>
            <w:r>
              <w:rPr>
                <w:noProof/>
                <w:webHidden/>
              </w:rPr>
              <w:fldChar w:fldCharType="begin"/>
            </w:r>
            <w:r>
              <w:rPr>
                <w:noProof/>
                <w:webHidden/>
              </w:rPr>
              <w:instrText xml:space="preserve"> PAGEREF _Toc50976244 \h </w:instrText>
            </w:r>
            <w:r>
              <w:rPr>
                <w:noProof/>
                <w:webHidden/>
              </w:rPr>
            </w:r>
            <w:r>
              <w:rPr>
                <w:noProof/>
                <w:webHidden/>
              </w:rPr>
              <w:fldChar w:fldCharType="separate"/>
            </w:r>
            <w:r w:rsidR="00944E6D">
              <w:rPr>
                <w:noProof/>
                <w:webHidden/>
              </w:rPr>
              <w:t>2</w:t>
            </w:r>
            <w:r>
              <w:rPr>
                <w:noProof/>
                <w:webHidden/>
              </w:rPr>
              <w:fldChar w:fldCharType="end"/>
            </w:r>
          </w:hyperlink>
        </w:p>
        <w:p w14:paraId="288AE0D7" w14:textId="5E79D9C8" w:rsidR="005B3361" w:rsidRDefault="005B3361">
          <w:pPr>
            <w:pStyle w:val="TM1"/>
            <w:tabs>
              <w:tab w:val="right" w:leader="dot" w:pos="10456"/>
            </w:tabs>
            <w:rPr>
              <w:noProof/>
              <w:lang w:eastAsia="fr-FR"/>
            </w:rPr>
          </w:pPr>
          <w:hyperlink w:anchor="_Toc50976245" w:history="1">
            <w:r w:rsidRPr="00843AE1">
              <w:rPr>
                <w:rStyle w:val="Lienhypertexte"/>
                <w:noProof/>
              </w:rPr>
              <w:t>CONTRAINTES</w:t>
            </w:r>
            <w:r>
              <w:rPr>
                <w:noProof/>
                <w:webHidden/>
              </w:rPr>
              <w:tab/>
            </w:r>
            <w:r>
              <w:rPr>
                <w:noProof/>
                <w:webHidden/>
              </w:rPr>
              <w:fldChar w:fldCharType="begin"/>
            </w:r>
            <w:r>
              <w:rPr>
                <w:noProof/>
                <w:webHidden/>
              </w:rPr>
              <w:instrText xml:space="preserve"> PAGEREF _Toc50976245 \h </w:instrText>
            </w:r>
            <w:r>
              <w:rPr>
                <w:noProof/>
                <w:webHidden/>
              </w:rPr>
            </w:r>
            <w:r>
              <w:rPr>
                <w:noProof/>
                <w:webHidden/>
              </w:rPr>
              <w:fldChar w:fldCharType="separate"/>
            </w:r>
            <w:r w:rsidR="00944E6D">
              <w:rPr>
                <w:noProof/>
                <w:webHidden/>
              </w:rPr>
              <w:t>2</w:t>
            </w:r>
            <w:r>
              <w:rPr>
                <w:noProof/>
                <w:webHidden/>
              </w:rPr>
              <w:fldChar w:fldCharType="end"/>
            </w:r>
          </w:hyperlink>
        </w:p>
        <w:p w14:paraId="72E06774" w14:textId="604732F6" w:rsidR="005B3361" w:rsidRDefault="005B3361">
          <w:pPr>
            <w:pStyle w:val="TM1"/>
            <w:tabs>
              <w:tab w:val="right" w:leader="dot" w:pos="10456"/>
            </w:tabs>
            <w:rPr>
              <w:noProof/>
              <w:lang w:eastAsia="fr-FR"/>
            </w:rPr>
          </w:pPr>
          <w:hyperlink w:anchor="_Toc50976246" w:history="1">
            <w:r w:rsidRPr="00843AE1">
              <w:rPr>
                <w:rStyle w:val="Lienhypertexte"/>
                <w:noProof/>
              </w:rPr>
              <w:t>INFORMATIONS ADDITIONNELLES</w:t>
            </w:r>
            <w:r>
              <w:rPr>
                <w:noProof/>
                <w:webHidden/>
              </w:rPr>
              <w:tab/>
            </w:r>
            <w:r>
              <w:rPr>
                <w:noProof/>
                <w:webHidden/>
              </w:rPr>
              <w:fldChar w:fldCharType="begin"/>
            </w:r>
            <w:r>
              <w:rPr>
                <w:noProof/>
                <w:webHidden/>
              </w:rPr>
              <w:instrText xml:space="preserve"> PAGEREF _Toc50976246 \h </w:instrText>
            </w:r>
            <w:r>
              <w:rPr>
                <w:noProof/>
                <w:webHidden/>
              </w:rPr>
            </w:r>
            <w:r>
              <w:rPr>
                <w:noProof/>
                <w:webHidden/>
              </w:rPr>
              <w:fldChar w:fldCharType="separate"/>
            </w:r>
            <w:r w:rsidR="00944E6D">
              <w:rPr>
                <w:noProof/>
                <w:webHidden/>
              </w:rPr>
              <w:t>3</w:t>
            </w:r>
            <w:r>
              <w:rPr>
                <w:noProof/>
                <w:webHidden/>
              </w:rPr>
              <w:fldChar w:fldCharType="end"/>
            </w:r>
          </w:hyperlink>
        </w:p>
        <w:p w14:paraId="25EDB4B2" w14:textId="540FF510" w:rsidR="005B3361" w:rsidRDefault="005B3361">
          <w:pPr>
            <w:pStyle w:val="TM2"/>
            <w:tabs>
              <w:tab w:val="right" w:leader="dot" w:pos="10456"/>
            </w:tabs>
            <w:rPr>
              <w:noProof/>
              <w:lang w:eastAsia="fr-FR"/>
            </w:rPr>
          </w:pPr>
          <w:hyperlink w:anchor="_Toc50976247" w:history="1">
            <w:r w:rsidRPr="00843AE1">
              <w:rPr>
                <w:rStyle w:val="Lienhypertexte"/>
                <w:noProof/>
              </w:rPr>
              <w:t>Interface de paiement</w:t>
            </w:r>
            <w:r>
              <w:rPr>
                <w:noProof/>
                <w:webHidden/>
              </w:rPr>
              <w:tab/>
            </w:r>
            <w:r>
              <w:rPr>
                <w:noProof/>
                <w:webHidden/>
              </w:rPr>
              <w:fldChar w:fldCharType="begin"/>
            </w:r>
            <w:r>
              <w:rPr>
                <w:noProof/>
                <w:webHidden/>
              </w:rPr>
              <w:instrText xml:space="preserve"> PAGEREF _Toc50976247 \h </w:instrText>
            </w:r>
            <w:r>
              <w:rPr>
                <w:noProof/>
                <w:webHidden/>
              </w:rPr>
            </w:r>
            <w:r>
              <w:rPr>
                <w:noProof/>
                <w:webHidden/>
              </w:rPr>
              <w:fldChar w:fldCharType="separate"/>
            </w:r>
            <w:r w:rsidR="00944E6D">
              <w:rPr>
                <w:noProof/>
                <w:webHidden/>
              </w:rPr>
              <w:t>3</w:t>
            </w:r>
            <w:r>
              <w:rPr>
                <w:noProof/>
                <w:webHidden/>
              </w:rPr>
              <w:fldChar w:fldCharType="end"/>
            </w:r>
          </w:hyperlink>
        </w:p>
        <w:p w14:paraId="2B39C557" w14:textId="463E5AAB" w:rsidR="005B3361" w:rsidRDefault="005B3361">
          <w:pPr>
            <w:pStyle w:val="TM2"/>
            <w:tabs>
              <w:tab w:val="right" w:leader="dot" w:pos="10456"/>
            </w:tabs>
            <w:rPr>
              <w:noProof/>
              <w:lang w:eastAsia="fr-FR"/>
            </w:rPr>
          </w:pPr>
          <w:hyperlink w:anchor="_Toc50976248" w:history="1">
            <w:r w:rsidRPr="00843AE1">
              <w:rPr>
                <w:rStyle w:val="Lienhypertexte"/>
                <w:noProof/>
              </w:rPr>
              <w:t>Utilisateur</w:t>
            </w:r>
            <w:r>
              <w:rPr>
                <w:noProof/>
                <w:webHidden/>
              </w:rPr>
              <w:tab/>
            </w:r>
            <w:r>
              <w:rPr>
                <w:noProof/>
                <w:webHidden/>
              </w:rPr>
              <w:fldChar w:fldCharType="begin"/>
            </w:r>
            <w:r>
              <w:rPr>
                <w:noProof/>
                <w:webHidden/>
              </w:rPr>
              <w:instrText xml:space="preserve"> PAGEREF _Toc50976248 \h </w:instrText>
            </w:r>
            <w:r>
              <w:rPr>
                <w:noProof/>
                <w:webHidden/>
              </w:rPr>
            </w:r>
            <w:r>
              <w:rPr>
                <w:noProof/>
                <w:webHidden/>
              </w:rPr>
              <w:fldChar w:fldCharType="separate"/>
            </w:r>
            <w:r w:rsidR="00944E6D">
              <w:rPr>
                <w:noProof/>
                <w:webHidden/>
              </w:rPr>
              <w:t>3</w:t>
            </w:r>
            <w:r>
              <w:rPr>
                <w:noProof/>
                <w:webHidden/>
              </w:rPr>
              <w:fldChar w:fldCharType="end"/>
            </w:r>
          </w:hyperlink>
        </w:p>
        <w:p w14:paraId="625468AE" w14:textId="03156A38" w:rsidR="005B3361" w:rsidRDefault="005B3361">
          <w:pPr>
            <w:pStyle w:val="TM2"/>
            <w:tabs>
              <w:tab w:val="right" w:leader="dot" w:pos="10456"/>
            </w:tabs>
            <w:rPr>
              <w:noProof/>
              <w:lang w:eastAsia="fr-FR"/>
            </w:rPr>
          </w:pPr>
          <w:hyperlink w:anchor="_Toc50976249" w:history="1">
            <w:r w:rsidRPr="00843AE1">
              <w:rPr>
                <w:rStyle w:val="Lienhypertexte"/>
                <w:noProof/>
              </w:rPr>
              <w:t>Livreur</w:t>
            </w:r>
            <w:r>
              <w:rPr>
                <w:noProof/>
                <w:webHidden/>
              </w:rPr>
              <w:tab/>
            </w:r>
            <w:r>
              <w:rPr>
                <w:noProof/>
                <w:webHidden/>
              </w:rPr>
              <w:fldChar w:fldCharType="begin"/>
            </w:r>
            <w:r>
              <w:rPr>
                <w:noProof/>
                <w:webHidden/>
              </w:rPr>
              <w:instrText xml:space="preserve"> PAGEREF _Toc50976249 \h </w:instrText>
            </w:r>
            <w:r>
              <w:rPr>
                <w:noProof/>
                <w:webHidden/>
              </w:rPr>
            </w:r>
            <w:r>
              <w:rPr>
                <w:noProof/>
                <w:webHidden/>
              </w:rPr>
              <w:fldChar w:fldCharType="separate"/>
            </w:r>
            <w:r w:rsidR="00944E6D">
              <w:rPr>
                <w:noProof/>
                <w:webHidden/>
              </w:rPr>
              <w:t>3</w:t>
            </w:r>
            <w:r>
              <w:rPr>
                <w:noProof/>
                <w:webHidden/>
              </w:rPr>
              <w:fldChar w:fldCharType="end"/>
            </w:r>
          </w:hyperlink>
        </w:p>
        <w:p w14:paraId="5B40BF64" w14:textId="6499BBBA" w:rsidR="005B3361" w:rsidRDefault="005B3361">
          <w:pPr>
            <w:pStyle w:val="TM2"/>
            <w:tabs>
              <w:tab w:val="right" w:leader="dot" w:pos="10456"/>
            </w:tabs>
            <w:rPr>
              <w:noProof/>
              <w:lang w:eastAsia="fr-FR"/>
            </w:rPr>
          </w:pPr>
          <w:hyperlink w:anchor="_Toc50976250" w:history="1">
            <w:r w:rsidRPr="00843AE1">
              <w:rPr>
                <w:rStyle w:val="Lienhypertexte"/>
                <w:noProof/>
              </w:rPr>
              <w:t>Restaurateur</w:t>
            </w:r>
            <w:r>
              <w:rPr>
                <w:noProof/>
                <w:webHidden/>
              </w:rPr>
              <w:tab/>
            </w:r>
            <w:r>
              <w:rPr>
                <w:noProof/>
                <w:webHidden/>
              </w:rPr>
              <w:fldChar w:fldCharType="begin"/>
            </w:r>
            <w:r>
              <w:rPr>
                <w:noProof/>
                <w:webHidden/>
              </w:rPr>
              <w:instrText xml:space="preserve"> PAGEREF _Toc50976250 \h </w:instrText>
            </w:r>
            <w:r>
              <w:rPr>
                <w:noProof/>
                <w:webHidden/>
              </w:rPr>
            </w:r>
            <w:r>
              <w:rPr>
                <w:noProof/>
                <w:webHidden/>
              </w:rPr>
              <w:fldChar w:fldCharType="separate"/>
            </w:r>
            <w:r w:rsidR="00944E6D">
              <w:rPr>
                <w:noProof/>
                <w:webHidden/>
              </w:rPr>
              <w:t>4</w:t>
            </w:r>
            <w:r>
              <w:rPr>
                <w:noProof/>
                <w:webHidden/>
              </w:rPr>
              <w:fldChar w:fldCharType="end"/>
            </w:r>
          </w:hyperlink>
        </w:p>
        <w:p w14:paraId="5DFB338C" w14:textId="0A509A12" w:rsidR="005B3361" w:rsidRDefault="005B3361">
          <w:pPr>
            <w:pStyle w:val="TM2"/>
            <w:tabs>
              <w:tab w:val="right" w:leader="dot" w:pos="10456"/>
            </w:tabs>
            <w:rPr>
              <w:noProof/>
              <w:lang w:eastAsia="fr-FR"/>
            </w:rPr>
          </w:pPr>
          <w:hyperlink w:anchor="_Toc50976251" w:history="1">
            <w:r w:rsidRPr="00843AE1">
              <w:rPr>
                <w:rStyle w:val="Lienhypertexte"/>
                <w:noProof/>
              </w:rPr>
              <w:t>Services proposés</w:t>
            </w:r>
            <w:r>
              <w:rPr>
                <w:noProof/>
                <w:webHidden/>
              </w:rPr>
              <w:tab/>
            </w:r>
            <w:r>
              <w:rPr>
                <w:noProof/>
                <w:webHidden/>
              </w:rPr>
              <w:fldChar w:fldCharType="begin"/>
            </w:r>
            <w:r>
              <w:rPr>
                <w:noProof/>
                <w:webHidden/>
              </w:rPr>
              <w:instrText xml:space="preserve"> PAGEREF _Toc50976251 \h </w:instrText>
            </w:r>
            <w:r>
              <w:rPr>
                <w:noProof/>
                <w:webHidden/>
              </w:rPr>
            </w:r>
            <w:r>
              <w:rPr>
                <w:noProof/>
                <w:webHidden/>
              </w:rPr>
              <w:fldChar w:fldCharType="separate"/>
            </w:r>
            <w:r w:rsidR="00944E6D">
              <w:rPr>
                <w:noProof/>
                <w:webHidden/>
              </w:rPr>
              <w:t>4</w:t>
            </w:r>
            <w:r>
              <w:rPr>
                <w:noProof/>
                <w:webHidden/>
              </w:rPr>
              <w:fldChar w:fldCharType="end"/>
            </w:r>
          </w:hyperlink>
        </w:p>
        <w:p w14:paraId="08F561FF" w14:textId="3BD54B54" w:rsidR="005B3361" w:rsidRDefault="005B3361">
          <w:pPr>
            <w:pStyle w:val="TM1"/>
            <w:tabs>
              <w:tab w:val="right" w:leader="dot" w:pos="10456"/>
            </w:tabs>
            <w:rPr>
              <w:noProof/>
              <w:lang w:eastAsia="fr-FR"/>
            </w:rPr>
          </w:pPr>
          <w:hyperlink w:anchor="_Toc50976252" w:history="1">
            <w:r w:rsidRPr="00843AE1">
              <w:rPr>
                <w:rStyle w:val="Lienhypertexte"/>
                <w:noProof/>
              </w:rPr>
              <w:t>CLIENTELE</w:t>
            </w:r>
            <w:r>
              <w:rPr>
                <w:noProof/>
                <w:webHidden/>
              </w:rPr>
              <w:tab/>
            </w:r>
            <w:r>
              <w:rPr>
                <w:noProof/>
                <w:webHidden/>
              </w:rPr>
              <w:fldChar w:fldCharType="begin"/>
            </w:r>
            <w:r>
              <w:rPr>
                <w:noProof/>
                <w:webHidden/>
              </w:rPr>
              <w:instrText xml:space="preserve"> PAGEREF _Toc50976252 \h </w:instrText>
            </w:r>
            <w:r>
              <w:rPr>
                <w:noProof/>
                <w:webHidden/>
              </w:rPr>
            </w:r>
            <w:r>
              <w:rPr>
                <w:noProof/>
                <w:webHidden/>
              </w:rPr>
              <w:fldChar w:fldCharType="separate"/>
            </w:r>
            <w:r w:rsidR="00944E6D">
              <w:rPr>
                <w:noProof/>
                <w:webHidden/>
              </w:rPr>
              <w:t>5</w:t>
            </w:r>
            <w:r>
              <w:rPr>
                <w:noProof/>
                <w:webHidden/>
              </w:rPr>
              <w:fldChar w:fldCharType="end"/>
            </w:r>
          </w:hyperlink>
        </w:p>
        <w:p w14:paraId="48BD28D6" w14:textId="2316B8FD" w:rsidR="005B3361" w:rsidRDefault="005B3361">
          <w:pPr>
            <w:pStyle w:val="TM1"/>
            <w:tabs>
              <w:tab w:val="right" w:leader="dot" w:pos="10456"/>
            </w:tabs>
            <w:rPr>
              <w:noProof/>
              <w:lang w:eastAsia="fr-FR"/>
            </w:rPr>
          </w:pPr>
          <w:hyperlink w:anchor="_Toc50976253" w:history="1">
            <w:r w:rsidRPr="00843AE1">
              <w:rPr>
                <w:rStyle w:val="Lienhypertexte"/>
                <w:noProof/>
              </w:rPr>
              <w:t>AMBIANCE</w:t>
            </w:r>
            <w:r>
              <w:rPr>
                <w:noProof/>
                <w:webHidden/>
              </w:rPr>
              <w:tab/>
            </w:r>
            <w:r>
              <w:rPr>
                <w:noProof/>
                <w:webHidden/>
              </w:rPr>
              <w:fldChar w:fldCharType="begin"/>
            </w:r>
            <w:r>
              <w:rPr>
                <w:noProof/>
                <w:webHidden/>
              </w:rPr>
              <w:instrText xml:space="preserve"> PAGEREF _Toc50976253 \h </w:instrText>
            </w:r>
            <w:r>
              <w:rPr>
                <w:noProof/>
                <w:webHidden/>
              </w:rPr>
            </w:r>
            <w:r>
              <w:rPr>
                <w:noProof/>
                <w:webHidden/>
              </w:rPr>
              <w:fldChar w:fldCharType="separate"/>
            </w:r>
            <w:r w:rsidR="00944E6D">
              <w:rPr>
                <w:noProof/>
                <w:webHidden/>
              </w:rPr>
              <w:t>5</w:t>
            </w:r>
            <w:r>
              <w:rPr>
                <w:noProof/>
                <w:webHidden/>
              </w:rPr>
              <w:fldChar w:fldCharType="end"/>
            </w:r>
          </w:hyperlink>
        </w:p>
        <w:p w14:paraId="1BD4723C" w14:textId="1EBF82FF" w:rsidR="005B3361" w:rsidRDefault="005B3361">
          <w:pPr>
            <w:pStyle w:val="TM1"/>
            <w:tabs>
              <w:tab w:val="right" w:leader="dot" w:pos="10456"/>
            </w:tabs>
            <w:rPr>
              <w:noProof/>
              <w:lang w:eastAsia="fr-FR"/>
            </w:rPr>
          </w:pPr>
          <w:hyperlink w:anchor="_Toc50976254" w:history="1">
            <w:r w:rsidRPr="00843AE1">
              <w:rPr>
                <w:rStyle w:val="Lienhypertexte"/>
                <w:noProof/>
              </w:rPr>
              <w:t>CAS PARTICULIERS</w:t>
            </w:r>
            <w:r>
              <w:rPr>
                <w:noProof/>
                <w:webHidden/>
              </w:rPr>
              <w:tab/>
            </w:r>
            <w:r>
              <w:rPr>
                <w:noProof/>
                <w:webHidden/>
              </w:rPr>
              <w:fldChar w:fldCharType="begin"/>
            </w:r>
            <w:r>
              <w:rPr>
                <w:noProof/>
                <w:webHidden/>
              </w:rPr>
              <w:instrText xml:space="preserve"> PAGEREF _Toc50976254 \h </w:instrText>
            </w:r>
            <w:r>
              <w:rPr>
                <w:noProof/>
                <w:webHidden/>
              </w:rPr>
            </w:r>
            <w:r>
              <w:rPr>
                <w:noProof/>
                <w:webHidden/>
              </w:rPr>
              <w:fldChar w:fldCharType="separate"/>
            </w:r>
            <w:r w:rsidR="00944E6D">
              <w:rPr>
                <w:noProof/>
                <w:webHidden/>
              </w:rPr>
              <w:t>5</w:t>
            </w:r>
            <w:r>
              <w:rPr>
                <w:noProof/>
                <w:webHidden/>
              </w:rPr>
              <w:fldChar w:fldCharType="end"/>
            </w:r>
          </w:hyperlink>
        </w:p>
        <w:p w14:paraId="402F2F21" w14:textId="13CAF9DF" w:rsidR="005B3361" w:rsidRDefault="005B3361">
          <w:pPr>
            <w:pStyle w:val="TM1"/>
            <w:tabs>
              <w:tab w:val="right" w:leader="dot" w:pos="10456"/>
            </w:tabs>
            <w:rPr>
              <w:noProof/>
              <w:lang w:eastAsia="fr-FR"/>
            </w:rPr>
          </w:pPr>
          <w:hyperlink w:anchor="_Toc50976255" w:history="1">
            <w:r w:rsidRPr="00843AE1">
              <w:rPr>
                <w:rStyle w:val="Lienhypertexte"/>
                <w:noProof/>
              </w:rPr>
              <w:t>LES NOTES</w:t>
            </w:r>
            <w:r>
              <w:rPr>
                <w:noProof/>
                <w:webHidden/>
              </w:rPr>
              <w:tab/>
            </w:r>
            <w:r>
              <w:rPr>
                <w:noProof/>
                <w:webHidden/>
              </w:rPr>
              <w:fldChar w:fldCharType="begin"/>
            </w:r>
            <w:r>
              <w:rPr>
                <w:noProof/>
                <w:webHidden/>
              </w:rPr>
              <w:instrText xml:space="preserve"> PAGEREF _Toc50976255 \h </w:instrText>
            </w:r>
            <w:r>
              <w:rPr>
                <w:noProof/>
                <w:webHidden/>
              </w:rPr>
            </w:r>
            <w:r>
              <w:rPr>
                <w:noProof/>
                <w:webHidden/>
              </w:rPr>
              <w:fldChar w:fldCharType="separate"/>
            </w:r>
            <w:r w:rsidR="00944E6D">
              <w:rPr>
                <w:noProof/>
                <w:webHidden/>
              </w:rPr>
              <w:t>6</w:t>
            </w:r>
            <w:r>
              <w:rPr>
                <w:noProof/>
                <w:webHidden/>
              </w:rPr>
              <w:fldChar w:fldCharType="end"/>
            </w:r>
          </w:hyperlink>
        </w:p>
        <w:p w14:paraId="6D2FDBD4" w14:textId="7D64A124" w:rsidR="005B3361" w:rsidRDefault="005B3361">
          <w:pPr>
            <w:pStyle w:val="TM1"/>
            <w:tabs>
              <w:tab w:val="right" w:leader="dot" w:pos="10456"/>
            </w:tabs>
            <w:rPr>
              <w:noProof/>
              <w:lang w:eastAsia="fr-FR"/>
            </w:rPr>
          </w:pPr>
          <w:hyperlink w:anchor="_Toc50976256" w:history="1">
            <w:r w:rsidRPr="00843AE1">
              <w:rPr>
                <w:rStyle w:val="Lienhypertexte"/>
                <w:noProof/>
              </w:rPr>
              <w:t>LES MALUS</w:t>
            </w:r>
            <w:r>
              <w:rPr>
                <w:noProof/>
                <w:webHidden/>
              </w:rPr>
              <w:tab/>
            </w:r>
            <w:r>
              <w:rPr>
                <w:noProof/>
                <w:webHidden/>
              </w:rPr>
              <w:fldChar w:fldCharType="begin"/>
            </w:r>
            <w:r>
              <w:rPr>
                <w:noProof/>
                <w:webHidden/>
              </w:rPr>
              <w:instrText xml:space="preserve"> PAGEREF _Toc50976256 \h </w:instrText>
            </w:r>
            <w:r>
              <w:rPr>
                <w:noProof/>
                <w:webHidden/>
              </w:rPr>
            </w:r>
            <w:r>
              <w:rPr>
                <w:noProof/>
                <w:webHidden/>
              </w:rPr>
              <w:fldChar w:fldCharType="separate"/>
            </w:r>
            <w:r w:rsidR="00944E6D">
              <w:rPr>
                <w:noProof/>
                <w:webHidden/>
              </w:rPr>
              <w:t>6</w:t>
            </w:r>
            <w:r>
              <w:rPr>
                <w:noProof/>
                <w:webHidden/>
              </w:rPr>
              <w:fldChar w:fldCharType="end"/>
            </w:r>
          </w:hyperlink>
        </w:p>
        <w:p w14:paraId="601141DC" w14:textId="08B80083" w:rsidR="005B3361" w:rsidRDefault="005B3361">
          <w:pPr>
            <w:pStyle w:val="TM2"/>
            <w:tabs>
              <w:tab w:val="right" w:leader="dot" w:pos="10456"/>
            </w:tabs>
            <w:rPr>
              <w:noProof/>
              <w:lang w:eastAsia="fr-FR"/>
            </w:rPr>
          </w:pPr>
          <w:hyperlink w:anchor="_Toc50976257" w:history="1">
            <w:r w:rsidRPr="00843AE1">
              <w:rPr>
                <w:rStyle w:val="Lienhypertexte"/>
                <w:noProof/>
              </w:rPr>
              <w:t>Client</w:t>
            </w:r>
            <w:r>
              <w:rPr>
                <w:noProof/>
                <w:webHidden/>
              </w:rPr>
              <w:tab/>
            </w:r>
            <w:r>
              <w:rPr>
                <w:noProof/>
                <w:webHidden/>
              </w:rPr>
              <w:fldChar w:fldCharType="begin"/>
            </w:r>
            <w:r>
              <w:rPr>
                <w:noProof/>
                <w:webHidden/>
              </w:rPr>
              <w:instrText xml:space="preserve"> PAGEREF _Toc50976257 \h </w:instrText>
            </w:r>
            <w:r>
              <w:rPr>
                <w:noProof/>
                <w:webHidden/>
              </w:rPr>
            </w:r>
            <w:r>
              <w:rPr>
                <w:noProof/>
                <w:webHidden/>
              </w:rPr>
              <w:fldChar w:fldCharType="separate"/>
            </w:r>
            <w:r w:rsidR="00944E6D">
              <w:rPr>
                <w:noProof/>
                <w:webHidden/>
              </w:rPr>
              <w:t>6</w:t>
            </w:r>
            <w:r>
              <w:rPr>
                <w:noProof/>
                <w:webHidden/>
              </w:rPr>
              <w:fldChar w:fldCharType="end"/>
            </w:r>
          </w:hyperlink>
        </w:p>
        <w:p w14:paraId="111879DA" w14:textId="72C4A044" w:rsidR="005B3361" w:rsidRDefault="005B3361">
          <w:pPr>
            <w:pStyle w:val="TM2"/>
            <w:tabs>
              <w:tab w:val="right" w:leader="dot" w:pos="10456"/>
            </w:tabs>
            <w:rPr>
              <w:noProof/>
              <w:lang w:eastAsia="fr-FR"/>
            </w:rPr>
          </w:pPr>
          <w:hyperlink w:anchor="_Toc50976258" w:history="1">
            <w:r w:rsidRPr="00843AE1">
              <w:rPr>
                <w:rStyle w:val="Lienhypertexte"/>
                <w:noProof/>
              </w:rPr>
              <w:t>Chauffeur</w:t>
            </w:r>
            <w:r>
              <w:rPr>
                <w:noProof/>
                <w:webHidden/>
              </w:rPr>
              <w:tab/>
            </w:r>
            <w:r>
              <w:rPr>
                <w:noProof/>
                <w:webHidden/>
              </w:rPr>
              <w:fldChar w:fldCharType="begin"/>
            </w:r>
            <w:r>
              <w:rPr>
                <w:noProof/>
                <w:webHidden/>
              </w:rPr>
              <w:instrText xml:space="preserve"> PAGEREF _Toc50976258 \h </w:instrText>
            </w:r>
            <w:r>
              <w:rPr>
                <w:noProof/>
                <w:webHidden/>
              </w:rPr>
            </w:r>
            <w:r>
              <w:rPr>
                <w:noProof/>
                <w:webHidden/>
              </w:rPr>
              <w:fldChar w:fldCharType="separate"/>
            </w:r>
            <w:r w:rsidR="00944E6D">
              <w:rPr>
                <w:noProof/>
                <w:webHidden/>
              </w:rPr>
              <w:t>6</w:t>
            </w:r>
            <w:r>
              <w:rPr>
                <w:noProof/>
                <w:webHidden/>
              </w:rPr>
              <w:fldChar w:fldCharType="end"/>
            </w:r>
          </w:hyperlink>
        </w:p>
        <w:p w14:paraId="73076D5E" w14:textId="0B37BADB" w:rsidR="005B3361" w:rsidRDefault="005B3361">
          <w:pPr>
            <w:pStyle w:val="TM2"/>
            <w:tabs>
              <w:tab w:val="right" w:leader="dot" w:pos="10456"/>
            </w:tabs>
            <w:rPr>
              <w:noProof/>
              <w:lang w:eastAsia="fr-FR"/>
            </w:rPr>
          </w:pPr>
          <w:hyperlink w:anchor="_Toc50976259" w:history="1">
            <w:r w:rsidRPr="00843AE1">
              <w:rPr>
                <w:rStyle w:val="Lienhypertexte"/>
                <w:noProof/>
              </w:rPr>
              <w:t>Restaurateur</w:t>
            </w:r>
            <w:r>
              <w:rPr>
                <w:noProof/>
                <w:webHidden/>
              </w:rPr>
              <w:tab/>
            </w:r>
            <w:r>
              <w:rPr>
                <w:noProof/>
                <w:webHidden/>
              </w:rPr>
              <w:fldChar w:fldCharType="begin"/>
            </w:r>
            <w:r>
              <w:rPr>
                <w:noProof/>
                <w:webHidden/>
              </w:rPr>
              <w:instrText xml:space="preserve"> PAGEREF _Toc50976259 \h </w:instrText>
            </w:r>
            <w:r>
              <w:rPr>
                <w:noProof/>
                <w:webHidden/>
              </w:rPr>
            </w:r>
            <w:r>
              <w:rPr>
                <w:noProof/>
                <w:webHidden/>
              </w:rPr>
              <w:fldChar w:fldCharType="separate"/>
            </w:r>
            <w:r w:rsidR="00944E6D">
              <w:rPr>
                <w:noProof/>
                <w:webHidden/>
              </w:rPr>
              <w:t>7</w:t>
            </w:r>
            <w:r>
              <w:rPr>
                <w:noProof/>
                <w:webHidden/>
              </w:rPr>
              <w:fldChar w:fldCharType="end"/>
            </w:r>
          </w:hyperlink>
        </w:p>
        <w:p w14:paraId="76D1C129" w14:textId="7EFBB2CB" w:rsidR="00B02021" w:rsidRDefault="00B02021">
          <w:r>
            <w:rPr>
              <w:b/>
              <w:bCs/>
            </w:rPr>
            <w:fldChar w:fldCharType="end"/>
          </w:r>
        </w:p>
      </w:sdtContent>
    </w:sdt>
    <w:p w14:paraId="6C8A7B98" w14:textId="73E14212" w:rsidR="00B02021" w:rsidRDefault="00B02021">
      <w:pPr>
        <w:rPr>
          <w:rFonts w:asciiTheme="majorHAnsi" w:eastAsiaTheme="majorEastAsia" w:hAnsiTheme="majorHAnsi" w:cstheme="majorBidi"/>
          <w:bCs/>
          <w:color w:val="FFFFFF" w:themeColor="background1"/>
          <w:sz w:val="26"/>
          <w:szCs w:val="32"/>
        </w:rPr>
      </w:pPr>
    </w:p>
    <w:p w14:paraId="4875EE16" w14:textId="77777777" w:rsidR="00B02021" w:rsidRDefault="00B02021">
      <w:pPr>
        <w:rPr>
          <w:rFonts w:asciiTheme="majorHAnsi" w:eastAsiaTheme="majorEastAsia" w:hAnsiTheme="majorHAnsi" w:cstheme="majorBidi"/>
          <w:bCs/>
          <w:color w:val="FFFFFF" w:themeColor="background1"/>
          <w:sz w:val="26"/>
          <w:szCs w:val="32"/>
        </w:rPr>
      </w:pPr>
      <w:r>
        <w:br w:type="page"/>
      </w:r>
    </w:p>
    <w:p w14:paraId="5A1EB397" w14:textId="5FB6B8A5" w:rsidR="006F4706" w:rsidRDefault="00147E0D" w:rsidP="00147E0D">
      <w:pPr>
        <w:pStyle w:val="Titre1"/>
        <w:rPr>
          <w:noProof/>
        </w:rPr>
      </w:pPr>
      <w:bookmarkStart w:id="0" w:name="_Toc50976243"/>
      <w:r>
        <w:rPr>
          <w:noProof/>
        </w:rPr>
        <w:lastRenderedPageBreak/>
        <w:t>CONTEXTE</w:t>
      </w:r>
      <w:bookmarkEnd w:id="0"/>
    </w:p>
    <w:p w14:paraId="7A14B312" w14:textId="77777777" w:rsidR="00147E0D" w:rsidRDefault="00147E0D" w:rsidP="00147E0D"/>
    <w:p w14:paraId="5CF50558" w14:textId="4E930ADE" w:rsidR="00147E0D" w:rsidRDefault="00147E0D" w:rsidP="00147E0D">
      <w:r>
        <w:t xml:space="preserve">Nous sommes une jeune entreprise localisée aux Antilles. </w:t>
      </w:r>
    </w:p>
    <w:p w14:paraId="5E7C495F" w14:textId="411EFDA2" w:rsidR="00147E0D" w:rsidRDefault="00147E0D" w:rsidP="00147E0D">
      <w:r>
        <w:t>Face aux besoins de consommations de plats de restaurateurs sur le secteur des Antilles, nous souhaitons combler un besoin en faisant une plateforme de mise en relation entre les restaurateurs, les clients, et des livreurs.</w:t>
      </w:r>
    </w:p>
    <w:p w14:paraId="63964532" w14:textId="573A4EA1" w:rsidR="00AC47F8" w:rsidRDefault="00147E0D">
      <w:r>
        <w:t>Pour le moment aucune solution de ce genre n’existe.</w:t>
      </w:r>
    </w:p>
    <w:p w14:paraId="1FEDFE02" w14:textId="3650BAB1" w:rsidR="002228DE" w:rsidRDefault="002228DE">
      <w:pPr>
        <w:rPr>
          <w:rFonts w:asciiTheme="majorHAnsi" w:eastAsiaTheme="majorEastAsia" w:hAnsiTheme="majorHAnsi" w:cstheme="majorBidi"/>
          <w:bCs/>
          <w:color w:val="FFFFFF" w:themeColor="background1"/>
          <w:sz w:val="26"/>
          <w:szCs w:val="32"/>
        </w:rPr>
      </w:pPr>
    </w:p>
    <w:p w14:paraId="5352053E" w14:textId="5E8A7EEE" w:rsidR="00147E0D" w:rsidRDefault="00002BD3" w:rsidP="00147E0D">
      <w:pPr>
        <w:pStyle w:val="Titre1"/>
      </w:pPr>
      <w:bookmarkStart w:id="1" w:name="_Toc50976244"/>
      <w:r>
        <w:t>OBJECTIFS</w:t>
      </w:r>
      <w:bookmarkEnd w:id="1"/>
    </w:p>
    <w:p w14:paraId="5DE338E7" w14:textId="3EDAE479" w:rsidR="00147E0D" w:rsidRDefault="00147E0D" w:rsidP="00147E0D"/>
    <w:p w14:paraId="6E7BD82F" w14:textId="1B441ABF" w:rsidR="00147E0D" w:rsidRDefault="00147E0D" w:rsidP="00147E0D">
      <w:r>
        <w:t>Le premier objectif, c’est de permettre aux clients de commander via une plateforme web des plats proposés par des restaurants.</w:t>
      </w:r>
    </w:p>
    <w:p w14:paraId="1EC2DF8A" w14:textId="45069082" w:rsidR="00147E0D" w:rsidRDefault="00147E0D" w:rsidP="00147E0D">
      <w:r>
        <w:t>Pour permettre aux clients de rester chez eux, un service payant de livraison sera proposé.</w:t>
      </w:r>
    </w:p>
    <w:p w14:paraId="6576045C" w14:textId="1C31C8D5" w:rsidR="00147E0D" w:rsidRDefault="00147E0D" w:rsidP="00147E0D">
      <w:r>
        <w:t>Les restaurateurs pourront s’inscrire sur la plateforme et proposer leur nourriture.</w:t>
      </w:r>
    </w:p>
    <w:p w14:paraId="341EE19C" w14:textId="31191009" w:rsidR="00AC47F8" w:rsidRDefault="00AC47F8" w:rsidP="00AC47F8">
      <w:r w:rsidRPr="00AC47F8">
        <w:rPr>
          <w:b/>
          <w:bCs/>
        </w:rPr>
        <w:t>Le petit plus</w:t>
      </w:r>
      <w:r>
        <w:t> : Un service de livraison sur la plage pourra être proposée.</w:t>
      </w:r>
    </w:p>
    <w:p w14:paraId="2988ECC8" w14:textId="7B9EFBEE" w:rsidR="00AC47F8" w:rsidRDefault="00AC47F8" w:rsidP="00AC47F8">
      <w:r w:rsidRPr="00AC47F8">
        <w:rPr>
          <w:b/>
          <w:bCs/>
        </w:rPr>
        <w:t>Le deuxième petit plus</w:t>
      </w:r>
      <w:r>
        <w:t> : Un service de préparation d’apéritifs (différentes formules) sera disponible</w:t>
      </w:r>
      <w:r w:rsidR="003F316D">
        <w:t>.</w:t>
      </w:r>
    </w:p>
    <w:p w14:paraId="2A18997C" w14:textId="45D0F049" w:rsidR="003F316D" w:rsidRDefault="003F316D" w:rsidP="00AC47F8">
      <w:r w:rsidRPr="003F316D">
        <w:rPr>
          <w:b/>
          <w:bCs/>
        </w:rPr>
        <w:t>Le troisième petit plus </w:t>
      </w:r>
      <w:r>
        <w:t>: Un live pourra être proposé par un restaurant candidat sélectionné afin d’attirer la clientèle (avec des offres spéciales).</w:t>
      </w:r>
    </w:p>
    <w:p w14:paraId="265DDCFC" w14:textId="5216E51A" w:rsidR="002228DE" w:rsidRDefault="002228DE">
      <w:pPr>
        <w:rPr>
          <w:rFonts w:asciiTheme="majorHAnsi" w:eastAsiaTheme="majorEastAsia" w:hAnsiTheme="majorHAnsi" w:cstheme="majorBidi"/>
          <w:bCs/>
          <w:color w:val="FFFFFF" w:themeColor="background1"/>
          <w:sz w:val="26"/>
          <w:szCs w:val="32"/>
        </w:rPr>
      </w:pPr>
    </w:p>
    <w:p w14:paraId="47A8AD73" w14:textId="303202AC" w:rsidR="00147E0D" w:rsidRDefault="00002BD3" w:rsidP="00147E0D">
      <w:pPr>
        <w:pStyle w:val="Titre1"/>
      </w:pPr>
      <w:bookmarkStart w:id="2" w:name="_Toc50976245"/>
      <w:r>
        <w:t>CONTRAINTES</w:t>
      </w:r>
      <w:bookmarkEnd w:id="2"/>
    </w:p>
    <w:p w14:paraId="6C8924F8" w14:textId="6A8FA8E5" w:rsidR="00147E0D" w:rsidRDefault="00147E0D" w:rsidP="00147E0D"/>
    <w:p w14:paraId="244F3E6C" w14:textId="080F43D9" w:rsidR="00147E0D" w:rsidRDefault="002228DE" w:rsidP="00147E0D">
      <w:r>
        <w:t>Notre budget n’est pas défini pour le moment.</w:t>
      </w:r>
    </w:p>
    <w:p w14:paraId="3102FAF3" w14:textId="565CC6AA" w:rsidR="00147E0D" w:rsidRDefault="00066315" w:rsidP="00147E0D">
      <w:r>
        <w:t>Une contrainte kilométrique sera mise en place. Un client ne pourra pas commander plus loin que dans un</w:t>
      </w:r>
      <w:r w:rsidR="00973BF4">
        <w:t xml:space="preserve"> rayon</w:t>
      </w:r>
      <w:r>
        <w:t xml:space="preserve"> de 1</w:t>
      </w:r>
      <w:r w:rsidR="00973BF4">
        <w:t>0</w:t>
      </w:r>
      <w:r>
        <w:t xml:space="preserve"> km maximum</w:t>
      </w:r>
      <w:r w:rsidR="00973BF4">
        <w:t>. Au-dessus de cette limite kilométrique le client sera informé que la qualité organoleptique de la commande pourra être altérée.</w:t>
      </w:r>
    </w:p>
    <w:p w14:paraId="403E4A97" w14:textId="6ADED8B2" w:rsidR="00973BF4" w:rsidRDefault="00973BF4" w:rsidP="00147E0D">
      <w:r>
        <w:t>Un historique des commandes sera disponible</w:t>
      </w:r>
      <w:r w:rsidR="00002BD3">
        <w:t>.</w:t>
      </w:r>
    </w:p>
    <w:p w14:paraId="022C27B8" w14:textId="4AFDAB46" w:rsidR="003F316D" w:rsidRDefault="003F316D" w:rsidP="00147E0D">
      <w:r>
        <w:t>Un client pourra fournir des informations supplémentaires sur sa commande (allergies, contraintes de déplacement : handicap)</w:t>
      </w:r>
      <w:r w:rsidR="00EB2EB1">
        <w:t>.</w:t>
      </w:r>
    </w:p>
    <w:p w14:paraId="1D03D32E" w14:textId="00A08A0E" w:rsidR="00EB2EB1" w:rsidRDefault="00EB2EB1" w:rsidP="00147E0D">
      <w:r>
        <w:t>Un client ne peut avoir qu’un seul compte.</w:t>
      </w:r>
    </w:p>
    <w:p w14:paraId="29DCE499" w14:textId="2184B152" w:rsidR="00EB2EB1" w:rsidRDefault="00EB2EB1" w:rsidP="00147E0D">
      <w:r>
        <w:t>Un livreur ne possèdera qu’un seul compte.</w:t>
      </w:r>
    </w:p>
    <w:p w14:paraId="359D047E" w14:textId="744C8248" w:rsidR="003F316D" w:rsidRDefault="00EB2EB1" w:rsidP="00147E0D">
      <w:r>
        <w:t>Un restaurant ne possèdera qu’un seul compte.</w:t>
      </w:r>
    </w:p>
    <w:p w14:paraId="0D3E1FE9" w14:textId="77777777" w:rsidR="002228DE" w:rsidRDefault="002228DE">
      <w:pPr>
        <w:rPr>
          <w:rFonts w:asciiTheme="majorHAnsi" w:eastAsiaTheme="majorEastAsia" w:hAnsiTheme="majorHAnsi" w:cstheme="majorBidi"/>
          <w:bCs/>
          <w:color w:val="FFFFFF" w:themeColor="background1"/>
          <w:sz w:val="26"/>
          <w:szCs w:val="32"/>
        </w:rPr>
      </w:pPr>
      <w:r>
        <w:br w:type="page"/>
      </w:r>
    </w:p>
    <w:p w14:paraId="4089EA0C" w14:textId="67C7FB6B" w:rsidR="00147E0D" w:rsidRDefault="00002BD3" w:rsidP="00147E0D">
      <w:pPr>
        <w:pStyle w:val="Titre1"/>
      </w:pPr>
      <w:bookmarkStart w:id="3" w:name="_Toc50976246"/>
      <w:r>
        <w:lastRenderedPageBreak/>
        <w:t>INFORMATIONS ADDITIONNELLES</w:t>
      </w:r>
      <w:bookmarkEnd w:id="3"/>
    </w:p>
    <w:p w14:paraId="4AEA7B63" w14:textId="0F1A77ED" w:rsidR="00147E0D" w:rsidRDefault="00147E0D" w:rsidP="00147E0D"/>
    <w:p w14:paraId="4497EF9F" w14:textId="5ABD63DF" w:rsidR="002228DE" w:rsidRDefault="002228DE" w:rsidP="002228DE">
      <w:pPr>
        <w:pStyle w:val="Titre2"/>
      </w:pPr>
      <w:bookmarkStart w:id="4" w:name="_Toc50976247"/>
      <w:r>
        <w:t>Interface de paiement</w:t>
      </w:r>
      <w:bookmarkEnd w:id="4"/>
    </w:p>
    <w:p w14:paraId="620D8CCC" w14:textId="77777777" w:rsidR="002228DE" w:rsidRDefault="002228DE" w:rsidP="00147E0D"/>
    <w:p w14:paraId="0577658A" w14:textId="383EFE99" w:rsidR="00147E0D" w:rsidRDefault="002228DE" w:rsidP="0042405B">
      <w:r>
        <w:t>L’interface de paiement sera disponible et développée, mais tant que l’entreprise ne sera pas lancée, elle sera factice.</w:t>
      </w:r>
    </w:p>
    <w:p w14:paraId="63BA03FA" w14:textId="11B27AA4" w:rsidR="00002BD3" w:rsidRDefault="00002BD3" w:rsidP="0042405B">
      <w:r>
        <w:t>Un paiement par pourra être proposé.</w:t>
      </w:r>
    </w:p>
    <w:p w14:paraId="4AB21FC4" w14:textId="2E7989C1" w:rsidR="002228DE" w:rsidRDefault="002228DE" w:rsidP="00147E0D"/>
    <w:p w14:paraId="07A68C01" w14:textId="5D3A6CBE" w:rsidR="002228DE" w:rsidRDefault="002228DE" w:rsidP="002228DE">
      <w:pPr>
        <w:pStyle w:val="Titre2"/>
      </w:pPr>
      <w:bookmarkStart w:id="5" w:name="_Toc50976248"/>
      <w:r>
        <w:t>Utilisateur</w:t>
      </w:r>
      <w:bookmarkEnd w:id="5"/>
    </w:p>
    <w:p w14:paraId="5CE0A68F" w14:textId="77777777" w:rsidR="002228DE" w:rsidRDefault="002228DE" w:rsidP="00147E0D"/>
    <w:p w14:paraId="063AFC21" w14:textId="62E60269" w:rsidR="009E254D" w:rsidRDefault="002228DE" w:rsidP="0042405B">
      <w:r>
        <w:t>L’utilisateur pourra commander sur notre site, en tant qu’intermédiaire, nous percevrons une commission sur la commande.</w:t>
      </w:r>
    </w:p>
    <w:p w14:paraId="2CF7535B" w14:textId="721947A1" w:rsidR="009E254D" w:rsidRDefault="009E254D" w:rsidP="0042405B">
      <w:r>
        <w:t>Pour que la commande soit valide, l’utilisateur devra être inscrit sur le site (par le biais d’un formulaire d’inscription (ou par connexion via Google ou autres)</w:t>
      </w:r>
    </w:p>
    <w:p w14:paraId="4EDDCD58" w14:textId="6B9452EA" w:rsidR="009E254D" w:rsidRDefault="009E254D" w:rsidP="0042405B">
      <w:r>
        <w:t>Il faudra donc les informations suivantes :</w:t>
      </w:r>
    </w:p>
    <w:p w14:paraId="40410421" w14:textId="77777777" w:rsidR="009E254D" w:rsidRDefault="009E254D" w:rsidP="0042405B">
      <w:pPr>
        <w:pStyle w:val="Paragraphedeliste"/>
        <w:numPr>
          <w:ilvl w:val="0"/>
          <w:numId w:val="26"/>
        </w:numPr>
      </w:pPr>
      <w:r>
        <w:t>Nom</w:t>
      </w:r>
    </w:p>
    <w:p w14:paraId="19484F57" w14:textId="06AA8AE0" w:rsidR="009E254D" w:rsidRDefault="009E254D" w:rsidP="0042405B">
      <w:pPr>
        <w:pStyle w:val="Paragraphedeliste"/>
        <w:numPr>
          <w:ilvl w:val="0"/>
          <w:numId w:val="26"/>
        </w:numPr>
      </w:pPr>
      <w:r>
        <w:t>Prénom</w:t>
      </w:r>
    </w:p>
    <w:p w14:paraId="579E54B8" w14:textId="1BC7C9E0" w:rsidR="009E254D" w:rsidRDefault="009E254D" w:rsidP="0042405B">
      <w:pPr>
        <w:pStyle w:val="Paragraphedeliste"/>
        <w:numPr>
          <w:ilvl w:val="0"/>
          <w:numId w:val="26"/>
        </w:numPr>
      </w:pPr>
      <w:r>
        <w:t>Date de naissance</w:t>
      </w:r>
    </w:p>
    <w:p w14:paraId="3C36426B" w14:textId="1696120A" w:rsidR="003F316D" w:rsidRDefault="009E254D" w:rsidP="003F316D">
      <w:pPr>
        <w:pStyle w:val="Paragraphedeliste"/>
        <w:numPr>
          <w:ilvl w:val="0"/>
          <w:numId w:val="26"/>
        </w:numPr>
      </w:pPr>
      <w:r>
        <w:t>1 ou plusieurs adresses</w:t>
      </w:r>
    </w:p>
    <w:p w14:paraId="163EB492" w14:textId="7574056C" w:rsidR="003F316D" w:rsidRDefault="003F316D" w:rsidP="003F316D">
      <w:pPr>
        <w:pStyle w:val="Paragraphedeliste"/>
        <w:numPr>
          <w:ilvl w:val="0"/>
          <w:numId w:val="26"/>
        </w:numPr>
      </w:pPr>
      <w:r>
        <w:t xml:space="preserve">Informations complémentaires adresse (digicode, appartement, </w:t>
      </w:r>
      <w:r w:rsidR="00944E6D">
        <w:t>étage</w:t>
      </w:r>
      <w:r>
        <w:t>, immeuble, etc…)</w:t>
      </w:r>
    </w:p>
    <w:p w14:paraId="7CE4F4B6" w14:textId="77777777" w:rsidR="009E254D" w:rsidRDefault="009E254D" w:rsidP="0042405B">
      <w:pPr>
        <w:pStyle w:val="Paragraphedeliste"/>
        <w:numPr>
          <w:ilvl w:val="0"/>
          <w:numId w:val="26"/>
        </w:numPr>
      </w:pPr>
      <w:r>
        <w:t>Téléphone portable</w:t>
      </w:r>
    </w:p>
    <w:p w14:paraId="045F014E" w14:textId="53546468" w:rsidR="002228DE" w:rsidRDefault="009E254D" w:rsidP="0042405B">
      <w:pPr>
        <w:pStyle w:val="Paragraphedeliste"/>
        <w:numPr>
          <w:ilvl w:val="0"/>
          <w:numId w:val="26"/>
        </w:numPr>
      </w:pPr>
      <w:r>
        <w:t>Mail</w:t>
      </w:r>
    </w:p>
    <w:p w14:paraId="679CC411" w14:textId="185B8139" w:rsidR="009E254D" w:rsidRDefault="009E254D" w:rsidP="0042405B">
      <w:pPr>
        <w:pStyle w:val="Paragraphedeliste"/>
        <w:numPr>
          <w:ilvl w:val="0"/>
          <w:numId w:val="26"/>
        </w:numPr>
      </w:pPr>
      <w:r>
        <w:t xml:space="preserve">Multi paiement (CB / PayPal / </w:t>
      </w:r>
      <w:r w:rsidR="00066315">
        <w:t>Espèce au comptant</w:t>
      </w:r>
      <w:r>
        <w:t>)</w:t>
      </w:r>
    </w:p>
    <w:p w14:paraId="72AD4F3F" w14:textId="77777777" w:rsidR="009E254D" w:rsidRDefault="009E254D" w:rsidP="009E254D"/>
    <w:p w14:paraId="63C0F537" w14:textId="39A5DD71" w:rsidR="002228DE" w:rsidRDefault="002228DE" w:rsidP="002228DE">
      <w:pPr>
        <w:pStyle w:val="Titre2"/>
      </w:pPr>
      <w:bookmarkStart w:id="6" w:name="_Toc50976249"/>
      <w:r>
        <w:t>Livreur</w:t>
      </w:r>
      <w:bookmarkEnd w:id="6"/>
    </w:p>
    <w:p w14:paraId="31ED6BF5" w14:textId="77777777" w:rsidR="002228DE" w:rsidRDefault="002228DE" w:rsidP="00147E0D"/>
    <w:p w14:paraId="294A0440" w14:textId="62A28B20" w:rsidR="002228DE" w:rsidRDefault="002228DE" w:rsidP="0042405B">
      <w:r>
        <w:t xml:space="preserve">Le livreur, sera rémunéré à la commande transportée, en fonction du kilométrage effectué par notre entreprise. Ce livreur ne sera pas </w:t>
      </w:r>
      <w:r w:rsidR="009E254D">
        <w:t>salarié</w:t>
      </w:r>
      <w:r>
        <w:t>, mais seulement affilié à notre entreprise.</w:t>
      </w:r>
      <w:r w:rsidR="009E254D">
        <w:t xml:space="preserve"> Nous devrons disposer des informations suivantes :</w:t>
      </w:r>
    </w:p>
    <w:p w14:paraId="10C0290A" w14:textId="4793B708" w:rsidR="009E254D" w:rsidRDefault="009E254D" w:rsidP="0042405B">
      <w:pPr>
        <w:pStyle w:val="Paragraphedeliste"/>
        <w:numPr>
          <w:ilvl w:val="0"/>
          <w:numId w:val="26"/>
        </w:numPr>
      </w:pPr>
      <w:r>
        <w:t>Nom</w:t>
      </w:r>
    </w:p>
    <w:p w14:paraId="08E19144" w14:textId="79579C6F" w:rsidR="009E254D" w:rsidRDefault="009E254D" w:rsidP="0042405B">
      <w:pPr>
        <w:pStyle w:val="Paragraphedeliste"/>
        <w:numPr>
          <w:ilvl w:val="0"/>
          <w:numId w:val="26"/>
        </w:numPr>
      </w:pPr>
      <w:r>
        <w:t>Prénom</w:t>
      </w:r>
    </w:p>
    <w:p w14:paraId="311954D2" w14:textId="3698F91D" w:rsidR="00EB2EB1" w:rsidRDefault="00EB2EB1" w:rsidP="0042405B">
      <w:pPr>
        <w:pStyle w:val="Paragraphedeliste"/>
        <w:numPr>
          <w:ilvl w:val="0"/>
          <w:numId w:val="26"/>
        </w:numPr>
      </w:pPr>
      <w:r>
        <w:t>Date de naissance</w:t>
      </w:r>
    </w:p>
    <w:p w14:paraId="36E74BDF" w14:textId="7CAF2D1A" w:rsidR="009E254D" w:rsidRDefault="009E254D" w:rsidP="0042405B">
      <w:pPr>
        <w:pStyle w:val="Paragraphedeliste"/>
        <w:numPr>
          <w:ilvl w:val="0"/>
          <w:numId w:val="26"/>
        </w:numPr>
      </w:pPr>
      <w:r>
        <w:t>Numéro de Siret</w:t>
      </w:r>
    </w:p>
    <w:p w14:paraId="398483DA" w14:textId="281D6DAC" w:rsidR="009E254D" w:rsidRDefault="009E254D" w:rsidP="0042405B">
      <w:pPr>
        <w:pStyle w:val="Paragraphedeliste"/>
        <w:numPr>
          <w:ilvl w:val="0"/>
          <w:numId w:val="26"/>
        </w:numPr>
      </w:pPr>
      <w:r>
        <w:t>Adresse de son entreprise</w:t>
      </w:r>
    </w:p>
    <w:p w14:paraId="70C7FEFD" w14:textId="2E511956" w:rsidR="009E254D" w:rsidRDefault="009E254D" w:rsidP="0042405B">
      <w:pPr>
        <w:pStyle w:val="Paragraphedeliste"/>
        <w:numPr>
          <w:ilvl w:val="0"/>
          <w:numId w:val="26"/>
        </w:numPr>
      </w:pPr>
      <w:r>
        <w:t>Téléphone portable</w:t>
      </w:r>
    </w:p>
    <w:p w14:paraId="11438977" w14:textId="28CCFD15" w:rsidR="009E254D" w:rsidRDefault="009E254D" w:rsidP="0042405B">
      <w:pPr>
        <w:pStyle w:val="Paragraphedeliste"/>
        <w:numPr>
          <w:ilvl w:val="0"/>
          <w:numId w:val="26"/>
        </w:numPr>
      </w:pPr>
      <w:r>
        <w:t>Mail</w:t>
      </w:r>
    </w:p>
    <w:p w14:paraId="5B15D822" w14:textId="0AFC2881" w:rsidR="009E254D" w:rsidRDefault="009E254D" w:rsidP="0042405B">
      <w:pPr>
        <w:pStyle w:val="Paragraphedeliste"/>
        <w:numPr>
          <w:ilvl w:val="0"/>
          <w:numId w:val="26"/>
        </w:numPr>
      </w:pPr>
      <w:r>
        <w:t>Casier judiciaire vierge</w:t>
      </w:r>
    </w:p>
    <w:p w14:paraId="4DA5FF9B" w14:textId="03461446" w:rsidR="009E254D" w:rsidRDefault="009E254D" w:rsidP="0042405B">
      <w:pPr>
        <w:pStyle w:val="Paragraphedeliste"/>
        <w:numPr>
          <w:ilvl w:val="0"/>
          <w:numId w:val="26"/>
        </w:numPr>
      </w:pPr>
      <w:r>
        <w:t>RIB/IBAN</w:t>
      </w:r>
    </w:p>
    <w:p w14:paraId="75553FC8" w14:textId="6F77158C" w:rsidR="00002BD3" w:rsidRDefault="00973BF4" w:rsidP="0042405B">
      <w:pPr>
        <w:pStyle w:val="Paragraphedeliste"/>
        <w:numPr>
          <w:ilvl w:val="0"/>
          <w:numId w:val="26"/>
        </w:numPr>
      </w:pPr>
      <w:r>
        <w:t>Type de véhicule</w:t>
      </w:r>
    </w:p>
    <w:p w14:paraId="7AC0F2A6" w14:textId="04DE0D5B" w:rsidR="00973BF4" w:rsidRDefault="00973BF4" w:rsidP="00973BF4"/>
    <w:p w14:paraId="55B3057E" w14:textId="6FC5687A" w:rsidR="00973BF4" w:rsidRDefault="00973BF4" w:rsidP="00973BF4">
      <w:pPr>
        <w:pStyle w:val="Titre2"/>
      </w:pPr>
      <w:bookmarkStart w:id="7" w:name="_Toc50976250"/>
      <w:r>
        <w:lastRenderedPageBreak/>
        <w:t>Restaurateur</w:t>
      </w:r>
      <w:bookmarkEnd w:id="7"/>
    </w:p>
    <w:p w14:paraId="42A0E96C" w14:textId="3227B45E" w:rsidR="00973BF4" w:rsidRDefault="00973BF4" w:rsidP="00973BF4"/>
    <w:p w14:paraId="383F55B6" w14:textId="7224A232" w:rsidR="00973BF4" w:rsidRDefault="00973BF4" w:rsidP="0042405B">
      <w:r>
        <w:t>Le restaurateur proposera des plats, qu’il mettre à disposition via son interface utilisateur.</w:t>
      </w:r>
    </w:p>
    <w:p w14:paraId="515343BF" w14:textId="7156B703" w:rsidR="00002BD3" w:rsidRDefault="00002BD3" w:rsidP="0042405B">
      <w:r>
        <w:t>Nous devrons disposer des informations suivantes sur le restaurateur :</w:t>
      </w:r>
    </w:p>
    <w:p w14:paraId="743A6CFA" w14:textId="7C9477CD" w:rsidR="00002BD3" w:rsidRDefault="00002BD3" w:rsidP="0042405B">
      <w:pPr>
        <w:pStyle w:val="Paragraphedeliste"/>
        <w:numPr>
          <w:ilvl w:val="0"/>
          <w:numId w:val="26"/>
        </w:numPr>
      </w:pPr>
      <w:r>
        <w:t>Raison sociale</w:t>
      </w:r>
    </w:p>
    <w:p w14:paraId="0073A47E" w14:textId="04293B69" w:rsidR="00002BD3" w:rsidRDefault="00002BD3" w:rsidP="0042405B">
      <w:pPr>
        <w:pStyle w:val="Paragraphedeliste"/>
        <w:numPr>
          <w:ilvl w:val="0"/>
          <w:numId w:val="26"/>
        </w:numPr>
      </w:pPr>
      <w:r>
        <w:t>Numéro de Siret</w:t>
      </w:r>
    </w:p>
    <w:p w14:paraId="3CD8D75B" w14:textId="0FBE26AD" w:rsidR="00002BD3" w:rsidRDefault="00002BD3" w:rsidP="0042405B">
      <w:pPr>
        <w:pStyle w:val="Paragraphedeliste"/>
        <w:numPr>
          <w:ilvl w:val="0"/>
          <w:numId w:val="26"/>
        </w:numPr>
      </w:pPr>
      <w:r>
        <w:t>Nom du restaurant</w:t>
      </w:r>
    </w:p>
    <w:p w14:paraId="6F7A2EF1" w14:textId="01CBD7FA" w:rsidR="00002BD3" w:rsidRDefault="00002BD3" w:rsidP="0042405B">
      <w:pPr>
        <w:pStyle w:val="Paragraphedeliste"/>
        <w:numPr>
          <w:ilvl w:val="0"/>
          <w:numId w:val="26"/>
        </w:numPr>
      </w:pPr>
      <w:r>
        <w:t>Adresse du restaurant</w:t>
      </w:r>
    </w:p>
    <w:p w14:paraId="3D67C418" w14:textId="65E839A8" w:rsidR="00002BD3" w:rsidRDefault="00002BD3" w:rsidP="0042405B">
      <w:pPr>
        <w:pStyle w:val="Paragraphedeliste"/>
        <w:numPr>
          <w:ilvl w:val="0"/>
          <w:numId w:val="26"/>
        </w:numPr>
      </w:pPr>
      <w:r>
        <w:t>Téléphone du restaurant</w:t>
      </w:r>
    </w:p>
    <w:p w14:paraId="50DAAB5A" w14:textId="63B003EA" w:rsidR="00002BD3" w:rsidRDefault="00002BD3" w:rsidP="0042405B">
      <w:pPr>
        <w:pStyle w:val="Paragraphedeliste"/>
        <w:numPr>
          <w:ilvl w:val="0"/>
          <w:numId w:val="26"/>
        </w:numPr>
      </w:pPr>
      <w:r>
        <w:t>Mail du restaurant</w:t>
      </w:r>
    </w:p>
    <w:p w14:paraId="5FC45F27" w14:textId="77777777" w:rsidR="00002BD3" w:rsidRDefault="00002BD3" w:rsidP="0042405B">
      <w:pPr>
        <w:pStyle w:val="Paragraphedeliste"/>
        <w:numPr>
          <w:ilvl w:val="0"/>
          <w:numId w:val="26"/>
        </w:numPr>
      </w:pPr>
      <w:r>
        <w:t>RIB/IBAN</w:t>
      </w:r>
    </w:p>
    <w:p w14:paraId="0B834173" w14:textId="50157E9C" w:rsidR="00002BD3" w:rsidRDefault="00002BD3" w:rsidP="0042405B">
      <w:pPr>
        <w:pStyle w:val="Paragraphedeliste"/>
        <w:numPr>
          <w:ilvl w:val="0"/>
          <w:numId w:val="26"/>
        </w:numPr>
      </w:pPr>
      <w:r>
        <w:t>Catégorie de restaurant</w:t>
      </w:r>
    </w:p>
    <w:p w14:paraId="27C2FF8C" w14:textId="4EA6657A" w:rsidR="00002BD3" w:rsidRDefault="00AC47F8" w:rsidP="0042405B">
      <w:pPr>
        <w:pStyle w:val="Paragraphedeliste"/>
        <w:numPr>
          <w:ilvl w:val="0"/>
          <w:numId w:val="26"/>
        </w:numPr>
      </w:pPr>
      <w:r>
        <w:t>Licence (3 ou 4)</w:t>
      </w:r>
    </w:p>
    <w:p w14:paraId="608FE5E4" w14:textId="17A9C267" w:rsidR="002161C9" w:rsidRDefault="002161C9" w:rsidP="0042405B">
      <w:pPr>
        <w:pStyle w:val="Paragraphedeliste"/>
        <w:numPr>
          <w:ilvl w:val="0"/>
          <w:numId w:val="26"/>
        </w:numPr>
      </w:pPr>
      <w:r>
        <w:t>Possibilité de mettre des photos du restaurant</w:t>
      </w:r>
    </w:p>
    <w:p w14:paraId="6693A6EF" w14:textId="10062EB5" w:rsidR="002161C9" w:rsidRDefault="002161C9" w:rsidP="0042405B">
      <w:pPr>
        <w:pStyle w:val="Paragraphedeliste"/>
        <w:numPr>
          <w:ilvl w:val="0"/>
          <w:numId w:val="26"/>
        </w:numPr>
      </w:pPr>
      <w:r>
        <w:t>Fiche de présentation du restaurant et des équipes</w:t>
      </w:r>
    </w:p>
    <w:p w14:paraId="57287FB1" w14:textId="77777777" w:rsidR="002161C9" w:rsidRDefault="002161C9" w:rsidP="0042405B"/>
    <w:p w14:paraId="7409AC1A" w14:textId="583A7F0A" w:rsidR="00002BD3" w:rsidRDefault="00002BD3" w:rsidP="0042405B">
      <w:r>
        <w:t>Nous devrons disposer des informations suivantes sur les plats :</w:t>
      </w:r>
    </w:p>
    <w:p w14:paraId="288DBBBD" w14:textId="5037EF22" w:rsidR="00002BD3" w:rsidRDefault="00002BD3" w:rsidP="0042405B">
      <w:pPr>
        <w:pStyle w:val="Paragraphedeliste"/>
        <w:numPr>
          <w:ilvl w:val="0"/>
          <w:numId w:val="26"/>
        </w:numPr>
      </w:pPr>
      <w:r>
        <w:t>Catégorie du plat (entrée, plat, dessert, etc…)</w:t>
      </w:r>
    </w:p>
    <w:p w14:paraId="0CDDC305" w14:textId="795B8F21" w:rsidR="00AC47F8" w:rsidRDefault="00AC47F8" w:rsidP="0042405B">
      <w:pPr>
        <w:pStyle w:val="Paragraphedeliste"/>
        <w:numPr>
          <w:ilvl w:val="0"/>
          <w:numId w:val="26"/>
        </w:numPr>
      </w:pPr>
      <w:r>
        <w:t>Ingrédients du plat</w:t>
      </w:r>
    </w:p>
    <w:p w14:paraId="22BBEB01" w14:textId="01987BB5" w:rsidR="00AC47F8" w:rsidRDefault="00AC47F8" w:rsidP="0042405B">
      <w:pPr>
        <w:pStyle w:val="Paragraphedeliste"/>
        <w:numPr>
          <w:ilvl w:val="0"/>
          <w:numId w:val="26"/>
        </w:numPr>
      </w:pPr>
      <w:r>
        <w:t xml:space="preserve">Allergènes </w:t>
      </w:r>
    </w:p>
    <w:p w14:paraId="6668E429" w14:textId="488EEFD5" w:rsidR="00002BD3" w:rsidRDefault="00AC47F8" w:rsidP="0042405B">
      <w:pPr>
        <w:pStyle w:val="Paragraphedeliste"/>
        <w:numPr>
          <w:ilvl w:val="0"/>
          <w:numId w:val="26"/>
        </w:numPr>
      </w:pPr>
      <w:r>
        <w:t>Informations spéciales (végan, hallal, casher, sans gluten, sans lactose, etc…)</w:t>
      </w:r>
    </w:p>
    <w:p w14:paraId="2E93882F" w14:textId="6F91345C" w:rsidR="00AC47F8" w:rsidRDefault="00AC47F8" w:rsidP="0042405B">
      <w:pPr>
        <w:pStyle w:val="Paragraphedeliste"/>
        <w:numPr>
          <w:ilvl w:val="0"/>
          <w:numId w:val="26"/>
        </w:numPr>
      </w:pPr>
      <w:r>
        <w:t>Possibilité pour le restaurateur de créer des menus</w:t>
      </w:r>
    </w:p>
    <w:p w14:paraId="0163A597" w14:textId="2032FB2E" w:rsidR="00AC47F8" w:rsidRDefault="00AC47F8" w:rsidP="0042405B">
      <w:pPr>
        <w:pStyle w:val="Paragraphedeliste"/>
        <w:numPr>
          <w:ilvl w:val="0"/>
          <w:numId w:val="26"/>
        </w:numPr>
      </w:pPr>
      <w:r>
        <w:t xml:space="preserve">Possibilité pour le client de créer son sandwich a la carte </w:t>
      </w:r>
    </w:p>
    <w:p w14:paraId="409CA492" w14:textId="3D7AA262" w:rsidR="002161C9" w:rsidRDefault="002161C9" w:rsidP="0042405B">
      <w:pPr>
        <w:pStyle w:val="Paragraphedeliste"/>
        <w:numPr>
          <w:ilvl w:val="0"/>
          <w:numId w:val="26"/>
        </w:numPr>
      </w:pPr>
      <w:r>
        <w:t>Photos possibles des plats</w:t>
      </w:r>
    </w:p>
    <w:p w14:paraId="24B4629F" w14:textId="21EDAC19" w:rsidR="003D6273" w:rsidRDefault="003D6273" w:rsidP="0042405B">
      <w:pPr>
        <w:pStyle w:val="Paragraphedeliste"/>
        <w:numPr>
          <w:ilvl w:val="0"/>
          <w:numId w:val="26"/>
        </w:numPr>
      </w:pPr>
      <w:r>
        <w:t>Prix des plats</w:t>
      </w:r>
    </w:p>
    <w:p w14:paraId="35F00184" w14:textId="6D8FED14" w:rsidR="003D6273" w:rsidRDefault="003D6273" w:rsidP="0042405B">
      <w:pPr>
        <w:pStyle w:val="Paragraphedeliste"/>
        <w:numPr>
          <w:ilvl w:val="0"/>
          <w:numId w:val="26"/>
        </w:numPr>
      </w:pPr>
      <w:r>
        <w:t>Prix du menu s’il existe</w:t>
      </w:r>
    </w:p>
    <w:p w14:paraId="7EFFEC6B" w14:textId="77777777" w:rsidR="00002BD3" w:rsidRDefault="00002BD3" w:rsidP="0042405B"/>
    <w:p w14:paraId="45C246BE" w14:textId="026A2784" w:rsidR="003D6273" w:rsidRDefault="003D6273" w:rsidP="0042405B">
      <w:r>
        <w:t>Nous devrons disposer des informations suivantes sur les boissons :</w:t>
      </w:r>
    </w:p>
    <w:p w14:paraId="00836FAF" w14:textId="4587171F" w:rsidR="003D6273" w:rsidRDefault="003D6273" w:rsidP="0042405B">
      <w:pPr>
        <w:pStyle w:val="Paragraphedeliste"/>
        <w:numPr>
          <w:ilvl w:val="0"/>
          <w:numId w:val="26"/>
        </w:numPr>
      </w:pPr>
      <w:r>
        <w:t>Type de boisson (soda, alcool, eau, jus de fruits, etc…)</w:t>
      </w:r>
    </w:p>
    <w:p w14:paraId="6A8EC7AB" w14:textId="3BA9C4AA" w:rsidR="003D6273" w:rsidRDefault="003D6273" w:rsidP="0042405B">
      <w:pPr>
        <w:pStyle w:val="Paragraphedeliste"/>
        <w:numPr>
          <w:ilvl w:val="0"/>
          <w:numId w:val="26"/>
        </w:numPr>
      </w:pPr>
      <w:r>
        <w:t>Prix de la boisson</w:t>
      </w:r>
    </w:p>
    <w:p w14:paraId="7AEA906F" w14:textId="673586BB" w:rsidR="003D6273" w:rsidRDefault="003D6273" w:rsidP="0042405B">
      <w:pPr>
        <w:pStyle w:val="Paragraphedeliste"/>
        <w:numPr>
          <w:ilvl w:val="0"/>
          <w:numId w:val="26"/>
        </w:numPr>
      </w:pPr>
      <w:r>
        <w:t>Taux d’alcool</w:t>
      </w:r>
    </w:p>
    <w:p w14:paraId="0B7E9040" w14:textId="4E828E86" w:rsidR="003D6273" w:rsidRDefault="003D6273" w:rsidP="0042405B">
      <w:pPr>
        <w:pStyle w:val="Paragraphedeliste"/>
        <w:numPr>
          <w:ilvl w:val="0"/>
          <w:numId w:val="26"/>
        </w:numPr>
      </w:pPr>
      <w:r>
        <w:t>Nom de la boisson</w:t>
      </w:r>
    </w:p>
    <w:p w14:paraId="01A27F0E" w14:textId="0FE78E94" w:rsidR="003D6273" w:rsidRDefault="003D6273" w:rsidP="0042405B">
      <w:pPr>
        <w:pStyle w:val="Paragraphedeliste"/>
        <w:numPr>
          <w:ilvl w:val="0"/>
          <w:numId w:val="26"/>
        </w:numPr>
      </w:pPr>
      <w:r>
        <w:t>Contenance</w:t>
      </w:r>
    </w:p>
    <w:p w14:paraId="41558AB9" w14:textId="5A5A1567" w:rsidR="003D6273" w:rsidRDefault="003D6273" w:rsidP="0042405B"/>
    <w:p w14:paraId="4CF40156" w14:textId="72AF399B" w:rsidR="003D6273" w:rsidRDefault="003D6273" w:rsidP="0042405B">
      <w:pPr>
        <w:pStyle w:val="Titre2"/>
      </w:pPr>
      <w:bookmarkStart w:id="8" w:name="_Toc50976251"/>
      <w:r>
        <w:t>Services proposés</w:t>
      </w:r>
      <w:bookmarkEnd w:id="8"/>
    </w:p>
    <w:p w14:paraId="42CCA4AE" w14:textId="3FD68BC4" w:rsidR="003D6273" w:rsidRDefault="003D6273" w:rsidP="0042405B"/>
    <w:p w14:paraId="7E49FBE9" w14:textId="1A49E8CB" w:rsidR="003D6273" w:rsidRDefault="003D6273" w:rsidP="0042405B">
      <w:r w:rsidRPr="003D6273">
        <w:rPr>
          <w:b/>
          <w:bCs/>
        </w:rPr>
        <w:t>Livraison sur la plage :</w:t>
      </w:r>
      <w:r>
        <w:t xml:space="preserve"> Les livreurs géolocaliseront les clients et livreront au plus proche de la plage. Le client se déplacera pour chercher la commande. Un avertissement sera évoqué quant aux déchets afin de laisser les plages propres.</w:t>
      </w:r>
    </w:p>
    <w:p w14:paraId="23BF0B45" w14:textId="303ADE41" w:rsidR="003D6273" w:rsidRPr="003D6273" w:rsidRDefault="003D6273" w:rsidP="0042405B">
      <w:r w:rsidRPr="003D6273">
        <w:rPr>
          <w:b/>
          <w:bCs/>
        </w:rPr>
        <w:t>Préparation des apéros :</w:t>
      </w:r>
      <w:r>
        <w:t xml:space="preserve"> Notre entreprise disposera d’un stock de produits pour l’apéritif, alcools, gâteaux, saucissons, produits frais (tomates cerises, mini</w:t>
      </w:r>
      <w:r w:rsidR="0042405B">
        <w:t xml:space="preserve"> </w:t>
      </w:r>
      <w:r>
        <w:t xml:space="preserve">carottes, etc…) et </w:t>
      </w:r>
      <w:r w:rsidR="0042405B">
        <w:t xml:space="preserve">des </w:t>
      </w:r>
      <w:r>
        <w:t>produits locaux</w:t>
      </w:r>
      <w:r w:rsidR="0042405B">
        <w:t>.</w:t>
      </w:r>
    </w:p>
    <w:p w14:paraId="026F450A" w14:textId="77777777" w:rsidR="00002BD3" w:rsidRPr="00973BF4" w:rsidRDefault="00002BD3" w:rsidP="00973BF4"/>
    <w:p w14:paraId="46F7F5A9" w14:textId="531BF220" w:rsidR="00147E0D" w:rsidRDefault="00002BD3" w:rsidP="00147E0D">
      <w:pPr>
        <w:pStyle w:val="Titre1"/>
      </w:pPr>
      <w:bookmarkStart w:id="9" w:name="_Toc50976252"/>
      <w:r>
        <w:lastRenderedPageBreak/>
        <w:t>CLIENTELE</w:t>
      </w:r>
      <w:bookmarkEnd w:id="9"/>
      <w:r>
        <w:t xml:space="preserve"> </w:t>
      </w:r>
    </w:p>
    <w:p w14:paraId="5FC20DE6" w14:textId="507F1994" w:rsidR="00147E0D" w:rsidRDefault="00147E0D" w:rsidP="00147E0D"/>
    <w:p w14:paraId="37051051" w14:textId="52761EDC" w:rsidR="00147E0D" w:rsidRDefault="002228DE" w:rsidP="0042405B">
      <w:r>
        <w:t>Nous aurons qu’un seul type de client, les consommateurs, qui seront à la fois clients des restaurants et de notre entreprise.</w:t>
      </w:r>
    </w:p>
    <w:p w14:paraId="00C838E1" w14:textId="535FF740" w:rsidR="002228DE" w:rsidRDefault="002228DE">
      <w:pPr>
        <w:rPr>
          <w:rFonts w:asciiTheme="majorHAnsi" w:eastAsiaTheme="majorEastAsia" w:hAnsiTheme="majorHAnsi" w:cstheme="majorBidi"/>
          <w:bCs/>
          <w:color w:val="FFFFFF" w:themeColor="background1"/>
          <w:sz w:val="26"/>
          <w:szCs w:val="32"/>
        </w:rPr>
      </w:pPr>
    </w:p>
    <w:p w14:paraId="171D29DB" w14:textId="1B911ADB" w:rsidR="00147E0D" w:rsidRDefault="0042405B" w:rsidP="00147E0D">
      <w:pPr>
        <w:pStyle w:val="Titre1"/>
      </w:pPr>
      <w:bookmarkStart w:id="10" w:name="_Toc50976253"/>
      <w:r>
        <w:t>AMBIANCE</w:t>
      </w:r>
      <w:bookmarkEnd w:id="10"/>
    </w:p>
    <w:p w14:paraId="28448AFC" w14:textId="28BFFC95" w:rsidR="00147E0D" w:rsidRDefault="00147E0D" w:rsidP="00147E0D"/>
    <w:p w14:paraId="68499C5E" w14:textId="1C2320D7" w:rsidR="0042405B" w:rsidRDefault="0042405B" w:rsidP="00147E0D">
      <w:r>
        <w:t>Le site doit être pratique, ergonomique, intuitif et doit se différencier des sites de grosses entreprises (type Uber Eats) afin d’ajouter une touche locale !</w:t>
      </w:r>
    </w:p>
    <w:p w14:paraId="0AAFAB81" w14:textId="414CEDCE" w:rsidR="0042405B" w:rsidRDefault="0042405B" w:rsidP="00147E0D">
      <w:r>
        <w:t>Nous aimons les couleurs chaudes qui rappellent le soleil des Antilles</w:t>
      </w:r>
    </w:p>
    <w:p w14:paraId="45900403" w14:textId="77777777" w:rsidR="00147E0D" w:rsidRDefault="00147E0D" w:rsidP="00147E0D"/>
    <w:p w14:paraId="25DF03B0" w14:textId="6C16DD60" w:rsidR="00147E0D" w:rsidRDefault="0042405B" w:rsidP="00147E0D">
      <w:pPr>
        <w:pStyle w:val="Titre1"/>
      </w:pPr>
      <w:bookmarkStart w:id="11" w:name="_Toc50976254"/>
      <w:r>
        <w:t>CAS PARTICULIERS</w:t>
      </w:r>
      <w:bookmarkEnd w:id="11"/>
    </w:p>
    <w:p w14:paraId="220C1B01" w14:textId="66C26233" w:rsidR="00147E0D" w:rsidRDefault="00147E0D" w:rsidP="00147E0D"/>
    <w:p w14:paraId="4A3E3716" w14:textId="06A4E5EA" w:rsidR="0042405B" w:rsidRPr="000C59FC" w:rsidRDefault="0042405B" w:rsidP="00147E0D">
      <w:pPr>
        <w:rPr>
          <w:b/>
          <w:bCs/>
        </w:rPr>
      </w:pPr>
      <w:r w:rsidRPr="000C59FC">
        <w:rPr>
          <w:b/>
          <w:bCs/>
        </w:rPr>
        <w:t>Le client ne donne pas une bonne adresse ou n’est pas présent</w:t>
      </w:r>
      <w:r w:rsidR="00442C79" w:rsidRPr="000C59FC">
        <w:rPr>
          <w:b/>
          <w:bCs/>
        </w:rPr>
        <w:t xml:space="preserve"> (et ne répond pas au téléphone)</w:t>
      </w:r>
      <w:r w:rsidRPr="000C59FC">
        <w:rPr>
          <w:b/>
          <w:bCs/>
        </w:rPr>
        <w:t> :</w:t>
      </w:r>
    </w:p>
    <w:p w14:paraId="66C477AB" w14:textId="2E299EBF" w:rsidR="0042405B" w:rsidRDefault="000C59FC" w:rsidP="00147E0D">
      <w:r>
        <w:t>Le client perd son argent, il est prévenu que sa commande n’a pas pu être livrée. Le livreur la ramène au restaurant qui devra s’occuper de la détruire. Le restaurateur confirmera le retour de la commande. Le livreur sera défrayé pour le retour. Le client prend un malus.</w:t>
      </w:r>
    </w:p>
    <w:p w14:paraId="0DBBD125" w14:textId="77777777" w:rsidR="003F316D" w:rsidRDefault="003F316D" w:rsidP="00147E0D"/>
    <w:p w14:paraId="22A7A85A" w14:textId="697F286C" w:rsidR="0042405B" w:rsidRPr="000C59FC" w:rsidRDefault="0042405B" w:rsidP="00147E0D">
      <w:pPr>
        <w:rPr>
          <w:b/>
          <w:bCs/>
        </w:rPr>
      </w:pPr>
      <w:r w:rsidRPr="000C59FC">
        <w:rPr>
          <w:b/>
          <w:bCs/>
        </w:rPr>
        <w:t>Le client ne reçoit jamais sa commande :</w:t>
      </w:r>
    </w:p>
    <w:p w14:paraId="4E3EAB99" w14:textId="79531E0D" w:rsidR="0042405B" w:rsidRDefault="00442C79" w:rsidP="00147E0D">
      <w:r>
        <w:t xml:space="preserve">Le client est remboursé s’il a payé en CB/PayPal. Le chauffeur n’est pas payé, le restaurant est payé. </w:t>
      </w:r>
      <w:r w:rsidR="000C59FC">
        <w:t>Le chauffeur prend un malus.</w:t>
      </w:r>
    </w:p>
    <w:p w14:paraId="04B4DFF9" w14:textId="77777777" w:rsidR="003F316D" w:rsidRDefault="003F316D" w:rsidP="00147E0D"/>
    <w:p w14:paraId="0F9AE917" w14:textId="0DF95091" w:rsidR="0042405B" w:rsidRPr="000C59FC" w:rsidRDefault="0042405B" w:rsidP="00147E0D">
      <w:pPr>
        <w:rPr>
          <w:b/>
          <w:bCs/>
        </w:rPr>
      </w:pPr>
      <w:r w:rsidRPr="000C59FC">
        <w:rPr>
          <w:b/>
          <w:bCs/>
        </w:rPr>
        <w:t>Le client n’a pas l’</w:t>
      </w:r>
      <w:r w:rsidR="00442C79" w:rsidRPr="000C59FC">
        <w:rPr>
          <w:b/>
          <w:bCs/>
        </w:rPr>
        <w:t>espèce</w:t>
      </w:r>
      <w:r w:rsidRPr="000C59FC">
        <w:rPr>
          <w:b/>
          <w:bCs/>
        </w:rPr>
        <w:t xml:space="preserve"> comme convenu </w:t>
      </w:r>
      <w:r w:rsidR="00442C79" w:rsidRPr="000C59FC">
        <w:rPr>
          <w:b/>
          <w:bCs/>
        </w:rPr>
        <w:t xml:space="preserve">lors de la livraison : </w:t>
      </w:r>
    </w:p>
    <w:p w14:paraId="30947CF4" w14:textId="2A0101B1" w:rsidR="00442C79" w:rsidRDefault="00442C79" w:rsidP="00147E0D">
      <w:r>
        <w:t>La livraison n’est pas effectuée. Le chauffeur et le restaurateur sont payés.</w:t>
      </w:r>
    </w:p>
    <w:p w14:paraId="03AA998E" w14:textId="77777777" w:rsidR="003F316D" w:rsidRDefault="003F316D" w:rsidP="00147E0D"/>
    <w:p w14:paraId="1EA387A3" w14:textId="473D4DB2" w:rsidR="00442C79" w:rsidRPr="000C59FC" w:rsidRDefault="00442C79" w:rsidP="00147E0D">
      <w:pPr>
        <w:rPr>
          <w:b/>
          <w:bCs/>
        </w:rPr>
      </w:pPr>
      <w:r w:rsidRPr="000C59FC">
        <w:rPr>
          <w:b/>
          <w:bCs/>
        </w:rPr>
        <w:t>Le livreur a plus de 10 minutes de retard comparé à ce qui était annoncé :</w:t>
      </w:r>
    </w:p>
    <w:p w14:paraId="15DA8B58" w14:textId="42D17D2E" w:rsidR="00442C79" w:rsidRDefault="000C59FC" w:rsidP="00147E0D">
      <w:r>
        <w:t xml:space="preserve">Le livreur prend un malus. Un bon de réduction est attribué au client pour la prochaine commande. </w:t>
      </w:r>
    </w:p>
    <w:p w14:paraId="79BC2812" w14:textId="77777777" w:rsidR="003F316D" w:rsidRDefault="003F316D" w:rsidP="00147E0D"/>
    <w:p w14:paraId="098CFA73" w14:textId="2C5C9BC9" w:rsidR="00442C79" w:rsidRPr="000C59FC" w:rsidRDefault="00442C79" w:rsidP="00147E0D">
      <w:pPr>
        <w:rPr>
          <w:b/>
          <w:bCs/>
        </w:rPr>
      </w:pPr>
      <w:r w:rsidRPr="000C59FC">
        <w:rPr>
          <w:b/>
          <w:bCs/>
        </w:rPr>
        <w:t>Le client reçoit une commande erronée ou incomplète :</w:t>
      </w:r>
    </w:p>
    <w:p w14:paraId="77D14216" w14:textId="425A3CFD" w:rsidR="00442C79" w:rsidRDefault="000C59FC" w:rsidP="00147E0D">
      <w:r>
        <w:t>Le restaurant prend un malus, s’engage à faire livrer la commande à nouveau, à ses frais.</w:t>
      </w:r>
    </w:p>
    <w:p w14:paraId="1AE298E5" w14:textId="77777777" w:rsidR="003F316D" w:rsidRDefault="003F316D" w:rsidP="00147E0D"/>
    <w:p w14:paraId="1940C63F" w14:textId="1872BF87" w:rsidR="00442C79" w:rsidRPr="000C59FC" w:rsidRDefault="00442C79" w:rsidP="00147E0D">
      <w:pPr>
        <w:rPr>
          <w:b/>
          <w:bCs/>
        </w:rPr>
      </w:pPr>
      <w:r w:rsidRPr="000C59FC">
        <w:rPr>
          <w:b/>
          <w:bCs/>
        </w:rPr>
        <w:lastRenderedPageBreak/>
        <w:t>La commande n’est jamais prise en charge par un livreur :</w:t>
      </w:r>
    </w:p>
    <w:p w14:paraId="38D8F6EB" w14:textId="02103AA6" w:rsidR="00442C79" w:rsidRDefault="000C59FC" w:rsidP="00147E0D">
      <w:r>
        <w:t xml:space="preserve">La commande est annulée au bout de 20 minutes, le client est prévenu. </w:t>
      </w:r>
    </w:p>
    <w:p w14:paraId="43A6A149" w14:textId="77777777" w:rsidR="003F316D" w:rsidRDefault="003F316D" w:rsidP="00147E0D"/>
    <w:p w14:paraId="2A537309" w14:textId="77777777" w:rsidR="000C59FC" w:rsidRPr="000C59FC" w:rsidRDefault="00442C79" w:rsidP="00147E0D">
      <w:pPr>
        <w:rPr>
          <w:b/>
          <w:bCs/>
        </w:rPr>
      </w:pPr>
      <w:r w:rsidRPr="000C59FC">
        <w:rPr>
          <w:b/>
          <w:bCs/>
        </w:rPr>
        <w:t>La commande ne peut pas être effectuée par le restaurant (</w:t>
      </w:r>
      <w:r w:rsidR="000C59FC" w:rsidRPr="000C59FC">
        <w:rPr>
          <w:b/>
          <w:bCs/>
        </w:rPr>
        <w:t xml:space="preserve">ex : </w:t>
      </w:r>
      <w:r w:rsidRPr="000C59FC">
        <w:rPr>
          <w:b/>
          <w:bCs/>
        </w:rPr>
        <w:t>oubli d’actualisation des menus) :</w:t>
      </w:r>
    </w:p>
    <w:p w14:paraId="29310829" w14:textId="10318CEA" w:rsidR="003F316D" w:rsidRDefault="000C59FC" w:rsidP="00147E0D">
      <w:r>
        <w:t>La commande est remboursée au client et le restaurateur prend un malus. Le restaurateur se charge de l’annulation de la commande.</w:t>
      </w:r>
    </w:p>
    <w:p w14:paraId="57F7ABF3" w14:textId="77777777" w:rsidR="003F316D" w:rsidRDefault="003F316D" w:rsidP="00147E0D"/>
    <w:p w14:paraId="087991CE" w14:textId="1D33CA61" w:rsidR="003F316D" w:rsidRDefault="003F316D" w:rsidP="00147E0D">
      <w:r>
        <w:t>En cas de manquements graves (sécurité alimentaire, hygiène, non-respect d’une consigne d’allergènes, etc…), nous nous réservons le droit d’exclure un restaurant de la liste.</w:t>
      </w:r>
    </w:p>
    <w:p w14:paraId="16D1CC73" w14:textId="335DF761" w:rsidR="003F316D" w:rsidRDefault="003F316D" w:rsidP="00147E0D"/>
    <w:p w14:paraId="36E8245F" w14:textId="6E74FE64" w:rsidR="00362F24" w:rsidRDefault="00362F24" w:rsidP="00362F24">
      <w:pPr>
        <w:pStyle w:val="Titre1"/>
      </w:pPr>
      <w:bookmarkStart w:id="12" w:name="_Toc50976255"/>
      <w:r>
        <w:t>LES NOTES</w:t>
      </w:r>
      <w:bookmarkEnd w:id="12"/>
    </w:p>
    <w:p w14:paraId="19504262" w14:textId="370F6D6A" w:rsidR="00362F24" w:rsidRDefault="00362F24" w:rsidP="00147E0D"/>
    <w:p w14:paraId="65E53DBE" w14:textId="0C8C0A3B" w:rsidR="00362F24" w:rsidRDefault="00362F24" w:rsidP="00147E0D">
      <w:r>
        <w:t>Les chauffeurs, seront évalués par les clients sur la livraison (vitesse, amabilité, professionnalisme) par un pouce bleu / pouce rouge. Ces résultats seront pris en compte dans le système et mis parallèle avec le malus pour avoir une note globale du chauffeur (donnée interne accessible uniquement par un admin).</w:t>
      </w:r>
    </w:p>
    <w:p w14:paraId="6F9DE7D5" w14:textId="7016B0A5" w:rsidR="00362F24" w:rsidRDefault="00362F24" w:rsidP="00147E0D">
      <w:r>
        <w:t>Les res</w:t>
      </w:r>
      <w:r w:rsidR="009B289B">
        <w:t>taurants seront évalués par les clients avec un système d’étoiles à chaque commande (1 à 5 étoiles). Cette note apparaitra sur l’interface. Les clients pourront également laisser un commentaire avec cette note. Ce commentaire sera accessible sur l’interface du site.</w:t>
      </w:r>
    </w:p>
    <w:p w14:paraId="57BE1CA6" w14:textId="77777777" w:rsidR="00362F24" w:rsidRDefault="00362F24" w:rsidP="00147E0D"/>
    <w:p w14:paraId="6AE4D5D7" w14:textId="29F8CB9E" w:rsidR="003F316D" w:rsidRDefault="003F316D" w:rsidP="003F316D">
      <w:pPr>
        <w:pStyle w:val="Titre1"/>
      </w:pPr>
      <w:bookmarkStart w:id="13" w:name="_Toc50976256"/>
      <w:r>
        <w:t>LES MALUS</w:t>
      </w:r>
      <w:bookmarkEnd w:id="13"/>
    </w:p>
    <w:p w14:paraId="48A82D8C" w14:textId="76E83E71" w:rsidR="003F316D" w:rsidRDefault="003F316D" w:rsidP="00147E0D"/>
    <w:p w14:paraId="46B070D5" w14:textId="4D5EE3EE" w:rsidR="003F316D" w:rsidRDefault="009B289B" w:rsidP="009B289B">
      <w:pPr>
        <w:pStyle w:val="Titre2"/>
      </w:pPr>
      <w:bookmarkStart w:id="14" w:name="_Toc50976257"/>
      <w:r>
        <w:t>Client</w:t>
      </w:r>
      <w:bookmarkEnd w:id="14"/>
    </w:p>
    <w:p w14:paraId="4C5B0364" w14:textId="078A049F" w:rsidR="009B289B" w:rsidRDefault="009B289B" w:rsidP="00147E0D"/>
    <w:p w14:paraId="54E00115" w14:textId="75B7FB31" w:rsidR="009B289B" w:rsidRDefault="009B289B" w:rsidP="00147E0D">
      <w:r>
        <w:t>Un client qui ne respecte pas son engagement prendra un malus interne au système. Au bout d’un certain malus, son compte sera désactivé pour un certain temps. En cas de récidive, il sera désactivé à vie.</w:t>
      </w:r>
    </w:p>
    <w:p w14:paraId="79F36185" w14:textId="77777777" w:rsidR="009B289B" w:rsidRDefault="009B289B" w:rsidP="00147E0D"/>
    <w:p w14:paraId="01D6BF38" w14:textId="08F12202" w:rsidR="009B289B" w:rsidRDefault="009B289B" w:rsidP="005B3361">
      <w:pPr>
        <w:pStyle w:val="Titre2"/>
      </w:pPr>
      <w:bookmarkStart w:id="15" w:name="_Toc50976258"/>
      <w:r>
        <w:t>Chauffeur</w:t>
      </w:r>
      <w:bookmarkEnd w:id="15"/>
    </w:p>
    <w:p w14:paraId="25B24F6A" w14:textId="52A7319A" w:rsidR="009B289B" w:rsidRDefault="009B289B" w:rsidP="00147E0D"/>
    <w:p w14:paraId="7326CC77" w14:textId="7AE4E670" w:rsidR="005B3361" w:rsidRDefault="005B3361" w:rsidP="00147E0D">
      <w:r>
        <w:t>En cas de manquement au contrat du chauffeur, ce dernier se verra attribuer un malus en combinaison avec ses notes attribuées par les clients. Au bout d’un certain score, nous nous réserverons le droit d’interdire l’accès a la plateforme au chauffeur. Une alerte par mail (ou par le biais de l’interface admin sera envoyée aux administrateurs)</w:t>
      </w:r>
    </w:p>
    <w:p w14:paraId="64A63372" w14:textId="77777777" w:rsidR="009B289B" w:rsidRDefault="009B289B" w:rsidP="00147E0D"/>
    <w:p w14:paraId="1E478907" w14:textId="056368BD" w:rsidR="009B289B" w:rsidRDefault="009B289B" w:rsidP="005B3361">
      <w:pPr>
        <w:pStyle w:val="Titre2"/>
      </w:pPr>
      <w:bookmarkStart w:id="16" w:name="_Toc50976259"/>
      <w:r>
        <w:t>Restaurateur</w:t>
      </w:r>
      <w:bookmarkEnd w:id="16"/>
    </w:p>
    <w:p w14:paraId="51B5BEDA" w14:textId="446780C5" w:rsidR="005B3361" w:rsidRDefault="005B3361" w:rsidP="00147E0D"/>
    <w:p w14:paraId="6C4FF87D" w14:textId="7A58A264" w:rsidR="005B3361" w:rsidRDefault="005B3361" w:rsidP="005B3361">
      <w:r>
        <w:t xml:space="preserve">En cas de manquement au contrat du </w:t>
      </w:r>
      <w:r>
        <w:t>restaurateur</w:t>
      </w:r>
      <w:r>
        <w:t>, ce dernier se verra attribu</w:t>
      </w:r>
      <w:r>
        <w:t xml:space="preserve">er </w:t>
      </w:r>
      <w:r>
        <w:t xml:space="preserve">un malus. Au bout d’un certain score, nous nous réserverons le droit d’interdire l’accès </w:t>
      </w:r>
      <w:r>
        <w:t>à</w:t>
      </w:r>
      <w:r>
        <w:t xml:space="preserve"> la plateforme au </w:t>
      </w:r>
      <w:r>
        <w:t>restaurateur</w:t>
      </w:r>
      <w:r>
        <w:t>. Une alerte par mail (ou par le biais de l’interface admin sera envoyée aux administrateurs)</w:t>
      </w:r>
    </w:p>
    <w:p w14:paraId="51C3DBA9" w14:textId="15B21803" w:rsidR="005B3361" w:rsidRDefault="005B3361" w:rsidP="005B3361"/>
    <w:sectPr w:rsidR="005B3361" w:rsidSect="00D124E5">
      <w:headerReference w:type="default" r:id="rId20"/>
      <w:footerReference w:type="even" r:id="rId21"/>
      <w:footerReference w:type="default" r:id="rId22"/>
      <w:pgSz w:w="11906" w:h="16838" w:code="9"/>
      <w:pgMar w:top="720" w:right="720" w:bottom="720" w:left="72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E6D75" w14:textId="77777777" w:rsidR="00281A2E" w:rsidRDefault="00281A2E">
      <w:pPr>
        <w:spacing w:after="0" w:line="240" w:lineRule="auto"/>
      </w:pPr>
      <w:r>
        <w:separator/>
      </w:r>
    </w:p>
  </w:endnote>
  <w:endnote w:type="continuationSeparator" w:id="0">
    <w:p w14:paraId="3A17D762" w14:textId="77777777" w:rsidR="00281A2E" w:rsidRDefault="00281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6284AA" w14:textId="77777777" w:rsidR="003F316D" w:rsidRDefault="003F316D">
    <w:pPr>
      <w:jc w:val="right"/>
    </w:pPr>
  </w:p>
  <w:p w14:paraId="06884AD3" w14:textId="77777777" w:rsidR="003F316D" w:rsidRDefault="003F316D" w:rsidP="009823B0">
    <w:pPr>
      <w:jc w:val="right"/>
    </w:pPr>
    <w:r>
      <w:rPr>
        <w:lang w:bidi="fr-FR"/>
      </w:rPr>
      <w:fldChar w:fldCharType="begin"/>
    </w:r>
    <w:r>
      <w:rPr>
        <w:lang w:bidi="fr-FR"/>
      </w:rPr>
      <w:instrText xml:space="preserve"> PAGE   \* MERGEFORMAT </w:instrText>
    </w:r>
    <w:r>
      <w:rPr>
        <w:lang w:bidi="fr-FR"/>
      </w:rPr>
      <w:fldChar w:fldCharType="separate"/>
    </w:r>
    <w:r>
      <w:rPr>
        <w:noProof/>
        <w:lang w:bidi="fr-FR"/>
      </w:rPr>
      <w:t>2</w:t>
    </w:r>
    <w:r>
      <w:rPr>
        <w:noProof/>
        <w:lang w:bidi="fr-FR"/>
      </w:rPr>
      <w:fldChar w:fldCharType="end"/>
    </w:r>
    <w:r>
      <w:rPr>
        <w:lang w:bidi="fr-FR"/>
      </w:rPr>
      <w:t xml:space="preserve"> </w:t>
    </w:r>
    <w:r>
      <w:rPr>
        <w:color w:val="272063" w:themeColor="accent3"/>
        <w:lang w:bidi="fr-FR"/>
      </w:rPr>
      <w:sym w:font="Wingdings 2" w:char="F097"/>
    </w:r>
  </w:p>
  <w:p w14:paraId="35AB24B2" w14:textId="77777777" w:rsidR="003F316D" w:rsidRDefault="003F31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E475C" w14:textId="77777777" w:rsidR="003F316D" w:rsidRPr="006C2F3E" w:rsidRDefault="003F316D">
    <w:pPr>
      <w:pStyle w:val="Pieddepage"/>
      <w:tabs>
        <w:tab w:val="clear" w:pos="4680"/>
        <w:tab w:val="clear" w:pos="9360"/>
      </w:tabs>
      <w:jc w:val="center"/>
      <w:rPr>
        <w:b/>
        <w:bCs/>
        <w:caps/>
        <w:color w:val="7030A0"/>
      </w:rPr>
    </w:pPr>
    <w:r w:rsidRPr="006C2F3E">
      <w:rPr>
        <w:b/>
        <w:bCs/>
        <w:caps/>
        <w:color w:val="7030A0"/>
      </w:rPr>
      <w:fldChar w:fldCharType="begin"/>
    </w:r>
    <w:r w:rsidRPr="006C2F3E">
      <w:rPr>
        <w:b/>
        <w:bCs/>
        <w:caps/>
        <w:color w:val="7030A0"/>
      </w:rPr>
      <w:instrText>PAGE   \* MERGEFORMAT</w:instrText>
    </w:r>
    <w:r w:rsidRPr="006C2F3E">
      <w:rPr>
        <w:b/>
        <w:bCs/>
        <w:caps/>
        <w:color w:val="7030A0"/>
      </w:rPr>
      <w:fldChar w:fldCharType="separate"/>
    </w:r>
    <w:r w:rsidRPr="006C2F3E">
      <w:rPr>
        <w:b/>
        <w:bCs/>
        <w:caps/>
        <w:color w:val="7030A0"/>
      </w:rPr>
      <w:t>2</w:t>
    </w:r>
    <w:r w:rsidRPr="006C2F3E">
      <w:rPr>
        <w:b/>
        <w:bCs/>
        <w:caps/>
        <w:color w:val="7030A0"/>
      </w:rPr>
      <w:fldChar w:fldCharType="end"/>
    </w:r>
  </w:p>
  <w:p w14:paraId="593ED0EC" w14:textId="77777777" w:rsidR="003F316D" w:rsidRDefault="003F316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60ADB" w14:textId="77777777" w:rsidR="00281A2E" w:rsidRDefault="00281A2E">
      <w:pPr>
        <w:spacing w:after="0" w:line="240" w:lineRule="auto"/>
      </w:pPr>
      <w:r>
        <w:separator/>
      </w:r>
    </w:p>
  </w:footnote>
  <w:footnote w:type="continuationSeparator" w:id="0">
    <w:p w14:paraId="51D5E560" w14:textId="77777777" w:rsidR="00281A2E" w:rsidRDefault="00281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3F1D5A" w:themeColor="accent1"/>
      </w:rPr>
      <w:alias w:val="Titre"/>
      <w:tag w:val="Titre"/>
      <w:id w:val="-1396499233"/>
      <w:dataBinding w:prefixMappings="xmlns:ns0='http://schemas.openxmlformats.org/package/2006/metadata/core-properties' xmlns:ns1='http://purl.org/dc/elements/1.1/'" w:xpath="/ns0:coreProperties[1]/ns1:title[1]" w:storeItemID="{6C3C8BC8-F283-45AE-878A-BAB7291924A1}"/>
      <w15:appearance w15:val="hidden"/>
      <w:text/>
    </w:sdtPr>
    <w:sdtContent>
      <w:p w14:paraId="1727E0A5" w14:textId="0C9D1B41" w:rsidR="003F316D" w:rsidRDefault="003F316D">
        <w:pPr>
          <w:spacing w:after="0"/>
          <w:jc w:val="center"/>
          <w:rPr>
            <w:color w:val="E4E9EF" w:themeColor="background2"/>
          </w:rPr>
        </w:pPr>
        <w:r>
          <w:rPr>
            <w:color w:val="3F1D5A" w:themeColor="accent1"/>
          </w:rPr>
          <w:t>Exercices sur la Méthode Merise (dictionnaire)</w:t>
        </w:r>
      </w:p>
    </w:sdtContent>
  </w:sdt>
  <w:p w14:paraId="6FE1CEFD" w14:textId="77777777" w:rsidR="003F316D" w:rsidRPr="005D120C" w:rsidRDefault="003F316D">
    <w:pPr>
      <w:jc w:val="center"/>
      <w:rPr>
        <w:color w:val="F3642C" w:themeColor="text2"/>
      </w:rPr>
    </w:pP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r w:rsidRPr="005D120C">
      <w:rPr>
        <w:color w:val="F3642C" w:themeColor="text2"/>
        <w:lang w:bidi="fr-FR"/>
      </w:rPr>
      <w:t xml:space="preserve"> </w:t>
    </w:r>
    <w:r w:rsidRPr="005D120C">
      <w:rPr>
        <w:color w:val="F3642C" w:themeColor="text2"/>
        <w:lang w:bidi="fr-FR"/>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05E48"/>
    <w:multiLevelType w:val="hybridMultilevel"/>
    <w:tmpl w:val="6116F446"/>
    <w:lvl w:ilvl="0" w:tplc="31C26B86">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896940"/>
    <w:multiLevelType w:val="hybridMultilevel"/>
    <w:tmpl w:val="25FA34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F24AD4"/>
    <w:multiLevelType w:val="hybridMultilevel"/>
    <w:tmpl w:val="F258A654"/>
    <w:lvl w:ilvl="0" w:tplc="31C26B86">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4C5A38"/>
    <w:multiLevelType w:val="hybridMultilevel"/>
    <w:tmpl w:val="CBE0FB2A"/>
    <w:lvl w:ilvl="0" w:tplc="31C26B86">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165786"/>
    <w:multiLevelType w:val="hybridMultilevel"/>
    <w:tmpl w:val="0EC6458E"/>
    <w:lvl w:ilvl="0" w:tplc="1346C1F2">
      <w:numFmt w:val="bullet"/>
      <w:lvlText w:val="-"/>
      <w:lvlJc w:val="left"/>
      <w:pPr>
        <w:ind w:left="1080" w:hanging="72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586EA0"/>
    <w:multiLevelType w:val="hybridMultilevel"/>
    <w:tmpl w:val="6958D7B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1149CA"/>
    <w:multiLevelType w:val="hybridMultilevel"/>
    <w:tmpl w:val="392A53CC"/>
    <w:lvl w:ilvl="0" w:tplc="E076907C">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8B194D"/>
    <w:multiLevelType w:val="hybridMultilevel"/>
    <w:tmpl w:val="90A0AD6E"/>
    <w:lvl w:ilvl="0" w:tplc="ECC83FE2">
      <w:numFmt w:val="bullet"/>
      <w:lvlText w:val="-"/>
      <w:lvlJc w:val="left"/>
      <w:pPr>
        <w:ind w:left="720" w:hanging="360"/>
      </w:pPr>
      <w:rPr>
        <w:rFonts w:ascii="Century Gothic" w:eastAsiaTheme="minorEastAsia" w:hAnsi="Century Gothic" w:cstheme="minorBidi" w:hint="default"/>
      </w:rPr>
    </w:lvl>
    <w:lvl w:ilvl="1" w:tplc="F5AEA8B4">
      <w:numFmt w:val="bullet"/>
      <w:lvlText w:val=""/>
      <w:lvlJc w:val="left"/>
      <w:pPr>
        <w:ind w:left="1440" w:hanging="360"/>
      </w:pPr>
      <w:rPr>
        <w:rFonts w:ascii="Symbol" w:eastAsiaTheme="minorEastAsia" w:hAnsi="Symbol"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4BF3D26"/>
    <w:multiLevelType w:val="hybridMultilevel"/>
    <w:tmpl w:val="23A4AD22"/>
    <w:lvl w:ilvl="0" w:tplc="E076907C">
      <w:numFmt w:val="bullet"/>
      <w:lvlText w:val="-"/>
      <w:lvlJc w:val="left"/>
      <w:pPr>
        <w:ind w:left="720" w:hanging="360"/>
      </w:pPr>
      <w:rPr>
        <w:rFonts w:ascii="Century Gothic" w:eastAsiaTheme="minorEastAsia"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6F2262C"/>
    <w:multiLevelType w:val="hybridMultilevel"/>
    <w:tmpl w:val="635C4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BB097F"/>
    <w:multiLevelType w:val="hybridMultilevel"/>
    <w:tmpl w:val="3606E10A"/>
    <w:lvl w:ilvl="0" w:tplc="1346C1F2">
      <w:numFmt w:val="bullet"/>
      <w:lvlText w:val="-"/>
      <w:lvlJc w:val="left"/>
      <w:pPr>
        <w:ind w:left="1080" w:hanging="72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AA33C97"/>
    <w:multiLevelType w:val="hybridMultilevel"/>
    <w:tmpl w:val="DF14B448"/>
    <w:lvl w:ilvl="0" w:tplc="8ACACC02">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545055"/>
    <w:multiLevelType w:val="hybridMultilevel"/>
    <w:tmpl w:val="12ACCD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3E49BB"/>
    <w:multiLevelType w:val="hybridMultilevel"/>
    <w:tmpl w:val="AF6C2D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5690898"/>
    <w:multiLevelType w:val="hybridMultilevel"/>
    <w:tmpl w:val="9860391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9D70F59"/>
    <w:multiLevelType w:val="hybridMultilevel"/>
    <w:tmpl w:val="887C9C98"/>
    <w:lvl w:ilvl="0" w:tplc="5234F6A0">
      <w:numFmt w:val="bullet"/>
      <w:lvlText w:val="-"/>
      <w:lvlJc w:val="left"/>
      <w:pPr>
        <w:ind w:left="720" w:hanging="360"/>
      </w:pPr>
      <w:rPr>
        <w:rFonts w:ascii="Century Gothic" w:eastAsiaTheme="minorEastAsia" w:hAnsi="Century Gothic"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7E07EA"/>
    <w:multiLevelType w:val="hybridMultilevel"/>
    <w:tmpl w:val="76400FDC"/>
    <w:lvl w:ilvl="0" w:tplc="EEDAD3DA">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D7430F0"/>
    <w:multiLevelType w:val="hybridMultilevel"/>
    <w:tmpl w:val="41F0F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133459"/>
    <w:multiLevelType w:val="hybridMultilevel"/>
    <w:tmpl w:val="F3E2B20E"/>
    <w:lvl w:ilvl="0" w:tplc="1346C1F2">
      <w:numFmt w:val="bullet"/>
      <w:lvlText w:val="-"/>
      <w:lvlJc w:val="left"/>
      <w:pPr>
        <w:ind w:left="1080" w:hanging="72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BF9231A"/>
    <w:multiLevelType w:val="hybridMultilevel"/>
    <w:tmpl w:val="8B2A51BC"/>
    <w:lvl w:ilvl="0" w:tplc="E076907C">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046245D"/>
    <w:multiLevelType w:val="hybridMultilevel"/>
    <w:tmpl w:val="82CC3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8043FE9"/>
    <w:multiLevelType w:val="hybridMultilevel"/>
    <w:tmpl w:val="EF923E72"/>
    <w:lvl w:ilvl="0" w:tplc="E076907C">
      <w:numFmt w:val="bullet"/>
      <w:lvlText w:val="-"/>
      <w:lvlJc w:val="left"/>
      <w:pPr>
        <w:ind w:left="720" w:hanging="360"/>
      </w:pPr>
      <w:rPr>
        <w:rFonts w:ascii="Century Gothic" w:eastAsiaTheme="minorEastAsia" w:hAnsi="Century Gothic" w:cstheme="minorBidi" w:hint="default"/>
      </w:rPr>
    </w:lvl>
    <w:lvl w:ilvl="1" w:tplc="05CCD090">
      <w:numFmt w:val="bullet"/>
      <w:lvlText w:val="•"/>
      <w:lvlJc w:val="left"/>
      <w:pPr>
        <w:ind w:left="1440" w:hanging="360"/>
      </w:pPr>
      <w:rPr>
        <w:rFonts w:ascii="Century Gothic" w:eastAsiaTheme="minorEastAsia" w:hAnsi="Century Gothic"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AAE5579"/>
    <w:multiLevelType w:val="hybridMultilevel"/>
    <w:tmpl w:val="B89243E0"/>
    <w:lvl w:ilvl="0" w:tplc="31C26B86">
      <w:numFmt w:val="bullet"/>
      <w:lvlText w:val="-"/>
      <w:lvlJc w:val="left"/>
      <w:pPr>
        <w:ind w:left="720" w:hanging="360"/>
      </w:pPr>
      <w:rPr>
        <w:rFonts w:ascii="Century Gothic" w:eastAsiaTheme="minorEastAsia"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7565CA"/>
    <w:multiLevelType w:val="hybridMultilevel"/>
    <w:tmpl w:val="911EC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C8E2F69"/>
    <w:multiLevelType w:val="hybridMultilevel"/>
    <w:tmpl w:val="F3243F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F966E09"/>
    <w:multiLevelType w:val="hybridMultilevel"/>
    <w:tmpl w:val="DE982040"/>
    <w:lvl w:ilvl="0" w:tplc="EEDAD3DA">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6"/>
  </w:num>
  <w:num w:numId="4">
    <w:abstractNumId w:val="8"/>
  </w:num>
  <w:num w:numId="5">
    <w:abstractNumId w:val="19"/>
  </w:num>
  <w:num w:numId="6">
    <w:abstractNumId w:val="17"/>
  </w:num>
  <w:num w:numId="7">
    <w:abstractNumId w:val="10"/>
  </w:num>
  <w:num w:numId="8">
    <w:abstractNumId w:val="4"/>
  </w:num>
  <w:num w:numId="9">
    <w:abstractNumId w:val="18"/>
  </w:num>
  <w:num w:numId="10">
    <w:abstractNumId w:val="14"/>
  </w:num>
  <w:num w:numId="11">
    <w:abstractNumId w:val="12"/>
  </w:num>
  <w:num w:numId="12">
    <w:abstractNumId w:val="11"/>
  </w:num>
  <w:num w:numId="13">
    <w:abstractNumId w:val="24"/>
  </w:num>
  <w:num w:numId="14">
    <w:abstractNumId w:val="25"/>
  </w:num>
  <w:num w:numId="15">
    <w:abstractNumId w:val="16"/>
  </w:num>
  <w:num w:numId="16">
    <w:abstractNumId w:val="20"/>
  </w:num>
  <w:num w:numId="17">
    <w:abstractNumId w:val="15"/>
  </w:num>
  <w:num w:numId="18">
    <w:abstractNumId w:val="5"/>
  </w:num>
  <w:num w:numId="19">
    <w:abstractNumId w:val="23"/>
  </w:num>
  <w:num w:numId="20">
    <w:abstractNumId w:val="7"/>
  </w:num>
  <w:num w:numId="21">
    <w:abstractNumId w:val="1"/>
  </w:num>
  <w:num w:numId="22">
    <w:abstractNumId w:val="2"/>
  </w:num>
  <w:num w:numId="23">
    <w:abstractNumId w:val="0"/>
  </w:num>
  <w:num w:numId="24">
    <w:abstractNumId w:val="3"/>
  </w:num>
  <w:num w:numId="25">
    <w:abstractNumId w:val="2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1DD"/>
    <w:rsid w:val="0000045A"/>
    <w:rsid w:val="00002BD3"/>
    <w:rsid w:val="000103A9"/>
    <w:rsid w:val="00022BDB"/>
    <w:rsid w:val="000268B5"/>
    <w:rsid w:val="00031276"/>
    <w:rsid w:val="00047BF9"/>
    <w:rsid w:val="00066315"/>
    <w:rsid w:val="00090065"/>
    <w:rsid w:val="000C37E8"/>
    <w:rsid w:val="000C59FC"/>
    <w:rsid w:val="00103C46"/>
    <w:rsid w:val="00107FEE"/>
    <w:rsid w:val="00120CE2"/>
    <w:rsid w:val="001239D8"/>
    <w:rsid w:val="00123FEC"/>
    <w:rsid w:val="00147E0D"/>
    <w:rsid w:val="0015558F"/>
    <w:rsid w:val="001716A4"/>
    <w:rsid w:val="00172D10"/>
    <w:rsid w:val="001749F1"/>
    <w:rsid w:val="001A0F0A"/>
    <w:rsid w:val="001A2155"/>
    <w:rsid w:val="001C3B18"/>
    <w:rsid w:val="001C62C8"/>
    <w:rsid w:val="001E55D7"/>
    <w:rsid w:val="001F6426"/>
    <w:rsid w:val="00211AE7"/>
    <w:rsid w:val="002161C9"/>
    <w:rsid w:val="002228DE"/>
    <w:rsid w:val="00243126"/>
    <w:rsid w:val="002541A1"/>
    <w:rsid w:val="00256832"/>
    <w:rsid w:val="00260E5B"/>
    <w:rsid w:val="00261635"/>
    <w:rsid w:val="00281A2E"/>
    <w:rsid w:val="002A2E02"/>
    <w:rsid w:val="002A30C6"/>
    <w:rsid w:val="002B1A0D"/>
    <w:rsid w:val="002B2BF3"/>
    <w:rsid w:val="002D0AA1"/>
    <w:rsid w:val="002E7C7C"/>
    <w:rsid w:val="0031656C"/>
    <w:rsid w:val="00324306"/>
    <w:rsid w:val="00326A99"/>
    <w:rsid w:val="0033758D"/>
    <w:rsid w:val="00340F9C"/>
    <w:rsid w:val="00346A1D"/>
    <w:rsid w:val="00351482"/>
    <w:rsid w:val="00362F24"/>
    <w:rsid w:val="00374C02"/>
    <w:rsid w:val="003D6273"/>
    <w:rsid w:val="003F316D"/>
    <w:rsid w:val="0042405B"/>
    <w:rsid w:val="00426F60"/>
    <w:rsid w:val="004358B2"/>
    <w:rsid w:val="00442C79"/>
    <w:rsid w:val="0044520C"/>
    <w:rsid w:val="004579C6"/>
    <w:rsid w:val="004914FC"/>
    <w:rsid w:val="00493284"/>
    <w:rsid w:val="004E0E64"/>
    <w:rsid w:val="004F53E9"/>
    <w:rsid w:val="0050724E"/>
    <w:rsid w:val="005262A4"/>
    <w:rsid w:val="005343DF"/>
    <w:rsid w:val="005425BE"/>
    <w:rsid w:val="00545B1B"/>
    <w:rsid w:val="00545F1D"/>
    <w:rsid w:val="00566796"/>
    <w:rsid w:val="00573A32"/>
    <w:rsid w:val="0058525B"/>
    <w:rsid w:val="005A0CCB"/>
    <w:rsid w:val="005B3361"/>
    <w:rsid w:val="005C358C"/>
    <w:rsid w:val="005D120C"/>
    <w:rsid w:val="00615201"/>
    <w:rsid w:val="00654261"/>
    <w:rsid w:val="00656AAF"/>
    <w:rsid w:val="006719D5"/>
    <w:rsid w:val="00677EF9"/>
    <w:rsid w:val="006827FF"/>
    <w:rsid w:val="00685B78"/>
    <w:rsid w:val="006A3990"/>
    <w:rsid w:val="006C1130"/>
    <w:rsid w:val="006C2F3E"/>
    <w:rsid w:val="006C3BDC"/>
    <w:rsid w:val="006E5075"/>
    <w:rsid w:val="006F4706"/>
    <w:rsid w:val="00706091"/>
    <w:rsid w:val="00707009"/>
    <w:rsid w:val="007074BD"/>
    <w:rsid w:val="00725A94"/>
    <w:rsid w:val="00732598"/>
    <w:rsid w:val="00743A78"/>
    <w:rsid w:val="0076578A"/>
    <w:rsid w:val="007708F5"/>
    <w:rsid w:val="00790DE0"/>
    <w:rsid w:val="00790E43"/>
    <w:rsid w:val="00793171"/>
    <w:rsid w:val="007956BA"/>
    <w:rsid w:val="007C3667"/>
    <w:rsid w:val="007C3E31"/>
    <w:rsid w:val="00815A79"/>
    <w:rsid w:val="008204FC"/>
    <w:rsid w:val="00843168"/>
    <w:rsid w:val="00855104"/>
    <w:rsid w:val="0085671C"/>
    <w:rsid w:val="008613A8"/>
    <w:rsid w:val="00875B3A"/>
    <w:rsid w:val="0089459E"/>
    <w:rsid w:val="008A25CD"/>
    <w:rsid w:val="008A4093"/>
    <w:rsid w:val="008B08E9"/>
    <w:rsid w:val="008B36DF"/>
    <w:rsid w:val="008B5EE1"/>
    <w:rsid w:val="008B7649"/>
    <w:rsid w:val="008E42E0"/>
    <w:rsid w:val="008F2C25"/>
    <w:rsid w:val="00901939"/>
    <w:rsid w:val="00944E6D"/>
    <w:rsid w:val="0096164A"/>
    <w:rsid w:val="009645FD"/>
    <w:rsid w:val="00973BF4"/>
    <w:rsid w:val="00973FD9"/>
    <w:rsid w:val="00974F76"/>
    <w:rsid w:val="009823B0"/>
    <w:rsid w:val="009910F9"/>
    <w:rsid w:val="009A11DD"/>
    <w:rsid w:val="009A4450"/>
    <w:rsid w:val="009B289B"/>
    <w:rsid w:val="009B3C0F"/>
    <w:rsid w:val="009D7470"/>
    <w:rsid w:val="009E254D"/>
    <w:rsid w:val="009E3BE9"/>
    <w:rsid w:val="00A272E4"/>
    <w:rsid w:val="00A660A9"/>
    <w:rsid w:val="00A66E57"/>
    <w:rsid w:val="00A75B45"/>
    <w:rsid w:val="00A80D25"/>
    <w:rsid w:val="00A83327"/>
    <w:rsid w:val="00A83633"/>
    <w:rsid w:val="00A96ADC"/>
    <w:rsid w:val="00AB1D26"/>
    <w:rsid w:val="00AB2425"/>
    <w:rsid w:val="00AC47F8"/>
    <w:rsid w:val="00AD5200"/>
    <w:rsid w:val="00AF38A1"/>
    <w:rsid w:val="00B02021"/>
    <w:rsid w:val="00B16CDF"/>
    <w:rsid w:val="00B250A1"/>
    <w:rsid w:val="00B2612D"/>
    <w:rsid w:val="00B31F10"/>
    <w:rsid w:val="00B40C8F"/>
    <w:rsid w:val="00B76B9C"/>
    <w:rsid w:val="00B903A7"/>
    <w:rsid w:val="00BB4D6F"/>
    <w:rsid w:val="00BE7EE3"/>
    <w:rsid w:val="00C1687B"/>
    <w:rsid w:val="00C37285"/>
    <w:rsid w:val="00C56C85"/>
    <w:rsid w:val="00C627F5"/>
    <w:rsid w:val="00C71595"/>
    <w:rsid w:val="00C757F4"/>
    <w:rsid w:val="00C77DF9"/>
    <w:rsid w:val="00C8705C"/>
    <w:rsid w:val="00C90A42"/>
    <w:rsid w:val="00C96417"/>
    <w:rsid w:val="00CC79E3"/>
    <w:rsid w:val="00CE25BD"/>
    <w:rsid w:val="00CE3CD6"/>
    <w:rsid w:val="00CE7C72"/>
    <w:rsid w:val="00CF3908"/>
    <w:rsid w:val="00D048C8"/>
    <w:rsid w:val="00D124E5"/>
    <w:rsid w:val="00D16A14"/>
    <w:rsid w:val="00D71BCE"/>
    <w:rsid w:val="00DA3A0B"/>
    <w:rsid w:val="00DD2D6E"/>
    <w:rsid w:val="00DF496E"/>
    <w:rsid w:val="00E0371F"/>
    <w:rsid w:val="00E4246F"/>
    <w:rsid w:val="00E47085"/>
    <w:rsid w:val="00E94098"/>
    <w:rsid w:val="00EA0D03"/>
    <w:rsid w:val="00EA2BD8"/>
    <w:rsid w:val="00EA757D"/>
    <w:rsid w:val="00EB2EB1"/>
    <w:rsid w:val="00ED015E"/>
    <w:rsid w:val="00ED4230"/>
    <w:rsid w:val="00F062BF"/>
    <w:rsid w:val="00F40C35"/>
    <w:rsid w:val="00F436E3"/>
    <w:rsid w:val="00F5461E"/>
    <w:rsid w:val="00F60039"/>
    <w:rsid w:val="00F650A6"/>
    <w:rsid w:val="00F75DEA"/>
    <w:rsid w:val="00F7705C"/>
    <w:rsid w:val="00F9597B"/>
    <w:rsid w:val="00FA372B"/>
    <w:rsid w:val="00FA3741"/>
    <w:rsid w:val="00FB0BDA"/>
    <w:rsid w:val="00FB41D7"/>
    <w:rsid w:val="00FD2B1B"/>
    <w:rsid w:val="00FD2FA9"/>
    <w:rsid w:val="00FE7D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E31B4"/>
  <w15:docId w15:val="{83CFD671-23C4-4C3A-A9A5-088A8BD7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05B"/>
    <w:pPr>
      <w:jc w:val="both"/>
    </w:pPr>
  </w:style>
  <w:style w:type="paragraph" w:styleId="Titre1">
    <w:name w:val="heading 1"/>
    <w:basedOn w:val="Normal"/>
    <w:next w:val="Normal"/>
    <w:link w:val="Titre1Car"/>
    <w:uiPriority w:val="9"/>
    <w:qFormat/>
    <w:rsid w:val="00F436E3"/>
    <w:pPr>
      <w:keepNext/>
      <w:keepLines/>
      <w:shd w:val="clear" w:color="auto" w:fill="3F1D5A" w:themeFill="accent1"/>
      <w:spacing w:before="200" w:after="0" w:line="240" w:lineRule="auto"/>
      <w:outlineLvl w:val="0"/>
    </w:pPr>
    <w:rPr>
      <w:rFonts w:asciiTheme="majorHAnsi" w:eastAsiaTheme="majorEastAsia" w:hAnsiTheme="majorHAnsi" w:cstheme="majorBidi"/>
      <w:bCs/>
      <w:color w:val="FFFFFF" w:themeColor="background1"/>
      <w:sz w:val="26"/>
      <w:szCs w:val="32"/>
    </w:rPr>
  </w:style>
  <w:style w:type="paragraph" w:styleId="Titre2">
    <w:name w:val="heading 2"/>
    <w:basedOn w:val="Normal"/>
    <w:next w:val="Normal"/>
    <w:link w:val="Titre2Car"/>
    <w:uiPriority w:val="9"/>
    <w:unhideWhenUsed/>
    <w:qFormat/>
    <w:rsid w:val="00B76B9C"/>
    <w:pPr>
      <w:keepNext/>
      <w:keepLines/>
      <w:spacing w:before="120" w:after="0" w:line="240" w:lineRule="auto"/>
      <w:outlineLvl w:val="1"/>
    </w:pPr>
    <w:rPr>
      <w:rFonts w:asciiTheme="majorHAnsi" w:eastAsiaTheme="majorEastAsia" w:hAnsiTheme="majorHAnsi" w:cstheme="majorBidi"/>
      <w:b/>
      <w:bCs/>
      <w:color w:val="3F1D5A" w:themeColor="accent1"/>
      <w:sz w:val="28"/>
      <w:szCs w:val="26"/>
    </w:rPr>
  </w:style>
  <w:style w:type="paragraph" w:styleId="Titre3">
    <w:name w:val="heading 3"/>
    <w:basedOn w:val="Normal"/>
    <w:next w:val="Normal"/>
    <w:link w:val="Titre3Car"/>
    <w:uiPriority w:val="9"/>
    <w:unhideWhenUsed/>
    <w:qFormat/>
    <w:pPr>
      <w:keepNext/>
      <w:keepLines/>
      <w:spacing w:before="20" w:after="0" w:line="240" w:lineRule="auto"/>
      <w:outlineLvl w:val="2"/>
    </w:pPr>
    <w:rPr>
      <w:rFonts w:asciiTheme="majorHAnsi" w:eastAsiaTheme="majorEastAsia" w:hAnsiTheme="majorHAnsi" w:cstheme="majorBidi"/>
      <w:bCs/>
      <w:i/>
      <w:color w:val="F3642C" w:themeColor="text2"/>
      <w:sz w:val="23"/>
    </w:rPr>
  </w:style>
  <w:style w:type="paragraph" w:styleId="Titre4">
    <w:name w:val="heading 4"/>
    <w:basedOn w:val="Normal"/>
    <w:next w:val="Normal"/>
    <w:link w:val="Titre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F3642C" w:themeColor="text2"/>
      <w:sz w:val="23"/>
    </w:rPr>
  </w:style>
  <w:style w:type="paragraph" w:styleId="Titre5">
    <w:name w:val="heading 5"/>
    <w:basedOn w:val="Normal"/>
    <w:next w:val="Normal"/>
    <w:link w:val="Titre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itre6">
    <w:name w:val="heading 6"/>
    <w:basedOn w:val="Normal"/>
    <w:next w:val="Normal"/>
    <w:link w:val="Titre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itre7">
    <w:name w:val="heading 7"/>
    <w:basedOn w:val="Normal"/>
    <w:next w:val="Normal"/>
    <w:link w:val="Titre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itre8">
    <w:name w:val="heading 8"/>
    <w:basedOn w:val="Normal"/>
    <w:next w:val="Normal"/>
    <w:link w:val="Titre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itre9">
    <w:name w:val="heading 9"/>
    <w:basedOn w:val="Normal"/>
    <w:next w:val="Normal"/>
    <w:link w:val="Titre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36E3"/>
    <w:rPr>
      <w:rFonts w:asciiTheme="majorHAnsi" w:eastAsiaTheme="majorEastAsia" w:hAnsiTheme="majorHAnsi" w:cstheme="majorBidi"/>
      <w:bCs/>
      <w:color w:val="FFFFFF" w:themeColor="background1"/>
      <w:sz w:val="26"/>
      <w:szCs w:val="32"/>
      <w:shd w:val="clear" w:color="auto" w:fill="3F1D5A" w:themeFill="accent1"/>
    </w:rPr>
  </w:style>
  <w:style w:type="character" w:customStyle="1" w:styleId="Titre2Car">
    <w:name w:val="Titre 2 Car"/>
    <w:basedOn w:val="Policepardfaut"/>
    <w:link w:val="Titre2"/>
    <w:uiPriority w:val="9"/>
    <w:rsid w:val="00B76B9C"/>
    <w:rPr>
      <w:rFonts w:asciiTheme="majorHAnsi" w:eastAsiaTheme="majorEastAsia" w:hAnsiTheme="majorHAnsi" w:cstheme="majorBidi"/>
      <w:b/>
      <w:bCs/>
      <w:color w:val="3F1D5A" w:themeColor="accent1"/>
      <w:sz w:val="28"/>
      <w:szCs w:val="26"/>
    </w:rPr>
  </w:style>
  <w:style w:type="character" w:customStyle="1" w:styleId="Titre3Car">
    <w:name w:val="Titre 3 Car"/>
    <w:basedOn w:val="Policepardfaut"/>
    <w:link w:val="Titre3"/>
    <w:uiPriority w:val="9"/>
    <w:rPr>
      <w:rFonts w:asciiTheme="majorHAnsi" w:eastAsiaTheme="majorEastAsia" w:hAnsiTheme="majorHAnsi" w:cstheme="majorBidi"/>
      <w:bCs/>
      <w:i/>
      <w:color w:val="auto"/>
      <w:sz w:val="23"/>
    </w:rPr>
  </w:style>
  <w:style w:type="paragraph" w:styleId="Titre">
    <w:name w:val="Title"/>
    <w:basedOn w:val="Normal"/>
    <w:next w:val="Normal"/>
    <w:link w:val="TitreCar"/>
    <w:uiPriority w:val="10"/>
    <w:qFormat/>
    <w:rsid w:val="008A25CD"/>
    <w:pPr>
      <w:spacing w:after="300" w:line="240" w:lineRule="auto"/>
      <w:contextualSpacing/>
    </w:pPr>
    <w:rPr>
      <w:rFonts w:asciiTheme="majorHAnsi" w:eastAsiaTheme="majorEastAsia" w:hAnsiTheme="majorHAnsi" w:cstheme="majorBidi"/>
      <w:b/>
      <w:color w:val="F3642C" w:themeColor="text2"/>
      <w:spacing w:val="5"/>
      <w:kern w:val="28"/>
      <w:sz w:val="44"/>
      <w:szCs w:val="56"/>
      <w14:ligatures w14:val="standardContextual"/>
      <w14:cntxtAlts/>
    </w:rPr>
  </w:style>
  <w:style w:type="character" w:customStyle="1" w:styleId="TitreCar">
    <w:name w:val="Titre Car"/>
    <w:basedOn w:val="Policepardfaut"/>
    <w:link w:val="Titre"/>
    <w:uiPriority w:val="10"/>
    <w:rsid w:val="008A25CD"/>
    <w:rPr>
      <w:rFonts w:asciiTheme="majorHAnsi" w:eastAsiaTheme="majorEastAsia" w:hAnsiTheme="majorHAnsi" w:cstheme="majorBidi"/>
      <w:b/>
      <w:color w:val="F3642C" w:themeColor="text2"/>
      <w:spacing w:val="5"/>
      <w:kern w:val="28"/>
      <w:sz w:val="44"/>
      <w:szCs w:val="56"/>
      <w14:ligatures w14:val="standardContextual"/>
      <w14:cntxtAlts/>
    </w:rPr>
  </w:style>
  <w:style w:type="paragraph" w:styleId="Sous-titre">
    <w:name w:val="Subtitle"/>
    <w:basedOn w:val="Normal"/>
    <w:next w:val="Normal"/>
    <w:link w:val="Sous-titreCar"/>
    <w:uiPriority w:val="11"/>
    <w:qFormat/>
    <w:rsid w:val="00B76B9C"/>
    <w:pPr>
      <w:numPr>
        <w:ilvl w:val="1"/>
      </w:numPr>
    </w:pPr>
    <w:rPr>
      <w:rFonts w:eastAsiaTheme="majorEastAsia" w:cstheme="majorBidi"/>
      <w:b/>
      <w:iCs/>
      <w:color w:val="272063" w:themeColor="accent3"/>
      <w:spacing w:val="15"/>
      <w:sz w:val="28"/>
      <w:szCs w:val="24"/>
    </w:rPr>
  </w:style>
  <w:style w:type="character" w:customStyle="1" w:styleId="Sous-titreCar">
    <w:name w:val="Sous-titre Car"/>
    <w:basedOn w:val="Policepardfaut"/>
    <w:link w:val="Sous-titre"/>
    <w:uiPriority w:val="11"/>
    <w:rsid w:val="00B76B9C"/>
    <w:rPr>
      <w:rFonts w:eastAsiaTheme="majorEastAsia" w:cstheme="majorBidi"/>
      <w:b/>
      <w:iCs/>
      <w:color w:val="272063" w:themeColor="accent3"/>
      <w:spacing w:val="15"/>
      <w:sz w:val="28"/>
      <w:szCs w:val="24"/>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eastAsiaTheme="minorEastAsia"/>
    </w:rPr>
  </w:style>
  <w:style w:type="paragraph" w:styleId="Sansinterligne">
    <w:name w:val="No Spacing"/>
    <w:link w:val="SansinterligneCar"/>
    <w:uiPriority w:val="1"/>
    <w:qFormat/>
    <w:pPr>
      <w:spacing w:after="0" w:line="240" w:lineRule="auto"/>
    </w:pPr>
  </w:style>
  <w:style w:type="character" w:customStyle="1" w:styleId="SansinterligneCar">
    <w:name w:val="Sans interligne Car"/>
    <w:basedOn w:val="Policepardfaut"/>
    <w:link w:val="Sansinterligne"/>
    <w:uiPriority w:val="1"/>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eastAsiaTheme="minorEastAsia" w:hAnsi="Tahoma" w:cs="Tahoma"/>
      <w:sz w:val="16"/>
      <w:szCs w:val="16"/>
    </w:rPr>
  </w:style>
  <w:style w:type="character" w:customStyle="1" w:styleId="Titre4Car">
    <w:name w:val="Titre 4 Car"/>
    <w:basedOn w:val="Policepardfaut"/>
    <w:link w:val="Titre4"/>
    <w:uiPriority w:val="9"/>
    <w:semiHidden/>
    <w:rPr>
      <w:rFonts w:asciiTheme="majorHAnsi" w:eastAsiaTheme="majorEastAsia" w:hAnsiTheme="majorHAnsi" w:cstheme="majorBidi"/>
      <w:bCs/>
      <w:i/>
      <w:iCs/>
      <w:color w:val="auto"/>
      <w:sz w:val="23"/>
    </w:rPr>
  </w:style>
  <w:style w:type="character" w:customStyle="1" w:styleId="Titre5Car">
    <w:name w:val="Titre 5 Car"/>
    <w:basedOn w:val="Policepardfaut"/>
    <w:link w:val="Titre5"/>
    <w:uiPriority w:val="9"/>
    <w:semiHidden/>
    <w:rPr>
      <w:rFonts w:asciiTheme="majorHAnsi" w:eastAsiaTheme="majorEastAsia" w:hAnsiTheme="majorHAnsi" w:cstheme="majorBidi"/>
      <w:color w:val="00000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0000"/>
      <w:sz w:val="21"/>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sz w:val="21"/>
    </w:rPr>
  </w:style>
  <w:style w:type="character" w:customStyle="1" w:styleId="Titre8Car">
    <w:name w:val="Titre 8 Car"/>
    <w:basedOn w:val="Policepardfaut"/>
    <w:link w:val="Titre8"/>
    <w:uiPriority w:val="9"/>
    <w:semiHidden/>
    <w:rPr>
      <w:rFonts w:asciiTheme="majorHAnsi" w:eastAsiaTheme="majorEastAsia" w:hAnsiTheme="majorHAnsi" w:cstheme="majorBidi"/>
      <w:color w:val="000000"/>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000000"/>
      <w:sz w:val="20"/>
      <w:szCs w:val="20"/>
    </w:rPr>
  </w:style>
  <w:style w:type="paragraph" w:styleId="Lgende">
    <w:name w:val="caption"/>
    <w:basedOn w:val="Normal"/>
    <w:next w:val="Normal"/>
    <w:uiPriority w:val="35"/>
    <w:semiHidden/>
    <w:unhideWhenUsed/>
    <w:qFormat/>
    <w:pPr>
      <w:spacing w:line="240" w:lineRule="auto"/>
    </w:pPr>
    <w:rPr>
      <w:b/>
      <w:bCs/>
      <w:color w:val="F3642C" w:themeColor="text2"/>
      <w:sz w:val="18"/>
      <w:szCs w:val="18"/>
    </w:rPr>
  </w:style>
  <w:style w:type="character" w:styleId="lev">
    <w:name w:val="Strong"/>
    <w:basedOn w:val="Policepardfaut"/>
    <w:uiPriority w:val="22"/>
    <w:qFormat/>
    <w:rPr>
      <w:b/>
      <w:bCs/>
    </w:rPr>
  </w:style>
  <w:style w:type="character" w:styleId="Accentuation">
    <w:name w:val="Emphasis"/>
    <w:basedOn w:val="Policepardfaut"/>
    <w:uiPriority w:val="20"/>
    <w:qFormat/>
    <w:rPr>
      <w:i/>
      <w:iCs/>
      <w:color w:val="auto"/>
    </w:rPr>
  </w:style>
  <w:style w:type="paragraph" w:styleId="Paragraphedeliste">
    <w:name w:val="List Paragraph"/>
    <w:basedOn w:val="Normal"/>
    <w:uiPriority w:val="34"/>
    <w:qFormat/>
    <w:pPr>
      <w:spacing w:after="160" w:line="240" w:lineRule="auto"/>
      <w:ind w:left="1008" w:hanging="288"/>
      <w:contextualSpacing/>
    </w:pPr>
    <w:rPr>
      <w:rFonts w:eastAsiaTheme="minorHAnsi"/>
      <w:sz w:val="21"/>
    </w:rPr>
  </w:style>
  <w:style w:type="paragraph" w:styleId="Citation">
    <w:name w:val="Quote"/>
    <w:basedOn w:val="Normal"/>
    <w:next w:val="Normal"/>
    <w:link w:val="CitationC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CitationCar">
    <w:name w:val="Citation Car"/>
    <w:basedOn w:val="Policepardfaut"/>
    <w:link w:val="Citation"/>
    <w:uiPriority w:val="29"/>
    <w:rPr>
      <w:rFonts w:asciiTheme="majorHAnsi" w:hAnsiTheme="majorHAnsi"/>
      <w:i/>
      <w:iCs/>
      <w:color w:val="auto"/>
      <w:sz w:val="24"/>
      <w:lang w:bidi="hi-IN"/>
    </w:rPr>
  </w:style>
  <w:style w:type="paragraph" w:styleId="Citationintense">
    <w:name w:val="Intense Quote"/>
    <w:basedOn w:val="Normal"/>
    <w:next w:val="Normal"/>
    <w:link w:val="CitationintenseCar"/>
    <w:uiPriority w:val="30"/>
    <w:qFormat/>
    <w:pPr>
      <w:pBdr>
        <w:top w:val="single" w:sz="36" w:space="8" w:color="3F1D5A" w:themeColor="accent1"/>
        <w:left w:val="single" w:sz="36" w:space="8" w:color="3F1D5A" w:themeColor="accent1"/>
        <w:bottom w:val="single" w:sz="36" w:space="8" w:color="3F1D5A" w:themeColor="accent1"/>
        <w:right w:val="single" w:sz="36" w:space="8" w:color="3F1D5A" w:themeColor="accent1"/>
      </w:pBdr>
      <w:shd w:val="clear" w:color="auto" w:fill="3F1D5A"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CitationintenseCar">
    <w:name w:val="Citation intense Car"/>
    <w:basedOn w:val="Policepardfaut"/>
    <w:link w:val="Citationintense"/>
    <w:uiPriority w:val="30"/>
    <w:rPr>
      <w:rFonts w:asciiTheme="majorHAnsi" w:eastAsiaTheme="majorEastAsia" w:hAnsiTheme="majorHAnsi"/>
      <w:bCs/>
      <w:i/>
      <w:iCs/>
      <w:color w:val="000000"/>
      <w:sz w:val="24"/>
      <w:shd w:val="clear" w:color="auto" w:fill="3F1D5A" w:themeFill="accent1"/>
      <w:lang w:bidi="hi-IN"/>
      <w14:ligatures w14:val="standardContextual"/>
      <w14:cntxtAlts/>
    </w:rPr>
  </w:style>
  <w:style w:type="character" w:styleId="Accentuationlgre">
    <w:name w:val="Subtle Emphasis"/>
    <w:basedOn w:val="Policepardfaut"/>
    <w:uiPriority w:val="19"/>
    <w:qFormat/>
    <w:rPr>
      <w:i/>
      <w:iCs/>
      <w:color w:val="auto"/>
    </w:rPr>
  </w:style>
  <w:style w:type="character" w:styleId="Accentuationintense">
    <w:name w:val="Intense Emphasis"/>
    <w:basedOn w:val="Policepardfaut"/>
    <w:uiPriority w:val="21"/>
    <w:qFormat/>
    <w:rPr>
      <w:b/>
      <w:bCs/>
      <w:i/>
      <w:iCs/>
      <w:caps w:val="0"/>
      <w:smallCaps w:val="0"/>
      <w:color w:val="auto"/>
    </w:rPr>
  </w:style>
  <w:style w:type="character" w:styleId="Rfrencelgre">
    <w:name w:val="Subtle Reference"/>
    <w:basedOn w:val="Policepardfaut"/>
    <w:uiPriority w:val="31"/>
    <w:qFormat/>
    <w:rPr>
      <w:smallCaps/>
      <w:color w:val="auto"/>
      <w:u w:val="single"/>
    </w:rPr>
  </w:style>
  <w:style w:type="character" w:styleId="Rfrenceintense">
    <w:name w:val="Intense Reference"/>
    <w:basedOn w:val="Policepardfaut"/>
    <w:uiPriority w:val="32"/>
    <w:qFormat/>
    <w:rPr>
      <w:b/>
      <w:bCs/>
      <w:caps w:val="0"/>
      <w:smallCaps w:val="0"/>
      <w:color w:val="auto"/>
      <w:spacing w:val="5"/>
      <w:u w:val="single"/>
    </w:rPr>
  </w:style>
  <w:style w:type="character" w:styleId="Titredulivre">
    <w:name w:val="Book Title"/>
    <w:basedOn w:val="Policepardfaut"/>
    <w:uiPriority w:val="33"/>
    <w:qFormat/>
    <w:rPr>
      <w:b/>
      <w:bCs/>
      <w:caps w:val="0"/>
      <w:smallCaps/>
      <w:spacing w:val="10"/>
    </w:rPr>
  </w:style>
  <w:style w:type="paragraph" w:styleId="En-ttedetabledesmatires">
    <w:name w:val="TOC Heading"/>
    <w:basedOn w:val="Titre1"/>
    <w:next w:val="Normal"/>
    <w:uiPriority w:val="39"/>
    <w:unhideWhenUsed/>
    <w:qFormat/>
    <w:pPr>
      <w:spacing w:before="480" w:line="276" w:lineRule="auto"/>
      <w:outlineLvl w:val="9"/>
    </w:pPr>
    <w:rPr>
      <w:b/>
      <w:i/>
      <w:szCs w:val="28"/>
    </w:rPr>
  </w:style>
  <w:style w:type="character" w:styleId="Textedelespacerserv">
    <w:name w:val="Placeholder Text"/>
    <w:basedOn w:val="Policepardfaut"/>
    <w:uiPriority w:val="99"/>
    <w:semiHidden/>
    <w:rPr>
      <w:color w:val="808080"/>
    </w:rPr>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table" w:styleId="Grilledutableau">
    <w:name w:val="Table Grid"/>
    <w:basedOn w:val="Tableau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Style1">
    <w:name w:val="Style 1"/>
    <w:basedOn w:val="Titre"/>
    <w:link w:val="Caractredestyle1"/>
    <w:qFormat/>
    <w:rsid w:val="002A2E02"/>
    <w:pPr>
      <w:framePr w:hSpace="187" w:wrap="around" w:vAnchor="page" w:hAnchor="margin" w:xAlign="center" w:y="4942"/>
      <w:jc w:val="center"/>
    </w:pPr>
    <w:rPr>
      <w:b w:val="0"/>
    </w:rPr>
  </w:style>
  <w:style w:type="character" w:customStyle="1" w:styleId="Caractredestyle1">
    <w:name w:val="Caractère de style 1"/>
    <w:basedOn w:val="TitreCar"/>
    <w:link w:val="Style1"/>
    <w:rsid w:val="002A2E02"/>
    <w:rPr>
      <w:rFonts w:asciiTheme="majorHAnsi" w:eastAsiaTheme="majorEastAsia" w:hAnsiTheme="majorHAnsi" w:cstheme="majorBidi"/>
      <w:b w:val="0"/>
      <w:color w:val="F3642C" w:themeColor="text2"/>
      <w:spacing w:val="5"/>
      <w:kern w:val="28"/>
      <w:sz w:val="60"/>
      <w:szCs w:val="56"/>
      <w14:ligatures w14:val="standardContextual"/>
      <w14:cntxtAlts/>
    </w:rPr>
  </w:style>
  <w:style w:type="paragraph" w:styleId="TM1">
    <w:name w:val="toc 1"/>
    <w:basedOn w:val="Normal"/>
    <w:next w:val="Normal"/>
    <w:autoRedefine/>
    <w:uiPriority w:val="39"/>
    <w:unhideWhenUsed/>
    <w:rsid w:val="00B02021"/>
    <w:pPr>
      <w:spacing w:after="100"/>
    </w:pPr>
  </w:style>
  <w:style w:type="paragraph" w:styleId="TM2">
    <w:name w:val="toc 2"/>
    <w:basedOn w:val="Normal"/>
    <w:next w:val="Normal"/>
    <w:autoRedefine/>
    <w:uiPriority w:val="39"/>
    <w:unhideWhenUsed/>
    <w:rsid w:val="00B02021"/>
    <w:pPr>
      <w:spacing w:after="100"/>
      <w:ind w:left="220"/>
    </w:pPr>
  </w:style>
  <w:style w:type="paragraph" w:styleId="TM3">
    <w:name w:val="toc 3"/>
    <w:basedOn w:val="Normal"/>
    <w:next w:val="Normal"/>
    <w:autoRedefine/>
    <w:uiPriority w:val="39"/>
    <w:unhideWhenUsed/>
    <w:rsid w:val="00B02021"/>
    <w:pPr>
      <w:spacing w:after="100"/>
      <w:ind w:left="440"/>
    </w:pPr>
  </w:style>
  <w:style w:type="character" w:styleId="Lienhypertexte">
    <w:name w:val="Hyperlink"/>
    <w:basedOn w:val="Policepardfaut"/>
    <w:uiPriority w:val="99"/>
    <w:unhideWhenUsed/>
    <w:rsid w:val="00B02021"/>
    <w:rPr>
      <w:color w:val="F3642C" w:themeColor="hyperlink"/>
      <w:u w:val="single"/>
    </w:rPr>
  </w:style>
  <w:style w:type="paragraph" w:customStyle="1" w:styleId="Default">
    <w:name w:val="Default"/>
    <w:rsid w:val="008F2C25"/>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6A3990"/>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44482">
      <w:bodyDiv w:val="1"/>
      <w:marLeft w:val="0"/>
      <w:marRight w:val="0"/>
      <w:marTop w:val="0"/>
      <w:marBottom w:val="0"/>
      <w:divBdr>
        <w:top w:val="none" w:sz="0" w:space="0" w:color="auto"/>
        <w:left w:val="none" w:sz="0" w:space="0" w:color="auto"/>
        <w:bottom w:val="none" w:sz="0" w:space="0" w:color="auto"/>
        <w:right w:val="none" w:sz="0" w:space="0" w:color="auto"/>
      </w:divBdr>
    </w:div>
    <w:div w:id="150951094">
      <w:bodyDiv w:val="1"/>
      <w:marLeft w:val="0"/>
      <w:marRight w:val="0"/>
      <w:marTop w:val="0"/>
      <w:marBottom w:val="0"/>
      <w:divBdr>
        <w:top w:val="none" w:sz="0" w:space="0" w:color="auto"/>
        <w:left w:val="none" w:sz="0" w:space="0" w:color="auto"/>
        <w:bottom w:val="none" w:sz="0" w:space="0" w:color="auto"/>
        <w:right w:val="none" w:sz="0" w:space="0" w:color="auto"/>
      </w:divBdr>
    </w:div>
    <w:div w:id="219025984">
      <w:bodyDiv w:val="1"/>
      <w:marLeft w:val="0"/>
      <w:marRight w:val="0"/>
      <w:marTop w:val="0"/>
      <w:marBottom w:val="0"/>
      <w:divBdr>
        <w:top w:val="none" w:sz="0" w:space="0" w:color="auto"/>
        <w:left w:val="none" w:sz="0" w:space="0" w:color="auto"/>
        <w:bottom w:val="none" w:sz="0" w:space="0" w:color="auto"/>
        <w:right w:val="none" w:sz="0" w:space="0" w:color="auto"/>
      </w:divBdr>
    </w:div>
    <w:div w:id="276060282">
      <w:bodyDiv w:val="1"/>
      <w:marLeft w:val="0"/>
      <w:marRight w:val="0"/>
      <w:marTop w:val="0"/>
      <w:marBottom w:val="0"/>
      <w:divBdr>
        <w:top w:val="none" w:sz="0" w:space="0" w:color="auto"/>
        <w:left w:val="none" w:sz="0" w:space="0" w:color="auto"/>
        <w:bottom w:val="none" w:sz="0" w:space="0" w:color="auto"/>
        <w:right w:val="none" w:sz="0" w:space="0" w:color="auto"/>
      </w:divBdr>
    </w:div>
    <w:div w:id="450319791">
      <w:bodyDiv w:val="1"/>
      <w:marLeft w:val="0"/>
      <w:marRight w:val="0"/>
      <w:marTop w:val="0"/>
      <w:marBottom w:val="0"/>
      <w:divBdr>
        <w:top w:val="none" w:sz="0" w:space="0" w:color="auto"/>
        <w:left w:val="none" w:sz="0" w:space="0" w:color="auto"/>
        <w:bottom w:val="none" w:sz="0" w:space="0" w:color="auto"/>
        <w:right w:val="none" w:sz="0" w:space="0" w:color="auto"/>
      </w:divBdr>
    </w:div>
    <w:div w:id="467286960">
      <w:bodyDiv w:val="1"/>
      <w:marLeft w:val="0"/>
      <w:marRight w:val="0"/>
      <w:marTop w:val="0"/>
      <w:marBottom w:val="0"/>
      <w:divBdr>
        <w:top w:val="none" w:sz="0" w:space="0" w:color="auto"/>
        <w:left w:val="none" w:sz="0" w:space="0" w:color="auto"/>
        <w:bottom w:val="none" w:sz="0" w:space="0" w:color="auto"/>
        <w:right w:val="none" w:sz="0" w:space="0" w:color="auto"/>
      </w:divBdr>
    </w:div>
    <w:div w:id="476269170">
      <w:bodyDiv w:val="1"/>
      <w:marLeft w:val="0"/>
      <w:marRight w:val="0"/>
      <w:marTop w:val="0"/>
      <w:marBottom w:val="0"/>
      <w:divBdr>
        <w:top w:val="none" w:sz="0" w:space="0" w:color="auto"/>
        <w:left w:val="none" w:sz="0" w:space="0" w:color="auto"/>
        <w:bottom w:val="none" w:sz="0" w:space="0" w:color="auto"/>
        <w:right w:val="none" w:sz="0" w:space="0" w:color="auto"/>
      </w:divBdr>
    </w:div>
    <w:div w:id="509805286">
      <w:bodyDiv w:val="1"/>
      <w:marLeft w:val="0"/>
      <w:marRight w:val="0"/>
      <w:marTop w:val="0"/>
      <w:marBottom w:val="0"/>
      <w:divBdr>
        <w:top w:val="none" w:sz="0" w:space="0" w:color="auto"/>
        <w:left w:val="none" w:sz="0" w:space="0" w:color="auto"/>
        <w:bottom w:val="none" w:sz="0" w:space="0" w:color="auto"/>
        <w:right w:val="none" w:sz="0" w:space="0" w:color="auto"/>
      </w:divBdr>
    </w:div>
    <w:div w:id="611404847">
      <w:bodyDiv w:val="1"/>
      <w:marLeft w:val="0"/>
      <w:marRight w:val="0"/>
      <w:marTop w:val="0"/>
      <w:marBottom w:val="0"/>
      <w:divBdr>
        <w:top w:val="none" w:sz="0" w:space="0" w:color="auto"/>
        <w:left w:val="none" w:sz="0" w:space="0" w:color="auto"/>
        <w:bottom w:val="none" w:sz="0" w:space="0" w:color="auto"/>
        <w:right w:val="none" w:sz="0" w:space="0" w:color="auto"/>
      </w:divBdr>
    </w:div>
    <w:div w:id="728459953">
      <w:bodyDiv w:val="1"/>
      <w:marLeft w:val="0"/>
      <w:marRight w:val="0"/>
      <w:marTop w:val="0"/>
      <w:marBottom w:val="0"/>
      <w:divBdr>
        <w:top w:val="none" w:sz="0" w:space="0" w:color="auto"/>
        <w:left w:val="none" w:sz="0" w:space="0" w:color="auto"/>
        <w:bottom w:val="none" w:sz="0" w:space="0" w:color="auto"/>
        <w:right w:val="none" w:sz="0" w:space="0" w:color="auto"/>
      </w:divBdr>
    </w:div>
    <w:div w:id="734284928">
      <w:bodyDiv w:val="1"/>
      <w:marLeft w:val="0"/>
      <w:marRight w:val="0"/>
      <w:marTop w:val="0"/>
      <w:marBottom w:val="0"/>
      <w:divBdr>
        <w:top w:val="none" w:sz="0" w:space="0" w:color="auto"/>
        <w:left w:val="none" w:sz="0" w:space="0" w:color="auto"/>
        <w:bottom w:val="none" w:sz="0" w:space="0" w:color="auto"/>
        <w:right w:val="none" w:sz="0" w:space="0" w:color="auto"/>
      </w:divBdr>
    </w:div>
    <w:div w:id="940646824">
      <w:bodyDiv w:val="1"/>
      <w:marLeft w:val="0"/>
      <w:marRight w:val="0"/>
      <w:marTop w:val="0"/>
      <w:marBottom w:val="0"/>
      <w:divBdr>
        <w:top w:val="none" w:sz="0" w:space="0" w:color="auto"/>
        <w:left w:val="none" w:sz="0" w:space="0" w:color="auto"/>
        <w:bottom w:val="none" w:sz="0" w:space="0" w:color="auto"/>
        <w:right w:val="none" w:sz="0" w:space="0" w:color="auto"/>
      </w:divBdr>
    </w:div>
    <w:div w:id="1048648222">
      <w:bodyDiv w:val="1"/>
      <w:marLeft w:val="0"/>
      <w:marRight w:val="0"/>
      <w:marTop w:val="0"/>
      <w:marBottom w:val="0"/>
      <w:divBdr>
        <w:top w:val="none" w:sz="0" w:space="0" w:color="auto"/>
        <w:left w:val="none" w:sz="0" w:space="0" w:color="auto"/>
        <w:bottom w:val="none" w:sz="0" w:space="0" w:color="auto"/>
        <w:right w:val="none" w:sz="0" w:space="0" w:color="auto"/>
      </w:divBdr>
    </w:div>
    <w:div w:id="1137987535">
      <w:bodyDiv w:val="1"/>
      <w:marLeft w:val="0"/>
      <w:marRight w:val="0"/>
      <w:marTop w:val="0"/>
      <w:marBottom w:val="0"/>
      <w:divBdr>
        <w:top w:val="none" w:sz="0" w:space="0" w:color="auto"/>
        <w:left w:val="none" w:sz="0" w:space="0" w:color="auto"/>
        <w:bottom w:val="none" w:sz="0" w:space="0" w:color="auto"/>
        <w:right w:val="none" w:sz="0" w:space="0" w:color="auto"/>
      </w:divBdr>
    </w:div>
    <w:div w:id="1214536203">
      <w:bodyDiv w:val="1"/>
      <w:marLeft w:val="0"/>
      <w:marRight w:val="0"/>
      <w:marTop w:val="0"/>
      <w:marBottom w:val="0"/>
      <w:divBdr>
        <w:top w:val="none" w:sz="0" w:space="0" w:color="auto"/>
        <w:left w:val="none" w:sz="0" w:space="0" w:color="auto"/>
        <w:bottom w:val="none" w:sz="0" w:space="0" w:color="auto"/>
        <w:right w:val="none" w:sz="0" w:space="0" w:color="auto"/>
      </w:divBdr>
    </w:div>
    <w:div w:id="1241215495">
      <w:bodyDiv w:val="1"/>
      <w:marLeft w:val="0"/>
      <w:marRight w:val="0"/>
      <w:marTop w:val="0"/>
      <w:marBottom w:val="0"/>
      <w:divBdr>
        <w:top w:val="none" w:sz="0" w:space="0" w:color="auto"/>
        <w:left w:val="none" w:sz="0" w:space="0" w:color="auto"/>
        <w:bottom w:val="none" w:sz="0" w:space="0" w:color="auto"/>
        <w:right w:val="none" w:sz="0" w:space="0" w:color="auto"/>
      </w:divBdr>
    </w:div>
    <w:div w:id="1608349513">
      <w:bodyDiv w:val="1"/>
      <w:marLeft w:val="0"/>
      <w:marRight w:val="0"/>
      <w:marTop w:val="0"/>
      <w:marBottom w:val="0"/>
      <w:divBdr>
        <w:top w:val="none" w:sz="0" w:space="0" w:color="auto"/>
        <w:left w:val="none" w:sz="0" w:space="0" w:color="auto"/>
        <w:bottom w:val="none" w:sz="0" w:space="0" w:color="auto"/>
        <w:right w:val="none" w:sz="0" w:space="0" w:color="auto"/>
      </w:divBdr>
    </w:div>
    <w:div w:id="1660965320">
      <w:bodyDiv w:val="1"/>
      <w:marLeft w:val="0"/>
      <w:marRight w:val="0"/>
      <w:marTop w:val="0"/>
      <w:marBottom w:val="0"/>
      <w:divBdr>
        <w:top w:val="none" w:sz="0" w:space="0" w:color="auto"/>
        <w:left w:val="none" w:sz="0" w:space="0" w:color="auto"/>
        <w:bottom w:val="none" w:sz="0" w:space="0" w:color="auto"/>
        <w:right w:val="none" w:sz="0" w:space="0" w:color="auto"/>
      </w:divBdr>
    </w:div>
    <w:div w:id="2104640843">
      <w:bodyDiv w:val="1"/>
      <w:marLeft w:val="0"/>
      <w:marRight w:val="0"/>
      <w:marTop w:val="0"/>
      <w:marBottom w:val="0"/>
      <w:divBdr>
        <w:top w:val="none" w:sz="0" w:space="0" w:color="auto"/>
        <w:left w:val="none" w:sz="0" w:space="0" w:color="auto"/>
        <w:bottom w:val="none" w:sz="0" w:space="0" w:color="auto"/>
        <w:right w:val="none" w:sz="0" w:space="0" w:color="auto"/>
      </w:divBdr>
    </w:div>
    <w:div w:id="2112243172">
      <w:bodyDiv w:val="1"/>
      <w:marLeft w:val="0"/>
      <w:marRight w:val="0"/>
      <w:marTop w:val="0"/>
      <w:marBottom w:val="0"/>
      <w:divBdr>
        <w:top w:val="none" w:sz="0" w:space="0" w:color="auto"/>
        <w:left w:val="none" w:sz="0" w:space="0" w:color="auto"/>
        <w:bottom w:val="none" w:sz="0" w:space="0" w:color="auto"/>
        <w:right w:val="none" w:sz="0" w:space="0" w:color="auto"/>
      </w:divBdr>
    </w:div>
    <w:div w:id="2116822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weez\AppData\Roaming\Microsoft\Templates\Rapport%20(conception%20Cadr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2BE59-B2AF-48D0-B9F1-26B45B344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(conception Cadre).dotx</Template>
  <TotalTime>154</TotalTime>
  <Pages>8</Pages>
  <Words>1395</Words>
  <Characters>7677</Characters>
  <Application>Microsoft Office Word</Application>
  <DocSecurity>0</DocSecurity>
  <Lines>63</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Exercices sur la Méthode Merise (dictionnaire)</vt:lpstr>
      <vt:lpstr>Exercices sur la Méthode Merise (dictionnaire)</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Exercices sur la Méthode Merise (dictionnaire)</dc:title>
  <dc:creator>Kyweez</dc:creator>
  <cp:lastModifiedBy>Aurélien Boudier</cp:lastModifiedBy>
  <cp:revision>9</cp:revision>
  <cp:lastPrinted>2020-09-14T09:45:00Z</cp:lastPrinted>
  <dcterms:created xsi:type="dcterms:W3CDTF">2020-09-14T07:21:00Z</dcterms:created>
  <dcterms:modified xsi:type="dcterms:W3CDTF">2020-09-14T09:45:00Z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mageGenResult">
    <vt:lpwstr/>
  </property>
  <property fmtid="{D5CDD505-2E9C-101B-9397-08002B2CF9AE}" pid="4" name="ImageGenerated">
    <vt:bool>false</vt:bool>
  </property>
</Properties>
</file>