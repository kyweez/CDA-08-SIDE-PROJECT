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Hlk480668537" w:displacedByCustomXml="next"/>
    <w:bookmarkEnd w:id="0" w:displacedByCustomXml="next"/>
    <w:sdt>
      <w:sdtPr>
        <w:id w:val="-1452623637"/>
        <w:docPartObj>
          <w:docPartGallery w:val="Cover Pages"/>
          <w:docPartUnique/>
        </w:docPartObj>
      </w:sdtPr>
      <w:sdtEndPr/>
      <w:sdtContent>
        <w:p w14:paraId="605FDF93" w14:textId="65215459" w:rsidR="00095908" w:rsidRPr="00BB6CE3" w:rsidRDefault="00444482" w:rsidP="00D423F5">
          <w:pPr>
            <w:rPr>
              <w:rFonts w:ascii="Times New Roman" w:hAnsi="Times New Roman" w:cs="Times New Roman"/>
              <w:sz w:val="24"/>
              <w:lang w:eastAsia="en-GB"/>
            </w:rPr>
          </w:pPr>
          <w:r w:rsidRPr="00BB6CE3">
            <w:rPr>
              <w:lang w:eastAsia="en-US"/>
            </w:rPr>
            <w:t xml:space="preserve"> </w: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begin"/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instrText xml:space="preserve"> INCLUDEPICTURE "https://upload.wikimedia.org/wikipedia/commons/thumb/d/d9/Node.js_logo.svg/1200px-Node.js_logo.svg.png" \* MERGEFORMATINET </w:instrText>
          </w:r>
          <w:r w:rsidR="00095908" w:rsidRPr="00BB6CE3">
            <w:rPr>
              <w:rFonts w:ascii="Times New Roman" w:hAnsi="Times New Roman" w:cs="Times New Roman"/>
              <w:sz w:val="24"/>
              <w:lang w:eastAsia="en-GB"/>
            </w:rPr>
            <w:fldChar w:fldCharType="end"/>
          </w:r>
          <w:r w:rsidR="006D7349">
            <w:rPr>
              <w:noProof/>
            </w:rPr>
            <w:drawing>
              <wp:anchor distT="0" distB="0" distL="114300" distR="114300" simplePos="0" relativeHeight="251715584" behindDoc="1" locked="0" layoutInCell="1" allowOverlap="1" wp14:anchorId="2FF1EEC9" wp14:editId="00356A16">
                <wp:simplePos x="0" y="0"/>
                <wp:positionH relativeFrom="column">
                  <wp:posOffset>4445</wp:posOffset>
                </wp:positionH>
                <wp:positionV relativeFrom="paragraph">
                  <wp:posOffset>177165</wp:posOffset>
                </wp:positionV>
                <wp:extent cx="5760085" cy="3841750"/>
                <wp:effectExtent l="76200" t="76200" r="126365" b="139700"/>
                <wp:wrapNone/>
                <wp:docPr id="3" name="Image 3" descr="dish on white ceramic pla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dish on white ceramic pla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085" cy="3841750"/>
                        </a:xfrm>
                        <a:prstGeom prst="rect">
                          <a:avLst/>
                        </a:prstGeom>
                        <a:ln w="38100" cap="sq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sdtContent>
    </w:sdt>
    <w:bookmarkStart w:id="1" w:name="_Toc479768843" w:displacedByCustomXml="prev"/>
    <w:bookmarkEnd w:id="1" w:displacedByCustomXml="prev"/>
    <w:p w14:paraId="44919720" w14:textId="14D0F06D" w:rsidR="00BB6CE3" w:rsidRPr="00BB6CE3" w:rsidRDefault="00BB6CE3" w:rsidP="00BB6CE3">
      <w:pPr>
        <w:spacing w:line="240" w:lineRule="auto"/>
        <w:jc w:val="left"/>
        <w:rPr>
          <w:rFonts w:ascii="Times New Roman" w:hAnsi="Times New Roman" w:cs="Times New Roman"/>
          <w:sz w:val="24"/>
          <w:lang w:eastAsia="en-GB"/>
        </w:rPr>
      </w:pPr>
      <w:r w:rsidRPr="00BB6CE3">
        <w:rPr>
          <w:rFonts w:ascii="Times New Roman" w:hAnsi="Times New Roman" w:cs="Times New Roman"/>
          <w:sz w:val="24"/>
          <w:lang w:eastAsia="en-GB"/>
        </w:rPr>
        <w:fldChar w:fldCharType="begin"/>
      </w:r>
      <w:r w:rsidRPr="00BB6CE3">
        <w:rPr>
          <w:rFonts w:ascii="Times New Roman" w:hAnsi="Times New Roman" w:cs="Times New Roman"/>
          <w:sz w:val="24"/>
          <w:lang w:eastAsia="en-GB"/>
        </w:rPr>
        <w:instrText xml:space="preserve"> INCLUDEPICTURE "https://lh3.googleusercontent.com/proxy/NjfSG-p_Jtn7jjLQYm88QPnFGMgSHUyI_PzmFYBXMDeDgIof3Yma5N0msNx91Ry39emYTwyA1u-7P1293dmRPv5_9b3bHZZm2NTTPNT8J7GGpwYkjGH5c8l1TGw6NFGSzNTUXoxO-fn8sdI" \* MERGEFORMATINET </w:instrText>
      </w:r>
      <w:r w:rsidRPr="00BB6CE3">
        <w:rPr>
          <w:rFonts w:ascii="Times New Roman" w:hAnsi="Times New Roman" w:cs="Times New Roman"/>
          <w:sz w:val="24"/>
          <w:lang w:eastAsia="en-GB"/>
        </w:rPr>
        <w:fldChar w:fldCharType="end"/>
      </w:r>
    </w:p>
    <w:p w14:paraId="415B6D36" w14:textId="77777777" w:rsidR="006D7349" w:rsidRDefault="006D7349" w:rsidP="00095908">
      <w:pPr>
        <w:spacing w:line="240" w:lineRule="auto"/>
        <w:jc w:val="center"/>
      </w:pPr>
    </w:p>
    <w:p w14:paraId="0F92C41D" w14:textId="2129AB97" w:rsidR="00615683" w:rsidRPr="00BB6CE3" w:rsidRDefault="006D7349" w:rsidP="00095908">
      <w:pPr>
        <w:spacing w:line="240" w:lineRule="auto"/>
        <w:jc w:val="center"/>
      </w:pP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36C9E09" wp14:editId="5642D891">
                <wp:simplePos x="0" y="0"/>
                <wp:positionH relativeFrom="margin">
                  <wp:posOffset>-567055</wp:posOffset>
                </wp:positionH>
                <wp:positionV relativeFrom="paragraph">
                  <wp:posOffset>3921125</wp:posOffset>
                </wp:positionV>
                <wp:extent cx="6915150" cy="2495550"/>
                <wp:effectExtent l="0" t="0" r="0" b="0"/>
                <wp:wrapNone/>
                <wp:docPr id="274" name="Text Box 9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5150" cy="2495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4BAD28" w14:textId="46A5DE80" w:rsidR="006616F4" w:rsidRDefault="00B84390" w:rsidP="00EC05A5">
                            <w:pPr>
                              <w:pStyle w:val="Titrenomduclient"/>
                              <w:rPr>
                                <w:color w:val="000000" w:themeColor="text2"/>
                                <w:sz w:val="56"/>
                                <w:szCs w:val="56"/>
                              </w:rPr>
                            </w:pPr>
                            <w:sdt>
                              <w:sdtPr>
                                <w:alias w:val="Objet "/>
                                <w:tag w:val=""/>
                                <w:id w:val="-136358719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616F4">
                                  <w:t>BOUDIER Aurélien &amp; JEANNIARD Jonathan</w:t>
                                </w:r>
                              </w:sdtContent>
                            </w:sdt>
                          </w:p>
                          <w:p w14:paraId="3C29BF9C" w14:textId="77777777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</w:p>
                          <w:p w14:paraId="3EA74EB5" w14:textId="5AF98C12" w:rsidR="006616F4" w:rsidRDefault="006616F4" w:rsidP="00EC05A5">
                            <w:pPr>
                              <w:pStyle w:val="Titredudocument"/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Démarche Merise v0.1</w:t>
                            </w:r>
                          </w:p>
                          <w:p w14:paraId="154A87AD" w14:textId="1D3997C1" w:rsidR="006616F4" w:rsidRPr="006D7349" w:rsidRDefault="006616F4" w:rsidP="00EC05A5">
                            <w:pPr>
                              <w:pStyle w:val="Titredudocument"/>
                              <w:rPr>
                                <w:b/>
                                <w:sz w:val="48"/>
                                <w:szCs w:val="48"/>
                              </w:rPr>
                            </w:pPr>
                            <w:r w:rsidRPr="006D7349">
                              <w:rPr>
                                <w:b/>
                                <w:sz w:val="48"/>
                                <w:szCs w:val="48"/>
                              </w:rPr>
                              <w:t>Réalisation d’un site web pour un restaurant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6C9E09" id="_x0000_t202" coordsize="21600,21600" o:spt="202" path="m,l,21600r21600,l21600,xe">
                <v:stroke joinstyle="miter"/>
                <v:path gradientshapeok="t" o:connecttype="rect"/>
              </v:shapetype>
              <v:shape id="Text Box 911" o:spid="_x0000_s1026" type="#_x0000_t202" style="position:absolute;left:0;text-align:left;margin-left:-44.65pt;margin-top:308.75pt;width:544.5pt;height:196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" filled="f" stroked="f">
                <v:textbox>
                  <w:txbxContent>
                    <w:p w14:paraId="374BAD28" w14:textId="46A5DE80" w:rsidR="006616F4" w:rsidRDefault="006616F4" w:rsidP="00EC05A5">
                      <w:pPr>
                        <w:pStyle w:val="Titrenomduclient"/>
                        <w:rPr>
                          <w:color w:val="000000" w:themeColor="text2"/>
                          <w:sz w:val="56"/>
                          <w:szCs w:val="56"/>
                        </w:rPr>
                      </w:pPr>
                      <w:sdt>
                        <w:sdtPr>
                          <w:alias w:val="Objet "/>
                          <w:tag w:val=""/>
                          <w:id w:val="-1363587192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t>BOUDIER Aurélien &amp; JEANNIARD Jonathan</w:t>
                          </w:r>
                        </w:sdtContent>
                      </w:sdt>
                    </w:p>
                    <w:p w14:paraId="3C29BF9C" w14:textId="77777777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</w:p>
                    <w:p w14:paraId="3EA74EB5" w14:textId="5AF98C12" w:rsidR="006616F4" w:rsidRDefault="006616F4" w:rsidP="00EC05A5">
                      <w:pPr>
                        <w:pStyle w:val="Titredudocument"/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Démarche Merise v0.1</w:t>
                      </w:r>
                    </w:p>
                    <w:p w14:paraId="154A87AD" w14:textId="1D3997C1" w:rsidR="006616F4" w:rsidRPr="006D7349" w:rsidRDefault="006616F4" w:rsidP="00EC05A5">
                      <w:pPr>
                        <w:pStyle w:val="Titredudocument"/>
                        <w:rPr>
                          <w:b/>
                          <w:sz w:val="48"/>
                          <w:szCs w:val="48"/>
                        </w:rPr>
                      </w:pPr>
                      <w:r w:rsidRPr="006D7349">
                        <w:rPr>
                          <w:b/>
                          <w:sz w:val="48"/>
                          <w:szCs w:val="48"/>
                        </w:rPr>
                        <w:t>Réalisation d’un site web pour un restaurant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02F1C86" wp14:editId="3FBFA4AC">
                <wp:simplePos x="0" y="0"/>
                <wp:positionH relativeFrom="margin">
                  <wp:align>center</wp:align>
                </wp:positionH>
                <wp:positionV relativeFrom="paragraph">
                  <wp:posOffset>8288655</wp:posOffset>
                </wp:positionV>
                <wp:extent cx="7574508" cy="520396"/>
                <wp:effectExtent l="0" t="0" r="0" b="0"/>
                <wp:wrapNone/>
                <wp:docPr id="273" name="Text Box 9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74508" cy="5203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BFE472" w14:textId="36558AB9" w:rsidR="006616F4" w:rsidRPr="00DF1183" w:rsidRDefault="006616F4" w:rsidP="00323AAC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CDA - 04 Mai 2020 au 24 </w:t>
                            </w:r>
                            <w:r w:rsidRPr="00BB6CE3">
                              <w:rPr>
                                <w:color w:val="FFFFFF" w:themeColor="background1"/>
                                <w:sz w:val="36"/>
                              </w:rPr>
                              <w:t>Septembre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lang w:val="en-US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F1C86" id="Text Box 910" o:spid="_x0000_s1027" type="#_x0000_t202" style="position:absolute;left:0;text-align:left;margin-left:0;margin-top:652.65pt;width:596.4pt;height:41pt;z-index:-25165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" filled="f" stroked="f">
                <v:textbox>
                  <w:txbxContent>
                    <w:p w14:paraId="29BFE472" w14:textId="36558AB9" w:rsidR="006616F4" w:rsidRPr="00DF1183" w:rsidRDefault="006616F4" w:rsidP="00323AAC">
                      <w:pPr>
                        <w:jc w:val="center"/>
                        <w:rPr>
                          <w:color w:val="FFFFFF" w:themeColor="background1"/>
                          <w:sz w:val="36"/>
                          <w:lang w:val="en-US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CDA - 04 Mai 2020 au 24 </w:t>
                      </w:r>
                      <w:r w:rsidRPr="00BB6CE3">
                        <w:rPr>
                          <w:color w:val="FFFFFF" w:themeColor="background1"/>
                          <w:sz w:val="36"/>
                        </w:rPr>
                        <w:t>Septembre</w:t>
                      </w:r>
                      <w:r>
                        <w:rPr>
                          <w:color w:val="FFFFFF" w:themeColor="background1"/>
                          <w:sz w:val="36"/>
                          <w:lang w:val="en-US"/>
                        </w:rPr>
                        <w:t xml:space="preserve"> 2021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BB6CE3"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6FDB58E" wp14:editId="0D1385BC">
                <wp:simplePos x="0" y="0"/>
                <wp:positionH relativeFrom="column">
                  <wp:posOffset>-1824991</wp:posOffset>
                </wp:positionH>
                <wp:positionV relativeFrom="paragraph">
                  <wp:posOffset>7538085</wp:posOffset>
                </wp:positionV>
                <wp:extent cx="8872220" cy="2282190"/>
                <wp:effectExtent l="114300" t="419100" r="100330" b="422910"/>
                <wp:wrapNone/>
                <wp:docPr id="275" name="Rectangle 9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21285317" flipV="1">
                          <a:off x="0" y="0"/>
                          <a:ext cx="8872220" cy="2282190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 w="9525">
                          <a:solidFill>
                            <a:srgbClr val="005B7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E9A5" id="Rectangle 905" o:spid="_x0000_s1026" style="position:absolute;margin-left:-143.7pt;margin-top:593.55pt;width:698.6pt;height:179.7pt;rotation:343718fd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" fillcolor="#0070c0" strokecolor="#005b7f">
                <v:textbox style="mso-fit-shape-to-text:t"/>
              </v:rect>
            </w:pict>
          </mc:Fallback>
        </mc:AlternateContent>
      </w:r>
      <w:r w:rsidR="00615683" w:rsidRPr="00BB6CE3">
        <w:br w:type="page"/>
      </w:r>
    </w:p>
    <w:p w14:paraId="48A3849B" w14:textId="217A6265" w:rsidR="00666FCB" w:rsidRDefault="00A679FD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r w:rsidRPr="00BB6CE3">
        <w:rPr>
          <w:noProof w:val="0"/>
        </w:rPr>
        <w:lastRenderedPageBreak/>
        <w:fldChar w:fldCharType="begin"/>
      </w:r>
      <w:r w:rsidRPr="00BB6CE3">
        <w:rPr>
          <w:noProof w:val="0"/>
        </w:rPr>
        <w:instrText xml:space="preserve"> TOC \o "1-5" \h \z \u </w:instrText>
      </w:r>
      <w:r w:rsidRPr="00BB6CE3">
        <w:rPr>
          <w:noProof w:val="0"/>
        </w:rPr>
        <w:fldChar w:fldCharType="separate"/>
      </w:r>
      <w:hyperlink w:anchor="_Toc51713445" w:history="1">
        <w:r w:rsidR="00666FCB" w:rsidRPr="00D54254">
          <w:rPr>
            <w:rStyle w:val="Lienhypertexte"/>
          </w:rPr>
          <w:t>1.</w:t>
        </w:r>
        <w:r w:rsidR="00666FCB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Les données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_Toc51713445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44231A94" w14:textId="2A680CD9" w:rsidR="00666FCB" w:rsidRDefault="00B84390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6" w:history="1">
        <w:r w:rsidR="00666FCB" w:rsidRPr="00D54254">
          <w:rPr>
            <w:rStyle w:val="Lienhypertexte"/>
          </w:rPr>
          <w:t>1.1</w:t>
        </w:r>
        <w:r w:rsidR="00666FCB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L’utilisateur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_Toc51713446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11BF8BAA" w14:textId="4282DF70" w:rsidR="00666FCB" w:rsidRDefault="00B84390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7" w:history="1">
        <w:r w:rsidR="00666FCB" w:rsidRPr="00D54254">
          <w:rPr>
            <w:rStyle w:val="Lienhypertexte"/>
          </w:rPr>
          <w:t>1.2</w:t>
        </w:r>
        <w:r w:rsidR="00666FCB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Le role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_Toc51713447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7C5DC1CF" w14:textId="14C4ED2A" w:rsidR="00666FCB" w:rsidRDefault="00B84390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8" w:history="1">
        <w:r w:rsidR="00666FCB" w:rsidRPr="00D54254">
          <w:rPr>
            <w:rStyle w:val="Lienhypertexte"/>
          </w:rPr>
          <w:t>1.3</w:t>
        </w:r>
        <w:r w:rsidR="00666FCB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Les fonctionnalites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_Toc51713448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33E12639" w14:textId="48B90931" w:rsidR="00666FCB" w:rsidRDefault="00B84390">
      <w:pPr>
        <w:pStyle w:val="TM2"/>
        <w:rPr>
          <w:rFonts w:eastAsiaTheme="minorEastAsia" w:cstheme="minorBidi"/>
          <w:b w:val="0"/>
          <w:caps w:val="0"/>
          <w:color w:val="auto"/>
          <w:sz w:val="22"/>
          <w:szCs w:val="22"/>
        </w:rPr>
      </w:pPr>
      <w:hyperlink w:anchor="_Toc51713449" w:history="1">
        <w:r w:rsidR="00666FCB" w:rsidRPr="00D54254">
          <w:rPr>
            <w:rStyle w:val="Lienhypertexte"/>
          </w:rPr>
          <w:t>1.4</w:t>
        </w:r>
        <w:r w:rsidR="00666FCB">
          <w:rPr>
            <w:rFonts w:eastAsiaTheme="minorEastAsia" w:cstheme="minorBidi"/>
            <w:b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Adresse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_Toc51713449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2</w:t>
        </w:r>
        <w:r w:rsidR="00666FCB">
          <w:rPr>
            <w:webHidden/>
          </w:rPr>
          <w:fldChar w:fldCharType="end"/>
        </w:r>
      </w:hyperlink>
    </w:p>
    <w:p w14:paraId="5F8434A4" w14:textId="5C01CB02" w:rsidR="00666FCB" w:rsidRDefault="00B84390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1713450" w:history="1">
        <w:r w:rsidR="00666FCB" w:rsidRPr="00D54254">
          <w:rPr>
            <w:rStyle w:val="Lienhypertexte"/>
          </w:rPr>
          <w:t>2.</w:t>
        </w:r>
        <w:r w:rsidR="00666FCB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Regles de gestion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_Toc51713450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3</w:t>
        </w:r>
        <w:r w:rsidR="00666FCB">
          <w:rPr>
            <w:webHidden/>
          </w:rPr>
          <w:fldChar w:fldCharType="end"/>
        </w:r>
      </w:hyperlink>
    </w:p>
    <w:p w14:paraId="6DE472E8" w14:textId="6A58A060" w:rsidR="00666FCB" w:rsidRDefault="00B84390">
      <w:pPr>
        <w:pStyle w:val="TM1"/>
        <w:tabs>
          <w:tab w:val="left" w:pos="601"/>
        </w:tabs>
        <w:rPr>
          <w:rFonts w:eastAsiaTheme="minorEastAsia" w:cstheme="minorBidi"/>
          <w:b w:val="0"/>
          <w:bCs w:val="0"/>
          <w:caps w:val="0"/>
          <w:color w:val="auto"/>
          <w:sz w:val="22"/>
          <w:szCs w:val="22"/>
        </w:rPr>
      </w:pPr>
      <w:hyperlink w:anchor="_Toc51713451" w:history="1">
        <w:r w:rsidR="00666FCB" w:rsidRPr="00D54254">
          <w:rPr>
            <w:rStyle w:val="Lienhypertexte"/>
          </w:rPr>
          <w:t>3.</w:t>
        </w:r>
        <w:r w:rsidR="00666FCB">
          <w:rPr>
            <w:rFonts w:eastAsiaTheme="minorEastAsia" w:cstheme="minorBidi"/>
            <w:b w:val="0"/>
            <w:bCs w:val="0"/>
            <w:caps w:val="0"/>
            <w:color w:val="auto"/>
            <w:sz w:val="22"/>
            <w:szCs w:val="22"/>
          </w:rPr>
          <w:tab/>
        </w:r>
        <w:r w:rsidR="00666FCB" w:rsidRPr="00D54254">
          <w:rPr>
            <w:rStyle w:val="Lienhypertexte"/>
          </w:rPr>
          <w:t>Dictionnaire de données</w:t>
        </w:r>
        <w:r w:rsidR="00666FCB">
          <w:rPr>
            <w:webHidden/>
          </w:rPr>
          <w:tab/>
        </w:r>
        <w:r w:rsidR="00666FCB">
          <w:rPr>
            <w:webHidden/>
          </w:rPr>
          <w:fldChar w:fldCharType="begin"/>
        </w:r>
        <w:r w:rsidR="00666FCB">
          <w:rPr>
            <w:webHidden/>
          </w:rPr>
          <w:instrText xml:space="preserve"> PAGEREF _Toc51713451 \h </w:instrText>
        </w:r>
        <w:r w:rsidR="00666FCB">
          <w:rPr>
            <w:webHidden/>
          </w:rPr>
        </w:r>
        <w:r w:rsidR="00666FCB">
          <w:rPr>
            <w:webHidden/>
          </w:rPr>
          <w:fldChar w:fldCharType="separate"/>
        </w:r>
        <w:r w:rsidR="005C1374">
          <w:rPr>
            <w:webHidden/>
          </w:rPr>
          <w:t>4</w:t>
        </w:r>
        <w:r w:rsidR="00666FCB">
          <w:rPr>
            <w:webHidden/>
          </w:rPr>
          <w:fldChar w:fldCharType="end"/>
        </w:r>
      </w:hyperlink>
    </w:p>
    <w:p w14:paraId="069E41F9" w14:textId="70192DBB" w:rsidR="00340324" w:rsidRDefault="00A679FD">
      <w:pPr>
        <w:spacing w:line="240" w:lineRule="auto"/>
        <w:jc w:val="left"/>
      </w:pPr>
      <w:r w:rsidRPr="00BB6CE3">
        <w:fldChar w:fldCharType="end"/>
      </w:r>
    </w:p>
    <w:p w14:paraId="52C0FB64" w14:textId="50790504" w:rsidR="002858F4" w:rsidRDefault="002858F4">
      <w:pPr>
        <w:spacing w:line="240" w:lineRule="auto"/>
        <w:jc w:val="left"/>
      </w:pPr>
    </w:p>
    <w:p w14:paraId="4DC2548D" w14:textId="333286DB" w:rsidR="002858F4" w:rsidRDefault="002858F4">
      <w:pPr>
        <w:spacing w:line="240" w:lineRule="auto"/>
        <w:jc w:val="left"/>
      </w:pPr>
      <w:r>
        <w:br w:type="page"/>
      </w:r>
    </w:p>
    <w:p w14:paraId="346C4D09" w14:textId="31796F7B" w:rsidR="002858F4" w:rsidRDefault="002858F4" w:rsidP="002858F4">
      <w:pPr>
        <w:pStyle w:val="Titre1"/>
      </w:pPr>
      <w:bookmarkStart w:id="2" w:name="_Toc51713445"/>
      <w:r>
        <w:lastRenderedPageBreak/>
        <w:t>Les données</w:t>
      </w:r>
      <w:bookmarkEnd w:id="2"/>
    </w:p>
    <w:p w14:paraId="60576161" w14:textId="2409E74B" w:rsidR="002858F4" w:rsidRDefault="002858F4" w:rsidP="002858F4">
      <w:r>
        <w:t>Le site souhaite avoir une gestion logique des utilisateurs.</w:t>
      </w:r>
      <w:r w:rsidR="00481E86">
        <w:t xml:space="preserve"> Pour ce faire un utilisateur se verra attribuer un seul et unique rôle. Un rôle permettra d’accéder à une liste de fonctionnalités.</w:t>
      </w:r>
    </w:p>
    <w:p w14:paraId="79893DA0" w14:textId="718C4A79" w:rsidR="00481E86" w:rsidRDefault="00481E86" w:rsidP="00481E86">
      <w:pPr>
        <w:pStyle w:val="Titre2"/>
      </w:pPr>
      <w:bookmarkStart w:id="3" w:name="_Toc51713446"/>
      <w:r>
        <w:t>L’utilisateur</w:t>
      </w:r>
      <w:bookmarkEnd w:id="3"/>
    </w:p>
    <w:p w14:paraId="2012BD7C" w14:textId="08E0BF70" w:rsidR="00481E86" w:rsidRDefault="00481E86" w:rsidP="00481E86">
      <w:r>
        <w:t>Un utilisateur se déterminera de manière obligatoire par :</w:t>
      </w:r>
    </w:p>
    <w:p w14:paraId="15DE702F" w14:textId="4359AA02" w:rsidR="00481E86" w:rsidRDefault="00481E86" w:rsidP="00481E86">
      <w:pPr>
        <w:pStyle w:val="Paragraphedeliste"/>
        <w:numPr>
          <w:ilvl w:val="0"/>
          <w:numId w:val="15"/>
        </w:numPr>
      </w:pPr>
      <w:r>
        <w:t>Nom</w:t>
      </w:r>
    </w:p>
    <w:p w14:paraId="61DBEDBC" w14:textId="31BC1741" w:rsidR="00481E86" w:rsidRDefault="00481E86" w:rsidP="00481E86">
      <w:pPr>
        <w:pStyle w:val="Paragraphedeliste"/>
        <w:numPr>
          <w:ilvl w:val="0"/>
          <w:numId w:val="15"/>
        </w:numPr>
      </w:pPr>
      <w:r>
        <w:t>Prénom</w:t>
      </w:r>
    </w:p>
    <w:p w14:paraId="00054FBF" w14:textId="6EB31900" w:rsidR="00481E86" w:rsidRDefault="00481E86" w:rsidP="00481E86">
      <w:pPr>
        <w:pStyle w:val="Paragraphedeliste"/>
        <w:numPr>
          <w:ilvl w:val="0"/>
          <w:numId w:val="15"/>
        </w:numPr>
      </w:pPr>
      <w:r>
        <w:t>Adresse</w:t>
      </w:r>
    </w:p>
    <w:p w14:paraId="67D30A43" w14:textId="5BD406F0" w:rsidR="00481E86" w:rsidRDefault="00481E86" w:rsidP="00481E86">
      <w:pPr>
        <w:pStyle w:val="Paragraphedeliste"/>
        <w:numPr>
          <w:ilvl w:val="0"/>
          <w:numId w:val="15"/>
        </w:numPr>
      </w:pPr>
      <w:r>
        <w:t>Téléphone</w:t>
      </w:r>
    </w:p>
    <w:p w14:paraId="213AF88E" w14:textId="79CA221F" w:rsidR="00481E86" w:rsidRDefault="00481E86" w:rsidP="00481E86">
      <w:pPr>
        <w:pStyle w:val="Paragraphedeliste"/>
        <w:numPr>
          <w:ilvl w:val="0"/>
          <w:numId w:val="15"/>
        </w:numPr>
      </w:pPr>
      <w:r>
        <w:t>Email</w:t>
      </w:r>
    </w:p>
    <w:p w14:paraId="5A8C05E8" w14:textId="4643BA34" w:rsidR="00481E86" w:rsidRDefault="00481E86" w:rsidP="00481E86">
      <w:pPr>
        <w:pStyle w:val="Paragraphedeliste"/>
        <w:numPr>
          <w:ilvl w:val="0"/>
          <w:numId w:val="15"/>
        </w:numPr>
      </w:pPr>
      <w:r>
        <w:t>Date de naissance</w:t>
      </w:r>
    </w:p>
    <w:p w14:paraId="2F4B451E" w14:textId="701B04B8" w:rsidR="00481E86" w:rsidRDefault="00481E86" w:rsidP="00481E86">
      <w:pPr>
        <w:pStyle w:val="Paragraphedeliste"/>
        <w:numPr>
          <w:ilvl w:val="0"/>
          <w:numId w:val="15"/>
        </w:numPr>
      </w:pPr>
      <w:r>
        <w:t>Un pot de passe</w:t>
      </w:r>
    </w:p>
    <w:p w14:paraId="5790F763" w14:textId="16775E9C" w:rsidR="00481E86" w:rsidRDefault="00481E86" w:rsidP="00481E86">
      <w:pPr>
        <w:pStyle w:val="Paragraphedeliste"/>
        <w:numPr>
          <w:ilvl w:val="0"/>
          <w:numId w:val="15"/>
        </w:numPr>
      </w:pPr>
      <w:r>
        <w:t>Une date d’inscription</w:t>
      </w:r>
    </w:p>
    <w:p w14:paraId="7D696D0C" w14:textId="77777777" w:rsidR="00481E86" w:rsidRDefault="00481E86" w:rsidP="00481E86"/>
    <w:p w14:paraId="7C755292" w14:textId="51983228" w:rsidR="00481E86" w:rsidRDefault="00481E86" w:rsidP="00481E86">
      <w:r>
        <w:t>De manière facultative :</w:t>
      </w:r>
    </w:p>
    <w:p w14:paraId="22C61CEF" w14:textId="7C26DB23" w:rsidR="00481E86" w:rsidRDefault="00481E86" w:rsidP="00481E86">
      <w:pPr>
        <w:pStyle w:val="Paragraphedeliste"/>
        <w:numPr>
          <w:ilvl w:val="0"/>
          <w:numId w:val="16"/>
        </w:numPr>
      </w:pPr>
      <w:r>
        <w:t>Une date de désactivation du compte</w:t>
      </w:r>
    </w:p>
    <w:p w14:paraId="41BA12CD" w14:textId="3B92D629" w:rsidR="00481E86" w:rsidRDefault="00481E86" w:rsidP="00481E86">
      <w:pPr>
        <w:pStyle w:val="Titre2"/>
      </w:pPr>
      <w:bookmarkStart w:id="4" w:name="_Toc51713447"/>
      <w:r>
        <w:t>Le role</w:t>
      </w:r>
      <w:bookmarkEnd w:id="4"/>
    </w:p>
    <w:p w14:paraId="0B2EBF0F" w14:textId="261D2900" w:rsidR="00481E86" w:rsidRDefault="00481E86" w:rsidP="00481E86">
      <w:r>
        <w:t>Un rôle sera déterminé par un nom et un booléen pour déterminer si le rôle est interne ou externe au restaurant.</w:t>
      </w:r>
    </w:p>
    <w:p w14:paraId="47BAA297" w14:textId="5DFC6088" w:rsidR="00481E86" w:rsidRDefault="00481E86" w:rsidP="00481E86"/>
    <w:p w14:paraId="36102DE7" w14:textId="5B4E5F2A" w:rsidR="00481E86" w:rsidRDefault="00481E86" w:rsidP="00481E86">
      <w:r>
        <w:t>Ex : Un utilisateur pourra être un client (nom du rôle) externe (booléen)</w:t>
      </w:r>
    </w:p>
    <w:p w14:paraId="1D327662" w14:textId="2CFE300F" w:rsidR="00F63DD4" w:rsidRDefault="00481E86" w:rsidP="00481E86">
      <w:r>
        <w:t>Ex 2 : Un utilisateur pourra être manager</w:t>
      </w:r>
      <w:r w:rsidR="00F63DD4">
        <w:t xml:space="preserve"> (nom du rôle) interne (booléen)</w:t>
      </w:r>
    </w:p>
    <w:p w14:paraId="3E265A48" w14:textId="02CBD733" w:rsidR="00F63DD4" w:rsidRDefault="00F63DD4" w:rsidP="00F63DD4">
      <w:pPr>
        <w:pStyle w:val="Titre2"/>
      </w:pPr>
      <w:bookmarkStart w:id="5" w:name="_Toc51713448"/>
      <w:r>
        <w:t>Les fonctionnalites</w:t>
      </w:r>
      <w:bookmarkEnd w:id="5"/>
    </w:p>
    <w:p w14:paraId="610B64D7" w14:textId="78966F58" w:rsidR="00F63DD4" w:rsidRDefault="00F63DD4" w:rsidP="00F63DD4">
      <w:r>
        <w:t>Une fonctionnalité sera déterminée par un identifiant, un nom et un descriptif</w:t>
      </w:r>
    </w:p>
    <w:p w14:paraId="3E3A7F20" w14:textId="68BD313A" w:rsidR="00F63DD4" w:rsidRDefault="00F63DD4" w:rsidP="00F63DD4">
      <w:r>
        <w:t xml:space="preserve">Ex : </w:t>
      </w:r>
    </w:p>
    <w:p w14:paraId="3D167CB3" w14:textId="2FDA11B2" w:rsidR="00F63DD4" w:rsidRDefault="00F63DD4" w:rsidP="00F63DD4">
      <w:pPr>
        <w:pStyle w:val="Paragraphedeliste"/>
        <w:numPr>
          <w:ilvl w:val="0"/>
          <w:numId w:val="16"/>
        </w:numPr>
      </w:pPr>
      <w:r>
        <w:t>Id : 1</w:t>
      </w:r>
    </w:p>
    <w:p w14:paraId="5BE5AC15" w14:textId="3FEC77AF" w:rsidR="00F63DD4" w:rsidRDefault="00F63DD4" w:rsidP="00F63DD4">
      <w:pPr>
        <w:pStyle w:val="Paragraphedeliste"/>
        <w:numPr>
          <w:ilvl w:val="0"/>
          <w:numId w:val="16"/>
        </w:numPr>
      </w:pPr>
      <w:r>
        <w:t>Nom : Accéder panel admin</w:t>
      </w:r>
    </w:p>
    <w:p w14:paraId="04D2B427" w14:textId="7C62B06E" w:rsidR="00F63DD4" w:rsidRDefault="00F63DD4" w:rsidP="00F63DD4">
      <w:pPr>
        <w:pStyle w:val="Paragraphedeliste"/>
        <w:numPr>
          <w:ilvl w:val="0"/>
          <w:numId w:val="16"/>
        </w:numPr>
      </w:pPr>
      <w:r>
        <w:t>Descriptif : Cette fonctionnalité permet à l’utilisateur d’accéder au panel d’un administrateur</w:t>
      </w:r>
    </w:p>
    <w:p w14:paraId="711756E2" w14:textId="5C225899" w:rsidR="00F63DD4" w:rsidRDefault="00F63DD4" w:rsidP="00F63DD4">
      <w:pPr>
        <w:pStyle w:val="Titre2"/>
      </w:pPr>
      <w:bookmarkStart w:id="6" w:name="_Toc51713449"/>
      <w:r>
        <w:t>Adresse</w:t>
      </w:r>
      <w:bookmarkEnd w:id="6"/>
    </w:p>
    <w:p w14:paraId="2CADC4D2" w14:textId="3593EC92" w:rsidR="00F63DD4" w:rsidRDefault="00F63DD4" w:rsidP="00F63DD4">
      <w:r>
        <w:t>Pour rendre certaines données atomiques de l’adresse dans la v0.1 on la décomposera. Se référer au spécifications fonctionnelles v0.1 pour déterminer quels champs seront obligatoires ou facultatifs.</w:t>
      </w:r>
    </w:p>
    <w:p w14:paraId="084B7998" w14:textId="52847670" w:rsidR="00F63DD4" w:rsidRDefault="00F63DD4">
      <w:pPr>
        <w:spacing w:line="240" w:lineRule="auto"/>
        <w:jc w:val="left"/>
      </w:pPr>
      <w:r>
        <w:br w:type="page"/>
      </w:r>
    </w:p>
    <w:p w14:paraId="3EC085B2" w14:textId="4CAB855E" w:rsidR="00F63DD4" w:rsidRDefault="00F63DD4" w:rsidP="00F63DD4">
      <w:pPr>
        <w:pStyle w:val="Titre1"/>
      </w:pPr>
      <w:bookmarkStart w:id="7" w:name="_Toc51713450"/>
      <w:r>
        <w:lastRenderedPageBreak/>
        <w:t>Regles de gestion</w:t>
      </w:r>
      <w:bookmarkEnd w:id="7"/>
    </w:p>
    <w:p w14:paraId="6B284FD2" w14:textId="0945E2E0" w:rsidR="00F63DD4" w:rsidRDefault="00F63DD4" w:rsidP="00F63DD4">
      <w:r>
        <w:t xml:space="preserve">Un utilisateur </w:t>
      </w:r>
      <w:r w:rsidR="00543919">
        <w:t>possède un seul et unique rôle</w:t>
      </w:r>
    </w:p>
    <w:p w14:paraId="48770135" w14:textId="223E71DD" w:rsidR="00543919" w:rsidRDefault="00543919" w:rsidP="00F63DD4">
      <w:r>
        <w:t xml:space="preserve">Un rôle est possédé par 0 </w:t>
      </w:r>
      <w:r w:rsidR="00A4203B">
        <w:t>à</w:t>
      </w:r>
      <w:r>
        <w:t xml:space="preserve"> plusieurs utilisateurs</w:t>
      </w:r>
    </w:p>
    <w:p w14:paraId="7E399243" w14:textId="6E5D032D" w:rsidR="00543919" w:rsidRDefault="00543919" w:rsidP="00F63DD4"/>
    <w:p w14:paraId="014FBFD3" w14:textId="6C058B48" w:rsidR="00543919" w:rsidRDefault="00543919" w:rsidP="00F63DD4">
      <w:r>
        <w:t xml:space="preserve">Un utilisateur se situe </w:t>
      </w:r>
      <w:r w:rsidR="00DD3A08">
        <w:t>à</w:t>
      </w:r>
      <w:r>
        <w:t xml:space="preserve"> une et une seule et unique adresse</w:t>
      </w:r>
      <w:r w:rsidR="00DD3A08">
        <w:t xml:space="preserve"> (en v0.1)</w:t>
      </w:r>
    </w:p>
    <w:p w14:paraId="51DB6936" w14:textId="1B333FEF" w:rsidR="00DD3A08" w:rsidRDefault="00DD3A08" w:rsidP="00F63DD4">
      <w:r>
        <w:t>Une adresse situe 0 à plusieurs utilisateurs</w:t>
      </w:r>
    </w:p>
    <w:p w14:paraId="18287158" w14:textId="6290F550" w:rsidR="00DD3A08" w:rsidRDefault="00DD3A08" w:rsidP="00F63DD4"/>
    <w:p w14:paraId="6E1FEEAD" w14:textId="3F3DEFD8" w:rsidR="00DD3A08" w:rsidRDefault="00DD3A08" w:rsidP="00F63DD4">
      <w:r>
        <w:t>Un rôle utilise à 0 a plusieurs fonctionnalités</w:t>
      </w:r>
    </w:p>
    <w:p w14:paraId="58FACDF5" w14:textId="3ADA8867" w:rsidR="00DD3A08" w:rsidRDefault="00DD3A08" w:rsidP="00F63DD4">
      <w:r>
        <w:t>Une fonctionnalité est utilisée par 1 ou plusieurs rôles (au minimum l’admin)</w:t>
      </w:r>
    </w:p>
    <w:p w14:paraId="6CAF9B13" w14:textId="27DD28EE" w:rsidR="00946C76" w:rsidRDefault="00946C76" w:rsidP="00F63DD4"/>
    <w:p w14:paraId="6A780435" w14:textId="0B45854C" w:rsidR="00CD4DA2" w:rsidRDefault="00946C76" w:rsidP="00F63DD4">
      <w:r>
        <w:t xml:space="preserve">Une voie </w:t>
      </w:r>
      <w:r w:rsidR="00FD4803">
        <w:t>est déterminée par 0 à 1 type de voie</w:t>
      </w:r>
    </w:p>
    <w:p w14:paraId="69D9E49A" w14:textId="5D372DA5" w:rsidR="00FD4803" w:rsidRDefault="00FD4803" w:rsidP="00F63DD4">
      <w:r>
        <w:t>Un type de voie détermine 0 à plusieurs voies</w:t>
      </w:r>
    </w:p>
    <w:p w14:paraId="77158C58" w14:textId="77777777" w:rsidR="00FD4803" w:rsidRDefault="00FD4803">
      <w:pPr>
        <w:spacing w:line="240" w:lineRule="auto"/>
        <w:jc w:val="left"/>
      </w:pPr>
    </w:p>
    <w:p w14:paraId="22AB8953" w14:textId="77777777" w:rsidR="00FD4803" w:rsidRDefault="00FD4803">
      <w:pPr>
        <w:spacing w:line="240" w:lineRule="auto"/>
        <w:jc w:val="left"/>
      </w:pPr>
      <w:r>
        <w:t>Un code postal situe une a plusieurs villes</w:t>
      </w:r>
    </w:p>
    <w:p w14:paraId="3CCCEBCA" w14:textId="23A59756" w:rsidR="00CD4DA2" w:rsidRDefault="00CD4DA2">
      <w:pPr>
        <w:spacing w:line="240" w:lineRule="auto"/>
        <w:jc w:val="left"/>
      </w:pPr>
      <w:r>
        <w:br w:type="page"/>
      </w:r>
    </w:p>
    <w:p w14:paraId="228B5B9C" w14:textId="4298ADA1" w:rsidR="00946C76" w:rsidRDefault="00CD4DA2" w:rsidP="00CD4DA2">
      <w:pPr>
        <w:pStyle w:val="Titre1"/>
      </w:pPr>
      <w:bookmarkStart w:id="8" w:name="_Toc51713451"/>
      <w:r>
        <w:lastRenderedPageBreak/>
        <w:t>Dictionnaire de données</w:t>
      </w:r>
      <w:bookmarkEnd w:id="8"/>
    </w:p>
    <w:tbl>
      <w:tblPr>
        <w:tblW w:w="87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2500"/>
        <w:gridCol w:w="520"/>
        <w:gridCol w:w="731"/>
        <w:gridCol w:w="619"/>
        <w:gridCol w:w="2881"/>
      </w:tblGrid>
      <w:tr w:rsidR="006616F4" w:rsidRPr="006616F4" w14:paraId="4622DB6C" w14:textId="77777777" w:rsidTr="006616F4">
        <w:trPr>
          <w:trHeight w:val="420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7AF09" w14:textId="09C1ECC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MNEMONIQUE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29901" w14:textId="4B954BD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DESCRIPTION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047FB2" w14:textId="186C3CEF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TYPE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3C2AE" w14:textId="08B42A5B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LENGTH</w:t>
            </w:r>
          </w:p>
        </w:tc>
        <w:tc>
          <w:tcPr>
            <w:tcW w:w="35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06014" w14:textId="0A6F1723" w:rsidR="006616F4" w:rsidRPr="006616F4" w:rsidRDefault="00FD4803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</w:pPr>
            <w:r w:rsidRPr="006616F4">
              <w:rPr>
                <w:rFonts w:ascii="Calibri Light" w:hAnsi="Calibri Light" w:cs="Calibri Light"/>
                <w:b/>
                <w:bCs/>
                <w:color w:val="000000"/>
                <w:sz w:val="18"/>
                <w:szCs w:val="18"/>
              </w:rPr>
              <w:t>CONTRAINTES</w:t>
            </w:r>
          </w:p>
        </w:tc>
      </w:tr>
      <w:tr w:rsidR="006616F4" w:rsidRPr="006616F4" w14:paraId="031270A1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248974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user_id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DF43F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1406DF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C8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DC499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7A50A68D" w14:textId="517EB9CB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5A599D5B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577784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user_lastname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34E00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7914F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A253FF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13AC1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7BEB605" w14:textId="4C6E0BF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447DDE0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AF6871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user_firstname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A99829" w14:textId="5E5F47CF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Prénom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B3F1AB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EF08C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D449F6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6CA30183" w14:textId="750A76DE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1A1A5A4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BBC5C1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user_phone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42576C7" w14:textId="69826E93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Téléphone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C4AB8B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99DFBA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7CCC43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343C64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Uniquement des chiffres</w:t>
            </w:r>
          </w:p>
        </w:tc>
      </w:tr>
      <w:tr w:rsidR="006616F4" w:rsidRPr="006616F4" w14:paraId="44433F0C" w14:textId="77777777" w:rsidTr="00FD4803">
        <w:trPr>
          <w:trHeight w:val="45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005158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user_email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7B26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Adresse email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E2536B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4B13C3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E5FB7C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59198D0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underscore</w:t>
            </w:r>
            <w:proofErr w:type="spellEnd"/>
            <w:proofErr w:type="gramEnd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, dot, arobase et dash autorisés uniquement</w:t>
            </w:r>
          </w:p>
        </w:tc>
      </w:tr>
      <w:tr w:rsidR="006616F4" w:rsidRPr="006616F4" w14:paraId="7EE19AA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2D6877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user_birth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B181E2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naissance de l'utilisateur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74A696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CBB8CF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21A7CD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1D346A6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&lt; Date du jour -18 ans</w:t>
            </w:r>
          </w:p>
        </w:tc>
      </w:tr>
      <w:tr w:rsidR="006616F4" w:rsidRPr="006616F4" w14:paraId="56C1A64F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FF7A25C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user_password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A1C703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Password hashé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400A1B8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CE648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60 (fixe)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EF282A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288A25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2D033A3E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5E1618E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C698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d'inscription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DCCE2B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28234B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D1AC53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370DF1D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589DE3FA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6FDE296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user_unregister_date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38E715D5" w14:textId="3EEA13A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 de désinscription sur le site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43D55E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DATE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1014A03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noWrap/>
            <w:vAlign w:val="center"/>
            <w:hideMark/>
          </w:tcPr>
          <w:p w14:paraId="0252FAA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 w:themeFill="accent5" w:themeFillTint="33"/>
            <w:vAlign w:val="center"/>
            <w:hideMark/>
          </w:tcPr>
          <w:p w14:paraId="4467AE7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 xml:space="preserve">&gt;= </w:t>
            </w:r>
            <w:proofErr w:type="spell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user_register_date</w:t>
            </w:r>
            <w:proofErr w:type="spellEnd"/>
          </w:p>
        </w:tc>
      </w:tr>
      <w:tr w:rsidR="006616F4" w:rsidRPr="006616F4" w14:paraId="0FFE41FB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C3FD4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addr_id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BE5A5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l'adresse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C9C93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C7CC0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4EB8488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0A483AA3" w14:textId="208BC5E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0BB32B48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835E79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702688B" w14:textId="0044EF1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2716A6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40C877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FB62FD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B56CAE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proofErr w:type="gramStart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!=</w:t>
            </w:r>
            <w:proofErr w:type="gramEnd"/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 xml:space="preserve"> 0</w:t>
            </w:r>
          </w:p>
        </w:tc>
      </w:tr>
      <w:tr w:rsidR="006616F4" w:rsidRPr="006616F4" w14:paraId="005AFC4F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3902C7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addr_street_name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D05C93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205E91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CB557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E9BA99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64C54E55" w14:textId="7BF6C95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D0675A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8E059E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addr_building_name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C7A4A9B" w14:textId="4409134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bâtiment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A8CD3C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7A47CD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C5602E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2AB9ED46" w14:textId="690F3C75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39319C6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19C822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addr_flat_number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71F6B0F" w14:textId="59040BB9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Numéro de l'appartement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0B5B0CD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079D3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22656E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33E0267F" w14:textId="383AD35C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Espace et dash autorisés uniquement</w:t>
            </w:r>
          </w:p>
        </w:tc>
      </w:tr>
      <w:tr w:rsidR="006616F4" w:rsidRPr="006616F4" w14:paraId="605955DA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F4A9D3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addr_door_code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C7F54B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Code porte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2BE1369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79F6FC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34140D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9626F6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131C6738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5E3F814F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addr_special_note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455089DE" w14:textId="13936BEA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Mention complémentaire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3DC5DF2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6B0E4B9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noWrap/>
            <w:vAlign w:val="center"/>
            <w:hideMark/>
          </w:tcPr>
          <w:p w14:paraId="1E76755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EDD1" w:themeFill="accent3" w:themeFillTint="33"/>
            <w:vAlign w:val="center"/>
            <w:hideMark/>
          </w:tcPr>
          <w:p w14:paraId="4181295B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47D324D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3B09D0B" w14:textId="068B88E3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street_type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98596B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Nom du type de voie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44F3137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3C3F80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noWrap/>
            <w:vAlign w:val="center"/>
            <w:hideMark/>
          </w:tcPr>
          <w:p w14:paraId="6B380D4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4D5EA" w:themeFill="accent2" w:themeFillTint="33"/>
            <w:vAlign w:val="center"/>
            <w:hideMark/>
          </w:tcPr>
          <w:p w14:paraId="6062C2A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64738486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0A3821B9" w14:textId="6BC86645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zipcode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267267B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Code postal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0E02739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0F19F91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5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noWrap/>
            <w:vAlign w:val="center"/>
            <w:hideMark/>
          </w:tcPr>
          <w:p w14:paraId="7276DEBE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BF9" w:themeFill="accent1" w:themeFillTint="33"/>
            <w:vAlign w:val="center"/>
            <w:hideMark/>
          </w:tcPr>
          <w:p w14:paraId="554C1FF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Uniquement des chiffres</w:t>
            </w:r>
          </w:p>
        </w:tc>
      </w:tr>
      <w:tr w:rsidR="006616F4" w:rsidRPr="006616F4" w14:paraId="73B69F34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3EAFE631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city_id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7D1EB3A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DEDCF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09CEEA4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61FEB91A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40FF856" w14:textId="40DAE8BD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2290BA53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006954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city_name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5799F40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ville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48346B1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DFD3F6D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50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  <w:hideMark/>
          </w:tcPr>
          <w:p w14:paraId="17770BE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D110F9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389EA835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548D626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role_id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64C3B08" w14:textId="1D860FC1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58189D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9187D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2B145C28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7202E57" w14:textId="38F7A416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Auto-incrémenté</w:t>
            </w:r>
          </w:p>
        </w:tc>
      </w:tr>
      <w:tr w:rsidR="006616F4" w:rsidRPr="006616F4" w14:paraId="31A953D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9A7C29C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73E1ADD7" w14:textId="016A22ED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du rôle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3D702C6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5A922E8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351017F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4574ECB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5049CA8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480122A9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role_is_employee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E9B8DE6" w14:textId="77A198B2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Rôle interne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09FAEF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BOOL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907D753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-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center"/>
            <w:hideMark/>
          </w:tcPr>
          <w:p w14:paraId="6CDC81B0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14:paraId="6268246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3AE2160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9EA8218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noProof/>
                <w:color w:val="000000"/>
                <w:sz w:val="16"/>
                <w:szCs w:val="16"/>
              </w:rPr>
              <w:t>feature_id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48D9447" w14:textId="46C93096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Identifiant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67E658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A0997B9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10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D0E908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ID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02CAD88C" w14:textId="56285D5A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b/>
                <w:bCs/>
                <w:color w:val="000000"/>
                <w:sz w:val="16"/>
                <w:szCs w:val="16"/>
              </w:rPr>
              <w:t>Auto-incrémente</w:t>
            </w:r>
          </w:p>
        </w:tc>
      </w:tr>
      <w:tr w:rsidR="006616F4" w:rsidRPr="006616F4" w14:paraId="509AD780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E72DF1D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feature_name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67E60F3C" w14:textId="0315B5BF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Nom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7FE3575F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F9BCAE7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30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26C3CF4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NOT Ø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40F34B41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  <w:tr w:rsidR="006616F4" w:rsidRPr="006616F4" w14:paraId="27AD143C" w14:textId="77777777" w:rsidTr="00FD4803">
        <w:trPr>
          <w:trHeight w:val="300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F4A3000" w14:textId="77777777" w:rsidR="006616F4" w:rsidRPr="00FD4803" w:rsidRDefault="006616F4" w:rsidP="006616F4">
            <w:pPr>
              <w:spacing w:line="240" w:lineRule="auto"/>
              <w:jc w:val="left"/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noProof/>
                <w:color w:val="000000"/>
                <w:sz w:val="16"/>
                <w:szCs w:val="16"/>
              </w:rPr>
              <w:t>feature_desc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3C205C6C" w14:textId="192E3548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Description de la fonctionnalité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40866EB4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AN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0051D692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noWrap/>
            <w:vAlign w:val="center"/>
            <w:hideMark/>
          </w:tcPr>
          <w:p w14:paraId="5EA15715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NULL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87A0" w:themeFill="accent6" w:themeFillTint="66"/>
            <w:vAlign w:val="center"/>
            <w:hideMark/>
          </w:tcPr>
          <w:p w14:paraId="6E96BBBC" w14:textId="77777777" w:rsidR="006616F4" w:rsidRPr="00FD4803" w:rsidRDefault="006616F4" w:rsidP="006616F4">
            <w:pPr>
              <w:spacing w:line="240" w:lineRule="auto"/>
              <w:jc w:val="center"/>
              <w:rPr>
                <w:rFonts w:ascii="Calibri Light" w:hAnsi="Calibri Light" w:cs="Calibri Light"/>
                <w:color w:val="000000"/>
                <w:sz w:val="16"/>
                <w:szCs w:val="16"/>
              </w:rPr>
            </w:pPr>
            <w:r w:rsidRPr="00FD4803">
              <w:rPr>
                <w:rFonts w:ascii="Calibri Light" w:hAnsi="Calibri Light" w:cs="Calibri Light"/>
                <w:color w:val="000000"/>
                <w:sz w:val="16"/>
                <w:szCs w:val="16"/>
              </w:rPr>
              <w:t> </w:t>
            </w:r>
          </w:p>
        </w:tc>
      </w:tr>
    </w:tbl>
    <w:p w14:paraId="7649D98B" w14:textId="77777777" w:rsidR="00CD4DA2" w:rsidRPr="00CD4DA2" w:rsidRDefault="00CD4DA2" w:rsidP="00CD4DA2"/>
    <w:sectPr w:rsidR="00CD4DA2" w:rsidRPr="00CD4DA2" w:rsidSect="0039392A">
      <w:headerReference w:type="default" r:id="rId13"/>
      <w:footerReference w:type="default" r:id="rId14"/>
      <w:pgSz w:w="11907" w:h="16840"/>
      <w:pgMar w:top="1701" w:right="1418" w:bottom="1701" w:left="1418" w:header="284" w:footer="856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8628C" w14:textId="77777777" w:rsidR="00B84390" w:rsidRDefault="00B84390" w:rsidP="00641F16">
      <w:r>
        <w:separator/>
      </w:r>
    </w:p>
    <w:p w14:paraId="27F97465" w14:textId="77777777" w:rsidR="00B84390" w:rsidRDefault="00B84390"/>
  </w:endnote>
  <w:endnote w:type="continuationSeparator" w:id="0">
    <w:p w14:paraId="32DB0E1C" w14:textId="77777777" w:rsidR="00B84390" w:rsidRDefault="00B84390" w:rsidP="00641F16">
      <w:r>
        <w:continuationSeparator/>
      </w:r>
    </w:p>
    <w:p w14:paraId="18B90C82" w14:textId="77777777" w:rsidR="00B84390" w:rsidRDefault="00B8439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7B99A" w14:textId="1893A5DC" w:rsidR="006616F4" w:rsidRDefault="006616F4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1" layoutInCell="1" allowOverlap="1" wp14:anchorId="11E8B896" wp14:editId="734EB6C5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10692000" cy="540000"/>
              <wp:effectExtent l="0" t="0" r="0" b="0"/>
              <wp:wrapNone/>
              <wp:docPr id="62" name="Zone de text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000" cy="540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7B393A6" w14:textId="11B88597" w:rsidR="006616F4" w:rsidRPr="00135975" w:rsidRDefault="006616F4" w:rsidP="00A56185">
                          <w:pPr>
                            <w:ind w:left="284"/>
                            <w:jc w:val="right"/>
                            <w:rPr>
                              <w:color w:val="FFFFFF" w:themeColor="background1"/>
                              <w:sz w:val="24"/>
                            </w:rPr>
                          </w:pP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BOUDIER Aurélien &amp; </w:t>
                          </w:r>
                          <w:r>
                            <w:rPr>
                              <w:color w:val="FFFFFF" w:themeColor="background1"/>
                              <w:sz w:val="36"/>
                            </w:rPr>
                            <w:t>JEANNIARD Jonathan</w:t>
                          </w:r>
                          <w:r w:rsidRPr="00135975">
                            <w:rPr>
                              <w:color w:val="FFFFFF" w:themeColor="background1"/>
                              <w:sz w:val="36"/>
                            </w:rPr>
                            <w:t xml:space="preserve"> / CDA-2005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44000" tIns="36000" rIns="36000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E8B896" id="_x0000_t202" coordsize="21600,21600" o:spt="202" path="m,l,21600r21600,l21600,xe">
              <v:stroke joinstyle="miter"/>
              <v:path gradientshapeok="t" o:connecttype="rect"/>
            </v:shapetype>
            <v:shape id="Zone de texte 62" o:spid="_x0000_s1030" type="#_x0000_t202" style="position:absolute;left:0;text-align:left;margin-left:790.7pt;margin-top:0;width:841.9pt;height:42.5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" filled="f" stroked="f" strokeweight=".5pt">
              <v:textbox inset="4mm,1mm,10mm">
                <w:txbxContent>
                  <w:p w14:paraId="07B393A6" w14:textId="11B88597" w:rsidR="006616F4" w:rsidRPr="00135975" w:rsidRDefault="006616F4" w:rsidP="00A56185">
                    <w:pPr>
                      <w:ind w:left="284"/>
                      <w:jc w:val="right"/>
                      <w:rPr>
                        <w:color w:val="FFFFFF" w:themeColor="background1"/>
                        <w:sz w:val="24"/>
                      </w:rPr>
                    </w:pPr>
                    <w:r w:rsidRPr="00135975">
                      <w:rPr>
                        <w:color w:val="FFFFFF" w:themeColor="background1"/>
                        <w:sz w:val="36"/>
                      </w:rPr>
                      <w:t xml:space="preserve">BOUDIER Aurélien &amp; </w:t>
                    </w:r>
                    <w:r>
                      <w:rPr>
                        <w:color w:val="FFFFFF" w:themeColor="background1"/>
                        <w:sz w:val="36"/>
                      </w:rPr>
                      <w:t>JEANNIARD Jonathan</w:t>
                    </w:r>
                    <w:r w:rsidRPr="00135975">
                      <w:rPr>
                        <w:color w:val="FFFFFF" w:themeColor="background1"/>
                        <w:sz w:val="36"/>
                      </w:rPr>
                      <w:t xml:space="preserve"> / CDA-2005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56CA91AE" wp14:editId="34439CC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692000" cy="720000"/>
              <wp:effectExtent l="0" t="0" r="14605" b="23495"/>
              <wp:wrapNone/>
              <wp:docPr id="9" name="Rectangl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692000" cy="720000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solidFill>
                          <a:srgbClr val="005B7F"/>
                        </a:solidFill>
                      </a:ln>
                    </wps:spPr>
                    <wps:txbx>
                      <w:txbxContent>
                        <w:p w14:paraId="58147D3B" w14:textId="77777777" w:rsidR="006616F4" w:rsidRDefault="006616F4" w:rsidP="00A56185"/>
                      </w:txbxContent>
                    </wps:txbx>
                    <wps:bodyPr rot="0" vert="horz" wrap="square" lIns="378000" tIns="118800" rIns="37800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6CA91AE" id="Rectangle 21" o:spid="_x0000_s1031" style="position:absolute;left:0;text-align:left;margin-left:0;margin-top:0;width:841.9pt;height:56.7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bottom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" fillcolor="#0070c0" strokecolor="#005b7f">
              <v:textbox inset="10.5mm,3.3mm,10.5mm">
                <w:txbxContent>
                  <w:p w14:paraId="58147D3B" w14:textId="77777777" w:rsidR="006616F4" w:rsidRDefault="006616F4" w:rsidP="00A56185"/>
                </w:txbxContent>
              </v:textbox>
              <w10:wrap anchorx="page" anchory="page"/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81631D" w14:textId="77777777" w:rsidR="00B84390" w:rsidRDefault="00B84390" w:rsidP="00641F16">
      <w:r>
        <w:separator/>
      </w:r>
    </w:p>
    <w:p w14:paraId="6FC40F5F" w14:textId="77777777" w:rsidR="00B84390" w:rsidRDefault="00B84390"/>
  </w:footnote>
  <w:footnote w:type="continuationSeparator" w:id="0">
    <w:p w14:paraId="2E936144" w14:textId="77777777" w:rsidR="00B84390" w:rsidRDefault="00B84390" w:rsidP="00641F16">
      <w:r>
        <w:continuationSeparator/>
      </w:r>
    </w:p>
    <w:p w14:paraId="670733FC" w14:textId="77777777" w:rsidR="00B84390" w:rsidRDefault="00B8439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1EACBE" w14:textId="77777777" w:rsidR="006616F4" w:rsidRDefault="006616F4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0" allowOverlap="1" wp14:anchorId="3BBDABB1" wp14:editId="76706882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750627" cy="170815"/>
              <wp:effectExtent l="0" t="0" r="0" b="0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0627" cy="170815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D12FA9C" w14:textId="62289CA5" w:rsidR="006616F4" w:rsidRPr="00337A6D" w:rsidRDefault="006616F4">
                          <w:pPr>
                            <w:spacing w:line="240" w:lineRule="auto"/>
                            <w:jc w:val="right"/>
                            <w:rPr>
                              <w:b/>
                              <w:color w:val="FFFFFF" w:themeColor="background1"/>
                              <w:sz w:val="28"/>
                            </w:rPr>
                          </w:pP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begin"/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instrText xml:space="preserve"> PAGE   \* MERGEFORMAT </w:instrText>
                          </w:r>
                          <w:r w:rsidRPr="00337A6D">
                            <w:rPr>
                              <w:b/>
                              <w:color w:val="FFFFFF" w:themeColor="background1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t>60</w:t>
                          </w:r>
                          <w:r w:rsidRPr="00337A6D">
                            <w:rPr>
                              <w:b/>
                              <w:noProof/>
                              <w:color w:val="FFFFFF" w:themeColor="background1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ABB1" id="_x0000_t202" coordsize="21600,21600" o:spt="202" path="m,l,21600r21600,l21600,xe">
              <v:stroke joinstyle="miter"/>
              <v:path gradientshapeok="t" o:connecttype="rect"/>
            </v:shapetype>
            <v:shape id="Text Box 219" o:spid="_x0000_s1028" type="#_x0000_t202" style="position:absolute;left:0;text-align:left;margin-left:0;margin-top:0;width:59.1pt;height:13.45pt;z-index:251675648;visibility:visible;mso-wrap-style:square;mso-width-percent: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" o:allowincell="f" fillcolor="#0070c0" stroked="f">
              <v:textbox style="mso-fit-shape-to-text:t" inset=",0,,0">
                <w:txbxContent>
                  <w:p w14:paraId="7D12FA9C" w14:textId="62289CA5" w:rsidR="006616F4" w:rsidRPr="00337A6D" w:rsidRDefault="006616F4">
                    <w:pPr>
                      <w:spacing w:line="240" w:lineRule="auto"/>
                      <w:jc w:val="right"/>
                      <w:rPr>
                        <w:b/>
                        <w:color w:val="FFFFFF" w:themeColor="background1"/>
                        <w:sz w:val="28"/>
                      </w:rPr>
                    </w:pP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begin"/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instrText xml:space="preserve"> PAGE   \* MERGEFORMAT </w:instrText>
                    </w:r>
                    <w:r w:rsidRPr="00337A6D">
                      <w:rPr>
                        <w:b/>
                        <w:color w:val="FFFFFF" w:themeColor="background1"/>
                        <w:sz w:val="28"/>
                      </w:rPr>
                      <w:fldChar w:fldCharType="separate"/>
                    </w:r>
                    <w:r>
                      <w:rPr>
                        <w:b/>
                        <w:noProof/>
                        <w:color w:val="FFFFFF" w:themeColor="background1"/>
                        <w:sz w:val="28"/>
                      </w:rPr>
                      <w:t>60</w:t>
                    </w:r>
                    <w:r w:rsidRPr="00337A6D">
                      <w:rPr>
                        <w:b/>
                        <w:noProof/>
                        <w:color w:val="FFFFFF" w:themeColor="background1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516640CE" wp14:editId="5AD10928">
              <wp:simplePos x="0" y="0"/>
              <wp:positionH relativeFrom="margin">
                <wp:align>right</wp:align>
              </wp:positionH>
              <wp:positionV relativeFrom="topMargin">
                <wp:posOffset>368016</wp:posOffset>
              </wp:positionV>
              <wp:extent cx="5943600" cy="348018"/>
              <wp:effectExtent l="0" t="0" r="0" b="13970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34801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379778" w14:textId="1CA9BCB8" w:rsidR="006616F4" w:rsidRPr="000E6060" w:rsidRDefault="006616F4">
                          <w:pPr>
                            <w:spacing w:line="240" w:lineRule="auto"/>
                            <w:rPr>
                              <w:b/>
                              <w:color w:val="0070C0"/>
                              <w:sz w:val="22"/>
                            </w:rPr>
                          </w:pPr>
                          <w:r>
                            <w:rPr>
                              <w:b/>
                              <w:color w:val="0070C0"/>
                              <w:sz w:val="22"/>
                            </w:rPr>
                            <w:t>Chez Aurel – Spécifications fonctionnelles v0.1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6640CE" id="Text Box 218" o:spid="_x0000_s1029" type="#_x0000_t202" style="position:absolute;left:0;text-align:left;margin-left:416.8pt;margin-top:29pt;width:468pt;height:27.4pt;z-index:25167667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" o:allowincell="f" filled="f" stroked="f">
              <v:textbox inset=",0,,0">
                <w:txbxContent>
                  <w:p w14:paraId="19379778" w14:textId="1CA9BCB8" w:rsidR="006616F4" w:rsidRPr="000E6060" w:rsidRDefault="006616F4">
                    <w:pPr>
                      <w:spacing w:line="240" w:lineRule="auto"/>
                      <w:rPr>
                        <w:b/>
                        <w:color w:val="0070C0"/>
                        <w:sz w:val="22"/>
                      </w:rPr>
                    </w:pPr>
                    <w:r>
                      <w:rPr>
                        <w:b/>
                        <w:color w:val="0070C0"/>
                        <w:sz w:val="22"/>
                      </w:rPr>
                      <w:t>Chez Aurel – Spécifications fonctionnelles v0.1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2E18D7AE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B361DF"/>
    <w:multiLevelType w:val="hybridMultilevel"/>
    <w:tmpl w:val="DF9889D4"/>
    <w:name w:val="WW8Num65"/>
    <w:lvl w:ilvl="0" w:tplc="B0C4D4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E8DA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6089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9A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909C2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56A5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D8732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68F01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0E0C7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C2B0E"/>
    <w:multiLevelType w:val="hybridMultilevel"/>
    <w:tmpl w:val="7FCAE8D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76C4C"/>
    <w:multiLevelType w:val="multilevel"/>
    <w:tmpl w:val="FF7AB54A"/>
    <w:name w:val="Liste Sodifrance5"/>
    <w:lvl w:ilvl="0">
      <w:start w:val="1"/>
      <w:numFmt w:val="bullet"/>
      <w:pStyle w:val="Puce"/>
      <w:lvlText w:val=""/>
      <w:lvlJc w:val="left"/>
      <w:pPr>
        <w:tabs>
          <w:tab w:val="num" w:pos="567"/>
        </w:tabs>
        <w:ind w:left="851" w:hanging="284"/>
      </w:pPr>
      <w:rPr>
        <w:rFonts w:ascii="Wingdings" w:hAnsi="Wingdings" w:hint="default"/>
        <w:u w:color="CB3298" w:themeColor="accent2"/>
      </w:rPr>
    </w:lvl>
    <w:lvl w:ilvl="1">
      <w:start w:val="1"/>
      <w:numFmt w:val="bullet"/>
      <w:lvlText w:val=""/>
      <w:lvlJc w:val="left"/>
      <w:pPr>
        <w:tabs>
          <w:tab w:val="num" w:pos="1134"/>
        </w:tabs>
        <w:ind w:left="1418" w:hanging="284"/>
      </w:pPr>
      <w:rPr>
        <w:rFonts w:ascii="Symbol" w:hAnsi="Symbol" w:hint="default"/>
      </w:rPr>
    </w:lvl>
    <w:lvl w:ilvl="2">
      <w:start w:val="1"/>
      <w:numFmt w:val="bullet"/>
      <w:lvlText w:val=""/>
      <w:lvlJc w:val="left"/>
      <w:pPr>
        <w:tabs>
          <w:tab w:val="num" w:pos="1701"/>
        </w:tabs>
        <w:ind w:left="1985" w:hanging="284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268"/>
        </w:tabs>
        <w:ind w:left="2552" w:hanging="284"/>
      </w:pPr>
      <w:rPr>
        <w:rFonts w:ascii="Century Gothic" w:hAnsi="Century Gothic" w:hint="default"/>
      </w:rPr>
    </w:lvl>
    <w:lvl w:ilvl="4">
      <w:start w:val="1"/>
      <w:numFmt w:val="bullet"/>
      <w:lvlText w:val=""/>
      <w:lvlJc w:val="left"/>
      <w:pPr>
        <w:tabs>
          <w:tab w:val="num" w:pos="2835"/>
        </w:tabs>
        <w:ind w:left="3119" w:hanging="284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3402"/>
        </w:tabs>
        <w:ind w:left="3686" w:hanging="284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969"/>
        </w:tabs>
        <w:ind w:left="4253" w:hanging="284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ind w:left="4820" w:hanging="284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ind w:left="5387" w:hanging="284"/>
      </w:pPr>
      <w:rPr>
        <w:rFonts w:ascii="Wingdings" w:hAnsi="Wingdings" w:hint="default"/>
      </w:rPr>
    </w:lvl>
  </w:abstractNum>
  <w:abstractNum w:abstractNumId="4" w15:restartNumberingAfterBreak="0">
    <w:nsid w:val="0C362CBA"/>
    <w:multiLevelType w:val="hybridMultilevel"/>
    <w:tmpl w:val="3FC4AFB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526DB1"/>
    <w:multiLevelType w:val="hybridMultilevel"/>
    <w:tmpl w:val="1EC4864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5776EE"/>
    <w:multiLevelType w:val="hybridMultilevel"/>
    <w:tmpl w:val="5AF4B2BC"/>
    <w:name w:val="Liste Sodifrance32"/>
    <w:lvl w:ilvl="0" w:tplc="FC889438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  <w:u w:color="CB3298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603DAB"/>
    <w:multiLevelType w:val="hybridMultilevel"/>
    <w:tmpl w:val="B296C87C"/>
    <w:name w:val="Liste Sodifrance2"/>
    <w:lvl w:ilvl="0" w:tplc="EA242514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02568"/>
    <w:multiLevelType w:val="hybridMultilevel"/>
    <w:tmpl w:val="71B0DD96"/>
    <w:lvl w:ilvl="0" w:tplc="7AA4535E">
      <w:start w:val="1"/>
      <w:numFmt w:val="bullet"/>
      <w:pStyle w:val="Focusbleu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F7E8A"/>
    <w:multiLevelType w:val="hybridMultilevel"/>
    <w:tmpl w:val="A530A40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6DD7EA8"/>
    <w:multiLevelType w:val="hybridMultilevel"/>
    <w:tmpl w:val="AF386BA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3C53A8"/>
    <w:multiLevelType w:val="hybridMultilevel"/>
    <w:tmpl w:val="B0C6269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C677609"/>
    <w:multiLevelType w:val="hybridMultilevel"/>
    <w:tmpl w:val="2F20629E"/>
    <w:lvl w:ilvl="0" w:tplc="C68C8266">
      <w:start w:val="1"/>
      <w:numFmt w:val="decimal"/>
      <w:pStyle w:val="Listenumrote"/>
      <w:lvlText w:val="%1)"/>
      <w:lvlJc w:val="left"/>
      <w:pPr>
        <w:ind w:left="1080" w:hanging="360"/>
      </w:pPr>
      <w:rPr>
        <w:rFonts w:ascii="Century Gothic" w:hAnsi="Century Gothic" w:hint="default"/>
        <w:sz w:val="2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BD20C3B"/>
    <w:multiLevelType w:val="multilevel"/>
    <w:tmpl w:val="6A64D74C"/>
    <w:name w:val="Liste Sodifrance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ascii="Century Gothic" w:hAnsi="Century Gothic" w:hint="default"/>
        <w:b w:val="0"/>
        <w:i w:val="0"/>
        <w:caps w:val="0"/>
        <w:strike w:val="0"/>
        <w:dstrike w:val="0"/>
        <w:vanish w:val="0"/>
        <w:color w:val="C5062F" w:themeColor="accent6"/>
        <w:sz w:val="48"/>
        <w:u w:val="none" w:color="C5062F" w:themeColor="accent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lowerLetter"/>
      <w:pStyle w:val="Titre5"/>
      <w:lvlText w:val="%5)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C186C06"/>
    <w:multiLevelType w:val="hybridMultilevel"/>
    <w:tmpl w:val="BDCE3896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ED34A5D"/>
    <w:multiLevelType w:val="hybridMultilevel"/>
    <w:tmpl w:val="14D8260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F5D37D4"/>
    <w:multiLevelType w:val="hybridMultilevel"/>
    <w:tmpl w:val="AC407F20"/>
    <w:name w:val="Liste Sodifrance3"/>
    <w:lvl w:ilvl="0" w:tplc="9FE47A32">
      <w:start w:val="1"/>
      <w:numFmt w:val="lowerLetter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B7A44"/>
    <w:multiLevelType w:val="hybridMultilevel"/>
    <w:tmpl w:val="CE38F54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AA204A0"/>
    <w:multiLevelType w:val="hybridMultilevel"/>
    <w:tmpl w:val="205A705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5D4716"/>
    <w:multiLevelType w:val="hybridMultilevel"/>
    <w:tmpl w:val="9A38E572"/>
    <w:name w:val="Liste Sodifrance4"/>
    <w:lvl w:ilvl="0" w:tplc="E19E0DCE">
      <w:start w:val="1"/>
      <w:numFmt w:val="bullet"/>
      <w:lvlText w:val="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FE21D4"/>
    <w:multiLevelType w:val="hybridMultilevel"/>
    <w:tmpl w:val="4574E05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0"/>
  </w:num>
  <w:num w:numId="3">
    <w:abstractNumId w:val="3"/>
  </w:num>
  <w:num w:numId="4">
    <w:abstractNumId w:val="13"/>
  </w:num>
  <w:num w:numId="5">
    <w:abstractNumId w:val="8"/>
  </w:num>
  <w:num w:numId="6">
    <w:abstractNumId w:val="2"/>
  </w:num>
  <w:num w:numId="7">
    <w:abstractNumId w:val="18"/>
  </w:num>
  <w:num w:numId="8">
    <w:abstractNumId w:val="9"/>
  </w:num>
  <w:num w:numId="9">
    <w:abstractNumId w:val="15"/>
  </w:num>
  <w:num w:numId="10">
    <w:abstractNumId w:val="4"/>
  </w:num>
  <w:num w:numId="11">
    <w:abstractNumId w:val="5"/>
  </w:num>
  <w:num w:numId="12">
    <w:abstractNumId w:val="17"/>
  </w:num>
  <w:num w:numId="13">
    <w:abstractNumId w:val="14"/>
  </w:num>
  <w:num w:numId="14">
    <w:abstractNumId w:val="10"/>
  </w:num>
  <w:num w:numId="15">
    <w:abstractNumId w:val="11"/>
  </w:num>
  <w:num w:numId="16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fr-FR" w:vendorID="64" w:dllVersion="4096" w:nlCheck="1" w:checkStyle="0"/>
  <w:activeWritingStyle w:appName="MSWord" w:lang="fr-FR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stylePaneFormatFilter w:val="3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drawingGridHorizontalSpacing w:val="100"/>
  <w:drawingGridVerticalSpacing w:val="163"/>
  <w:displayHorizontalDrawingGridEvery w:val="0"/>
  <w:displayVerticalDrawingGridEvery w:val="2"/>
  <w:doNotShadeFormData/>
  <w:characterSpacingControl w:val="compressPunctuation"/>
  <w:doNotValidateAgainstSchema/>
  <w:doNotDemarcateInvalidXml/>
  <w:hdrShapeDefaults>
    <o:shapedefaults v:ext="edit" spidmax="2049" style="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723F"/>
    <w:rsid w:val="00000322"/>
    <w:rsid w:val="00000490"/>
    <w:rsid w:val="00000DB8"/>
    <w:rsid w:val="00004DA6"/>
    <w:rsid w:val="00007405"/>
    <w:rsid w:val="00010427"/>
    <w:rsid w:val="00013F0E"/>
    <w:rsid w:val="00015271"/>
    <w:rsid w:val="00016F54"/>
    <w:rsid w:val="00016F58"/>
    <w:rsid w:val="00017128"/>
    <w:rsid w:val="00023087"/>
    <w:rsid w:val="000230A6"/>
    <w:rsid w:val="0002323B"/>
    <w:rsid w:val="0002331A"/>
    <w:rsid w:val="000241EB"/>
    <w:rsid w:val="0002432A"/>
    <w:rsid w:val="000257DD"/>
    <w:rsid w:val="00025845"/>
    <w:rsid w:val="0002676B"/>
    <w:rsid w:val="0002753F"/>
    <w:rsid w:val="000279A1"/>
    <w:rsid w:val="0003204C"/>
    <w:rsid w:val="0003324D"/>
    <w:rsid w:val="0003487F"/>
    <w:rsid w:val="00034D92"/>
    <w:rsid w:val="000354EA"/>
    <w:rsid w:val="00036FD4"/>
    <w:rsid w:val="000372B9"/>
    <w:rsid w:val="00037B31"/>
    <w:rsid w:val="00037D16"/>
    <w:rsid w:val="00040006"/>
    <w:rsid w:val="00040EB2"/>
    <w:rsid w:val="00041EA9"/>
    <w:rsid w:val="00042480"/>
    <w:rsid w:val="00042AC7"/>
    <w:rsid w:val="00044975"/>
    <w:rsid w:val="000458A6"/>
    <w:rsid w:val="0004597A"/>
    <w:rsid w:val="00046995"/>
    <w:rsid w:val="0004784C"/>
    <w:rsid w:val="00051166"/>
    <w:rsid w:val="00053035"/>
    <w:rsid w:val="00053307"/>
    <w:rsid w:val="00054CF0"/>
    <w:rsid w:val="00056403"/>
    <w:rsid w:val="00056863"/>
    <w:rsid w:val="000574F8"/>
    <w:rsid w:val="000612AD"/>
    <w:rsid w:val="00062736"/>
    <w:rsid w:val="000647AC"/>
    <w:rsid w:val="000665B4"/>
    <w:rsid w:val="000721E9"/>
    <w:rsid w:val="000723D5"/>
    <w:rsid w:val="00072D7D"/>
    <w:rsid w:val="00072EE9"/>
    <w:rsid w:val="0007485D"/>
    <w:rsid w:val="00074AF9"/>
    <w:rsid w:val="00076AE3"/>
    <w:rsid w:val="000779D9"/>
    <w:rsid w:val="00083378"/>
    <w:rsid w:val="000837CD"/>
    <w:rsid w:val="00083FED"/>
    <w:rsid w:val="00087928"/>
    <w:rsid w:val="00087EFD"/>
    <w:rsid w:val="00091FE0"/>
    <w:rsid w:val="00092784"/>
    <w:rsid w:val="000949EF"/>
    <w:rsid w:val="00094C15"/>
    <w:rsid w:val="000950F6"/>
    <w:rsid w:val="00095908"/>
    <w:rsid w:val="0009633D"/>
    <w:rsid w:val="00096606"/>
    <w:rsid w:val="000977D2"/>
    <w:rsid w:val="000A19B0"/>
    <w:rsid w:val="000A1C70"/>
    <w:rsid w:val="000A20ED"/>
    <w:rsid w:val="000A2B61"/>
    <w:rsid w:val="000A312D"/>
    <w:rsid w:val="000A464C"/>
    <w:rsid w:val="000A5421"/>
    <w:rsid w:val="000A54B9"/>
    <w:rsid w:val="000A659B"/>
    <w:rsid w:val="000A73C1"/>
    <w:rsid w:val="000A7B59"/>
    <w:rsid w:val="000B0263"/>
    <w:rsid w:val="000B03B7"/>
    <w:rsid w:val="000B219E"/>
    <w:rsid w:val="000B23ED"/>
    <w:rsid w:val="000B2599"/>
    <w:rsid w:val="000B26F8"/>
    <w:rsid w:val="000B31A3"/>
    <w:rsid w:val="000B6AF2"/>
    <w:rsid w:val="000B6FA0"/>
    <w:rsid w:val="000B6FEB"/>
    <w:rsid w:val="000B71B6"/>
    <w:rsid w:val="000B7551"/>
    <w:rsid w:val="000C1715"/>
    <w:rsid w:val="000D0EFD"/>
    <w:rsid w:val="000D256B"/>
    <w:rsid w:val="000D4FC2"/>
    <w:rsid w:val="000D67A0"/>
    <w:rsid w:val="000D6EA7"/>
    <w:rsid w:val="000E0FF8"/>
    <w:rsid w:val="000E15B5"/>
    <w:rsid w:val="000E15F9"/>
    <w:rsid w:val="000E1732"/>
    <w:rsid w:val="000E270A"/>
    <w:rsid w:val="000E32B8"/>
    <w:rsid w:val="000E3CE9"/>
    <w:rsid w:val="000E3D23"/>
    <w:rsid w:val="000E6060"/>
    <w:rsid w:val="000E7316"/>
    <w:rsid w:val="000F0384"/>
    <w:rsid w:val="000F0F00"/>
    <w:rsid w:val="000F21F8"/>
    <w:rsid w:val="000F229F"/>
    <w:rsid w:val="000F31D4"/>
    <w:rsid w:val="000F38B7"/>
    <w:rsid w:val="000F6BC8"/>
    <w:rsid w:val="000F7E8D"/>
    <w:rsid w:val="00101B46"/>
    <w:rsid w:val="00103081"/>
    <w:rsid w:val="00104849"/>
    <w:rsid w:val="0010587B"/>
    <w:rsid w:val="00105F42"/>
    <w:rsid w:val="001076F8"/>
    <w:rsid w:val="00107D94"/>
    <w:rsid w:val="00107F05"/>
    <w:rsid w:val="001100F9"/>
    <w:rsid w:val="0011096B"/>
    <w:rsid w:val="00110B3B"/>
    <w:rsid w:val="00115994"/>
    <w:rsid w:val="001215D4"/>
    <w:rsid w:val="00122F32"/>
    <w:rsid w:val="00123906"/>
    <w:rsid w:val="0012451C"/>
    <w:rsid w:val="001249A6"/>
    <w:rsid w:val="001265EC"/>
    <w:rsid w:val="00131B6D"/>
    <w:rsid w:val="001338CE"/>
    <w:rsid w:val="001342C2"/>
    <w:rsid w:val="0013582D"/>
    <w:rsid w:val="00135975"/>
    <w:rsid w:val="00135A91"/>
    <w:rsid w:val="001372D9"/>
    <w:rsid w:val="00137CDB"/>
    <w:rsid w:val="0014021C"/>
    <w:rsid w:val="00141DBE"/>
    <w:rsid w:val="00144054"/>
    <w:rsid w:val="00146441"/>
    <w:rsid w:val="00146C8E"/>
    <w:rsid w:val="001503DD"/>
    <w:rsid w:val="00152201"/>
    <w:rsid w:val="001537B1"/>
    <w:rsid w:val="00156D02"/>
    <w:rsid w:val="00157431"/>
    <w:rsid w:val="00157DA8"/>
    <w:rsid w:val="00160D77"/>
    <w:rsid w:val="00161EB1"/>
    <w:rsid w:val="00163691"/>
    <w:rsid w:val="00163752"/>
    <w:rsid w:val="00164541"/>
    <w:rsid w:val="00171521"/>
    <w:rsid w:val="00173203"/>
    <w:rsid w:val="00173544"/>
    <w:rsid w:val="001750DD"/>
    <w:rsid w:val="001760DF"/>
    <w:rsid w:val="0017753D"/>
    <w:rsid w:val="0018187F"/>
    <w:rsid w:val="0018267B"/>
    <w:rsid w:val="00183480"/>
    <w:rsid w:val="00184FC3"/>
    <w:rsid w:val="001861FF"/>
    <w:rsid w:val="0019210B"/>
    <w:rsid w:val="00192818"/>
    <w:rsid w:val="00192836"/>
    <w:rsid w:val="001938AE"/>
    <w:rsid w:val="0019543D"/>
    <w:rsid w:val="00197FCA"/>
    <w:rsid w:val="001A0E5E"/>
    <w:rsid w:val="001A1346"/>
    <w:rsid w:val="001A1670"/>
    <w:rsid w:val="001A2562"/>
    <w:rsid w:val="001A3D0E"/>
    <w:rsid w:val="001A4160"/>
    <w:rsid w:val="001A4992"/>
    <w:rsid w:val="001A4E23"/>
    <w:rsid w:val="001A600D"/>
    <w:rsid w:val="001A64C0"/>
    <w:rsid w:val="001A6DB5"/>
    <w:rsid w:val="001B140E"/>
    <w:rsid w:val="001B30B6"/>
    <w:rsid w:val="001B3EAC"/>
    <w:rsid w:val="001B4577"/>
    <w:rsid w:val="001B45AD"/>
    <w:rsid w:val="001B4EC8"/>
    <w:rsid w:val="001B5976"/>
    <w:rsid w:val="001B736B"/>
    <w:rsid w:val="001B73EF"/>
    <w:rsid w:val="001C268C"/>
    <w:rsid w:val="001C376E"/>
    <w:rsid w:val="001C422F"/>
    <w:rsid w:val="001C4476"/>
    <w:rsid w:val="001C5025"/>
    <w:rsid w:val="001C50C8"/>
    <w:rsid w:val="001C5748"/>
    <w:rsid w:val="001C57BD"/>
    <w:rsid w:val="001D0081"/>
    <w:rsid w:val="001D3195"/>
    <w:rsid w:val="001D35D0"/>
    <w:rsid w:val="001D3E0B"/>
    <w:rsid w:val="001D4F2A"/>
    <w:rsid w:val="001D51C1"/>
    <w:rsid w:val="001D56A1"/>
    <w:rsid w:val="001D72A3"/>
    <w:rsid w:val="001D7781"/>
    <w:rsid w:val="001E18C4"/>
    <w:rsid w:val="001E30CE"/>
    <w:rsid w:val="001E4ED6"/>
    <w:rsid w:val="001E6507"/>
    <w:rsid w:val="001F1661"/>
    <w:rsid w:val="001F344B"/>
    <w:rsid w:val="001F3C31"/>
    <w:rsid w:val="001F512F"/>
    <w:rsid w:val="001F619E"/>
    <w:rsid w:val="001F6587"/>
    <w:rsid w:val="001F721B"/>
    <w:rsid w:val="00200307"/>
    <w:rsid w:val="00204607"/>
    <w:rsid w:val="00204A9F"/>
    <w:rsid w:val="0020554B"/>
    <w:rsid w:val="00205F09"/>
    <w:rsid w:val="00206504"/>
    <w:rsid w:val="0021140B"/>
    <w:rsid w:val="00211A64"/>
    <w:rsid w:val="00211D4F"/>
    <w:rsid w:val="0021265D"/>
    <w:rsid w:val="002143CB"/>
    <w:rsid w:val="00214C43"/>
    <w:rsid w:val="0021613E"/>
    <w:rsid w:val="00217CF4"/>
    <w:rsid w:val="00221B69"/>
    <w:rsid w:val="002224D9"/>
    <w:rsid w:val="002236E4"/>
    <w:rsid w:val="00223CDB"/>
    <w:rsid w:val="0022437F"/>
    <w:rsid w:val="00227C42"/>
    <w:rsid w:val="00231CA6"/>
    <w:rsid w:val="00232E5E"/>
    <w:rsid w:val="0023387C"/>
    <w:rsid w:val="00234B21"/>
    <w:rsid w:val="00236C46"/>
    <w:rsid w:val="002374BF"/>
    <w:rsid w:val="00237812"/>
    <w:rsid w:val="00237BE2"/>
    <w:rsid w:val="00237E86"/>
    <w:rsid w:val="00240482"/>
    <w:rsid w:val="0024250E"/>
    <w:rsid w:val="0024365E"/>
    <w:rsid w:val="0024385D"/>
    <w:rsid w:val="00243EA9"/>
    <w:rsid w:val="00244053"/>
    <w:rsid w:val="0024408A"/>
    <w:rsid w:val="00244BE8"/>
    <w:rsid w:val="00244D02"/>
    <w:rsid w:val="002464B3"/>
    <w:rsid w:val="00246B63"/>
    <w:rsid w:val="00246D5C"/>
    <w:rsid w:val="00252EBD"/>
    <w:rsid w:val="00253357"/>
    <w:rsid w:val="00253788"/>
    <w:rsid w:val="00253B92"/>
    <w:rsid w:val="00254FED"/>
    <w:rsid w:val="00257144"/>
    <w:rsid w:val="0025792D"/>
    <w:rsid w:val="002579E0"/>
    <w:rsid w:val="00257AC7"/>
    <w:rsid w:val="00257DB4"/>
    <w:rsid w:val="0026070A"/>
    <w:rsid w:val="002607D5"/>
    <w:rsid w:val="0026227B"/>
    <w:rsid w:val="00262DD6"/>
    <w:rsid w:val="00263321"/>
    <w:rsid w:val="00263507"/>
    <w:rsid w:val="002700CC"/>
    <w:rsid w:val="00274082"/>
    <w:rsid w:val="00275975"/>
    <w:rsid w:val="00275E0D"/>
    <w:rsid w:val="002773BD"/>
    <w:rsid w:val="00277485"/>
    <w:rsid w:val="00277724"/>
    <w:rsid w:val="00280844"/>
    <w:rsid w:val="002828D3"/>
    <w:rsid w:val="00283325"/>
    <w:rsid w:val="002857A9"/>
    <w:rsid w:val="002858F4"/>
    <w:rsid w:val="00286F32"/>
    <w:rsid w:val="00287610"/>
    <w:rsid w:val="00287CB2"/>
    <w:rsid w:val="00287F7C"/>
    <w:rsid w:val="002931A3"/>
    <w:rsid w:val="0029378A"/>
    <w:rsid w:val="00293964"/>
    <w:rsid w:val="002959C5"/>
    <w:rsid w:val="00295C3F"/>
    <w:rsid w:val="002970CE"/>
    <w:rsid w:val="002A046B"/>
    <w:rsid w:val="002A0BA2"/>
    <w:rsid w:val="002A0DE1"/>
    <w:rsid w:val="002A1E38"/>
    <w:rsid w:val="002A26A8"/>
    <w:rsid w:val="002A4177"/>
    <w:rsid w:val="002A4C5F"/>
    <w:rsid w:val="002A723F"/>
    <w:rsid w:val="002B0EC3"/>
    <w:rsid w:val="002B4215"/>
    <w:rsid w:val="002B5FDF"/>
    <w:rsid w:val="002B79FF"/>
    <w:rsid w:val="002C073F"/>
    <w:rsid w:val="002C08EA"/>
    <w:rsid w:val="002C0D46"/>
    <w:rsid w:val="002C10E1"/>
    <w:rsid w:val="002C1802"/>
    <w:rsid w:val="002C2815"/>
    <w:rsid w:val="002C385E"/>
    <w:rsid w:val="002C418D"/>
    <w:rsid w:val="002C607C"/>
    <w:rsid w:val="002C625C"/>
    <w:rsid w:val="002D019A"/>
    <w:rsid w:val="002D01FF"/>
    <w:rsid w:val="002D0581"/>
    <w:rsid w:val="002D09C0"/>
    <w:rsid w:val="002D2065"/>
    <w:rsid w:val="002D2154"/>
    <w:rsid w:val="002D332A"/>
    <w:rsid w:val="002D60CF"/>
    <w:rsid w:val="002D755E"/>
    <w:rsid w:val="002E3B84"/>
    <w:rsid w:val="002E3E86"/>
    <w:rsid w:val="002E6427"/>
    <w:rsid w:val="002E7816"/>
    <w:rsid w:val="002F1B17"/>
    <w:rsid w:val="002F2FF1"/>
    <w:rsid w:val="002F3517"/>
    <w:rsid w:val="002F4A16"/>
    <w:rsid w:val="002F505C"/>
    <w:rsid w:val="002F53C7"/>
    <w:rsid w:val="002F604C"/>
    <w:rsid w:val="002F6ECA"/>
    <w:rsid w:val="00300C88"/>
    <w:rsid w:val="003011C1"/>
    <w:rsid w:val="00302DA3"/>
    <w:rsid w:val="003030B7"/>
    <w:rsid w:val="00303360"/>
    <w:rsid w:val="00303644"/>
    <w:rsid w:val="00303A74"/>
    <w:rsid w:val="00304BE4"/>
    <w:rsid w:val="00304BFE"/>
    <w:rsid w:val="003052E2"/>
    <w:rsid w:val="0031124D"/>
    <w:rsid w:val="00312763"/>
    <w:rsid w:val="00312F1A"/>
    <w:rsid w:val="003136EE"/>
    <w:rsid w:val="003148CD"/>
    <w:rsid w:val="0031593C"/>
    <w:rsid w:val="00315B17"/>
    <w:rsid w:val="00321B8F"/>
    <w:rsid w:val="00322665"/>
    <w:rsid w:val="0032291B"/>
    <w:rsid w:val="003230E2"/>
    <w:rsid w:val="00323AAC"/>
    <w:rsid w:val="00325BA3"/>
    <w:rsid w:val="00325DFC"/>
    <w:rsid w:val="003263C1"/>
    <w:rsid w:val="00326B5D"/>
    <w:rsid w:val="00330B41"/>
    <w:rsid w:val="003310E1"/>
    <w:rsid w:val="00331908"/>
    <w:rsid w:val="00332256"/>
    <w:rsid w:val="003343FE"/>
    <w:rsid w:val="003353F3"/>
    <w:rsid w:val="00335874"/>
    <w:rsid w:val="00335BCA"/>
    <w:rsid w:val="00335C06"/>
    <w:rsid w:val="003369ED"/>
    <w:rsid w:val="00336B49"/>
    <w:rsid w:val="00337A6D"/>
    <w:rsid w:val="00340324"/>
    <w:rsid w:val="0034133D"/>
    <w:rsid w:val="00341816"/>
    <w:rsid w:val="003428CC"/>
    <w:rsid w:val="00342EEF"/>
    <w:rsid w:val="0034437B"/>
    <w:rsid w:val="00345A47"/>
    <w:rsid w:val="00345B61"/>
    <w:rsid w:val="00350A54"/>
    <w:rsid w:val="003513C5"/>
    <w:rsid w:val="00351CA5"/>
    <w:rsid w:val="0035209E"/>
    <w:rsid w:val="0035236D"/>
    <w:rsid w:val="00353753"/>
    <w:rsid w:val="00353FE0"/>
    <w:rsid w:val="003548D1"/>
    <w:rsid w:val="00354FFA"/>
    <w:rsid w:val="00355685"/>
    <w:rsid w:val="00357038"/>
    <w:rsid w:val="00357C87"/>
    <w:rsid w:val="00357F07"/>
    <w:rsid w:val="003608F2"/>
    <w:rsid w:val="00361941"/>
    <w:rsid w:val="00364CB8"/>
    <w:rsid w:val="00364DD1"/>
    <w:rsid w:val="003652B8"/>
    <w:rsid w:val="003662CA"/>
    <w:rsid w:val="003666D1"/>
    <w:rsid w:val="003672C3"/>
    <w:rsid w:val="00367319"/>
    <w:rsid w:val="00370E5E"/>
    <w:rsid w:val="003716AD"/>
    <w:rsid w:val="00371FC8"/>
    <w:rsid w:val="00373A6D"/>
    <w:rsid w:val="00373D0F"/>
    <w:rsid w:val="00376379"/>
    <w:rsid w:val="00377DA3"/>
    <w:rsid w:val="00381A57"/>
    <w:rsid w:val="003820E1"/>
    <w:rsid w:val="00382AC2"/>
    <w:rsid w:val="00382FC2"/>
    <w:rsid w:val="0038333A"/>
    <w:rsid w:val="00383F31"/>
    <w:rsid w:val="00383F9F"/>
    <w:rsid w:val="0038513E"/>
    <w:rsid w:val="00385560"/>
    <w:rsid w:val="0039392A"/>
    <w:rsid w:val="003A1269"/>
    <w:rsid w:val="003A1C31"/>
    <w:rsid w:val="003A4846"/>
    <w:rsid w:val="003A5C75"/>
    <w:rsid w:val="003A704A"/>
    <w:rsid w:val="003A7C0A"/>
    <w:rsid w:val="003B001A"/>
    <w:rsid w:val="003B155F"/>
    <w:rsid w:val="003B1727"/>
    <w:rsid w:val="003B1B8B"/>
    <w:rsid w:val="003B24F3"/>
    <w:rsid w:val="003B2917"/>
    <w:rsid w:val="003B40F6"/>
    <w:rsid w:val="003B6A9F"/>
    <w:rsid w:val="003B6EFC"/>
    <w:rsid w:val="003C1123"/>
    <w:rsid w:val="003C1856"/>
    <w:rsid w:val="003C268F"/>
    <w:rsid w:val="003C27AB"/>
    <w:rsid w:val="003C2C4A"/>
    <w:rsid w:val="003C3451"/>
    <w:rsid w:val="003C7419"/>
    <w:rsid w:val="003C752F"/>
    <w:rsid w:val="003D0258"/>
    <w:rsid w:val="003D0729"/>
    <w:rsid w:val="003D0858"/>
    <w:rsid w:val="003D0C56"/>
    <w:rsid w:val="003D548B"/>
    <w:rsid w:val="003D55A3"/>
    <w:rsid w:val="003E08C6"/>
    <w:rsid w:val="003E1009"/>
    <w:rsid w:val="003E2F48"/>
    <w:rsid w:val="003E4054"/>
    <w:rsid w:val="003E4569"/>
    <w:rsid w:val="003E4649"/>
    <w:rsid w:val="003E4C09"/>
    <w:rsid w:val="003E6D9E"/>
    <w:rsid w:val="003E7926"/>
    <w:rsid w:val="003E7C41"/>
    <w:rsid w:val="003F09F1"/>
    <w:rsid w:val="003F0FE5"/>
    <w:rsid w:val="003F2D57"/>
    <w:rsid w:val="003F3578"/>
    <w:rsid w:val="003F69DA"/>
    <w:rsid w:val="004003B7"/>
    <w:rsid w:val="004024AB"/>
    <w:rsid w:val="004050C5"/>
    <w:rsid w:val="004051E6"/>
    <w:rsid w:val="00405B2D"/>
    <w:rsid w:val="00406368"/>
    <w:rsid w:val="00410169"/>
    <w:rsid w:val="004117AF"/>
    <w:rsid w:val="0041180C"/>
    <w:rsid w:val="00414579"/>
    <w:rsid w:val="00416201"/>
    <w:rsid w:val="0041644B"/>
    <w:rsid w:val="00416B2C"/>
    <w:rsid w:val="00417257"/>
    <w:rsid w:val="004176D7"/>
    <w:rsid w:val="00422DE0"/>
    <w:rsid w:val="00423618"/>
    <w:rsid w:val="00423762"/>
    <w:rsid w:val="00426618"/>
    <w:rsid w:val="00430307"/>
    <w:rsid w:val="00430C5A"/>
    <w:rsid w:val="00431A81"/>
    <w:rsid w:val="004360FF"/>
    <w:rsid w:val="0044037F"/>
    <w:rsid w:val="004405E1"/>
    <w:rsid w:val="0044123F"/>
    <w:rsid w:val="00442AF0"/>
    <w:rsid w:val="00443256"/>
    <w:rsid w:val="00444482"/>
    <w:rsid w:val="004450D8"/>
    <w:rsid w:val="00446076"/>
    <w:rsid w:val="0044643B"/>
    <w:rsid w:val="004478FE"/>
    <w:rsid w:val="00452DC9"/>
    <w:rsid w:val="004531F6"/>
    <w:rsid w:val="004538D7"/>
    <w:rsid w:val="00454A47"/>
    <w:rsid w:val="00455690"/>
    <w:rsid w:val="00455E75"/>
    <w:rsid w:val="00460B4A"/>
    <w:rsid w:val="00461236"/>
    <w:rsid w:val="004613FF"/>
    <w:rsid w:val="004616D4"/>
    <w:rsid w:val="00461708"/>
    <w:rsid w:val="00463CDF"/>
    <w:rsid w:val="00465AD7"/>
    <w:rsid w:val="00465BB4"/>
    <w:rsid w:val="00470076"/>
    <w:rsid w:val="0047072F"/>
    <w:rsid w:val="00470B24"/>
    <w:rsid w:val="0047210A"/>
    <w:rsid w:val="00472626"/>
    <w:rsid w:val="004735A5"/>
    <w:rsid w:val="0047447F"/>
    <w:rsid w:val="004744C1"/>
    <w:rsid w:val="00475414"/>
    <w:rsid w:val="00475456"/>
    <w:rsid w:val="00477319"/>
    <w:rsid w:val="0048021D"/>
    <w:rsid w:val="00481E86"/>
    <w:rsid w:val="004829DC"/>
    <w:rsid w:val="004850CF"/>
    <w:rsid w:val="00485C42"/>
    <w:rsid w:val="00487127"/>
    <w:rsid w:val="00487578"/>
    <w:rsid w:val="0049063B"/>
    <w:rsid w:val="0049278A"/>
    <w:rsid w:val="004933FF"/>
    <w:rsid w:val="00497993"/>
    <w:rsid w:val="004A08F6"/>
    <w:rsid w:val="004A09BA"/>
    <w:rsid w:val="004A0FEF"/>
    <w:rsid w:val="004A12C4"/>
    <w:rsid w:val="004A1F26"/>
    <w:rsid w:val="004A29F3"/>
    <w:rsid w:val="004A2F6E"/>
    <w:rsid w:val="004A3A4A"/>
    <w:rsid w:val="004A3C82"/>
    <w:rsid w:val="004A5B05"/>
    <w:rsid w:val="004A5EAF"/>
    <w:rsid w:val="004A63A4"/>
    <w:rsid w:val="004A6B5D"/>
    <w:rsid w:val="004A6D6C"/>
    <w:rsid w:val="004B0B24"/>
    <w:rsid w:val="004B169A"/>
    <w:rsid w:val="004B25AC"/>
    <w:rsid w:val="004B2E86"/>
    <w:rsid w:val="004B3EE4"/>
    <w:rsid w:val="004B4F22"/>
    <w:rsid w:val="004B4FF9"/>
    <w:rsid w:val="004B6404"/>
    <w:rsid w:val="004B6CD2"/>
    <w:rsid w:val="004B7019"/>
    <w:rsid w:val="004B7718"/>
    <w:rsid w:val="004C0039"/>
    <w:rsid w:val="004C0C26"/>
    <w:rsid w:val="004C20C2"/>
    <w:rsid w:val="004C22E3"/>
    <w:rsid w:val="004C2ECB"/>
    <w:rsid w:val="004C3D04"/>
    <w:rsid w:val="004C3D27"/>
    <w:rsid w:val="004C554D"/>
    <w:rsid w:val="004C60F6"/>
    <w:rsid w:val="004C6F18"/>
    <w:rsid w:val="004C71FC"/>
    <w:rsid w:val="004C7EEC"/>
    <w:rsid w:val="004D098A"/>
    <w:rsid w:val="004D0F0F"/>
    <w:rsid w:val="004D121F"/>
    <w:rsid w:val="004D1816"/>
    <w:rsid w:val="004D2698"/>
    <w:rsid w:val="004D2A99"/>
    <w:rsid w:val="004D30A0"/>
    <w:rsid w:val="004D3427"/>
    <w:rsid w:val="004D3E91"/>
    <w:rsid w:val="004D5A0B"/>
    <w:rsid w:val="004D63D8"/>
    <w:rsid w:val="004D76E5"/>
    <w:rsid w:val="004D7D64"/>
    <w:rsid w:val="004E065D"/>
    <w:rsid w:val="004E18CD"/>
    <w:rsid w:val="004E1D7C"/>
    <w:rsid w:val="004E2D1B"/>
    <w:rsid w:val="004E3E84"/>
    <w:rsid w:val="004E43F0"/>
    <w:rsid w:val="004E5E6B"/>
    <w:rsid w:val="004E7244"/>
    <w:rsid w:val="004E74A1"/>
    <w:rsid w:val="004E7B25"/>
    <w:rsid w:val="004F0A0C"/>
    <w:rsid w:val="004F26C1"/>
    <w:rsid w:val="004F4AEF"/>
    <w:rsid w:val="004F4CC7"/>
    <w:rsid w:val="004F542B"/>
    <w:rsid w:val="00500E56"/>
    <w:rsid w:val="00501753"/>
    <w:rsid w:val="00502085"/>
    <w:rsid w:val="005022FD"/>
    <w:rsid w:val="00502913"/>
    <w:rsid w:val="0050296A"/>
    <w:rsid w:val="005061E6"/>
    <w:rsid w:val="005068E5"/>
    <w:rsid w:val="00506A39"/>
    <w:rsid w:val="00506C60"/>
    <w:rsid w:val="00507299"/>
    <w:rsid w:val="00510478"/>
    <w:rsid w:val="005113E7"/>
    <w:rsid w:val="0051223F"/>
    <w:rsid w:val="00513AFF"/>
    <w:rsid w:val="00514D4D"/>
    <w:rsid w:val="0051550A"/>
    <w:rsid w:val="00515F43"/>
    <w:rsid w:val="0051655E"/>
    <w:rsid w:val="0051670B"/>
    <w:rsid w:val="00516AEF"/>
    <w:rsid w:val="00516C0A"/>
    <w:rsid w:val="00517042"/>
    <w:rsid w:val="00517E77"/>
    <w:rsid w:val="0052175D"/>
    <w:rsid w:val="0052245C"/>
    <w:rsid w:val="0052572B"/>
    <w:rsid w:val="005306D3"/>
    <w:rsid w:val="00530D09"/>
    <w:rsid w:val="00530E72"/>
    <w:rsid w:val="00531E22"/>
    <w:rsid w:val="00532C82"/>
    <w:rsid w:val="00532D5F"/>
    <w:rsid w:val="005337BD"/>
    <w:rsid w:val="00534EBC"/>
    <w:rsid w:val="00535666"/>
    <w:rsid w:val="00535D5A"/>
    <w:rsid w:val="00536BDE"/>
    <w:rsid w:val="00537243"/>
    <w:rsid w:val="00537475"/>
    <w:rsid w:val="00537517"/>
    <w:rsid w:val="00537FA0"/>
    <w:rsid w:val="00542133"/>
    <w:rsid w:val="00542DA2"/>
    <w:rsid w:val="00542F30"/>
    <w:rsid w:val="00543919"/>
    <w:rsid w:val="00543B62"/>
    <w:rsid w:val="00546A54"/>
    <w:rsid w:val="00546EDC"/>
    <w:rsid w:val="005475EC"/>
    <w:rsid w:val="005508E8"/>
    <w:rsid w:val="00550AA0"/>
    <w:rsid w:val="00552D31"/>
    <w:rsid w:val="00553F39"/>
    <w:rsid w:val="005540EA"/>
    <w:rsid w:val="005547CA"/>
    <w:rsid w:val="00555DA8"/>
    <w:rsid w:val="00557218"/>
    <w:rsid w:val="00557D37"/>
    <w:rsid w:val="00560962"/>
    <w:rsid w:val="00561653"/>
    <w:rsid w:val="00561870"/>
    <w:rsid w:val="0056314E"/>
    <w:rsid w:val="0057032E"/>
    <w:rsid w:val="005712F5"/>
    <w:rsid w:val="005720A2"/>
    <w:rsid w:val="00572AF4"/>
    <w:rsid w:val="00574181"/>
    <w:rsid w:val="0057461D"/>
    <w:rsid w:val="00574DD3"/>
    <w:rsid w:val="005758AB"/>
    <w:rsid w:val="00580869"/>
    <w:rsid w:val="00580E74"/>
    <w:rsid w:val="00581AE2"/>
    <w:rsid w:val="005826AE"/>
    <w:rsid w:val="00584630"/>
    <w:rsid w:val="0058755E"/>
    <w:rsid w:val="00587A3E"/>
    <w:rsid w:val="00591B05"/>
    <w:rsid w:val="005926FC"/>
    <w:rsid w:val="00592F35"/>
    <w:rsid w:val="0059325D"/>
    <w:rsid w:val="005938C9"/>
    <w:rsid w:val="00593E5B"/>
    <w:rsid w:val="005949EF"/>
    <w:rsid w:val="0059641A"/>
    <w:rsid w:val="005A0016"/>
    <w:rsid w:val="005A0AC9"/>
    <w:rsid w:val="005A0D83"/>
    <w:rsid w:val="005A18C5"/>
    <w:rsid w:val="005A384B"/>
    <w:rsid w:val="005A38B3"/>
    <w:rsid w:val="005A3CF4"/>
    <w:rsid w:val="005A3E7C"/>
    <w:rsid w:val="005A5372"/>
    <w:rsid w:val="005A5B7A"/>
    <w:rsid w:val="005A7059"/>
    <w:rsid w:val="005A7167"/>
    <w:rsid w:val="005A7A50"/>
    <w:rsid w:val="005B0EE4"/>
    <w:rsid w:val="005B282F"/>
    <w:rsid w:val="005B4BD2"/>
    <w:rsid w:val="005B6534"/>
    <w:rsid w:val="005B6A6D"/>
    <w:rsid w:val="005B737C"/>
    <w:rsid w:val="005B7777"/>
    <w:rsid w:val="005B79C0"/>
    <w:rsid w:val="005C0559"/>
    <w:rsid w:val="005C1374"/>
    <w:rsid w:val="005C17B2"/>
    <w:rsid w:val="005C3448"/>
    <w:rsid w:val="005C35E6"/>
    <w:rsid w:val="005C3D7A"/>
    <w:rsid w:val="005C478E"/>
    <w:rsid w:val="005C521E"/>
    <w:rsid w:val="005C69DB"/>
    <w:rsid w:val="005C7125"/>
    <w:rsid w:val="005C7E0B"/>
    <w:rsid w:val="005D0854"/>
    <w:rsid w:val="005D0D72"/>
    <w:rsid w:val="005D31E5"/>
    <w:rsid w:val="005D5385"/>
    <w:rsid w:val="005D6360"/>
    <w:rsid w:val="005D65E5"/>
    <w:rsid w:val="005E1BC9"/>
    <w:rsid w:val="005E38F9"/>
    <w:rsid w:val="005E5577"/>
    <w:rsid w:val="005E5767"/>
    <w:rsid w:val="005E59DB"/>
    <w:rsid w:val="005E5CFB"/>
    <w:rsid w:val="005E7472"/>
    <w:rsid w:val="005E752A"/>
    <w:rsid w:val="005F079E"/>
    <w:rsid w:val="005F0833"/>
    <w:rsid w:val="005F09EA"/>
    <w:rsid w:val="005F0BAB"/>
    <w:rsid w:val="005F2086"/>
    <w:rsid w:val="005F2CE2"/>
    <w:rsid w:val="005F3710"/>
    <w:rsid w:val="005F4FE1"/>
    <w:rsid w:val="005F5160"/>
    <w:rsid w:val="005F549C"/>
    <w:rsid w:val="005F603A"/>
    <w:rsid w:val="005F65C3"/>
    <w:rsid w:val="005F70D4"/>
    <w:rsid w:val="00602F02"/>
    <w:rsid w:val="00602F81"/>
    <w:rsid w:val="00603C5B"/>
    <w:rsid w:val="00604132"/>
    <w:rsid w:val="0060471F"/>
    <w:rsid w:val="00605FE8"/>
    <w:rsid w:val="00610A74"/>
    <w:rsid w:val="00610BDC"/>
    <w:rsid w:val="00611195"/>
    <w:rsid w:val="00611B52"/>
    <w:rsid w:val="006121E9"/>
    <w:rsid w:val="00612D90"/>
    <w:rsid w:val="00614665"/>
    <w:rsid w:val="0061466B"/>
    <w:rsid w:val="00615683"/>
    <w:rsid w:val="00616104"/>
    <w:rsid w:val="00616B34"/>
    <w:rsid w:val="00617421"/>
    <w:rsid w:val="006179ED"/>
    <w:rsid w:val="00617E11"/>
    <w:rsid w:val="006203E2"/>
    <w:rsid w:val="00620BDD"/>
    <w:rsid w:val="00621A5C"/>
    <w:rsid w:val="006221E4"/>
    <w:rsid w:val="00622E65"/>
    <w:rsid w:val="00624477"/>
    <w:rsid w:val="006245FD"/>
    <w:rsid w:val="00626D13"/>
    <w:rsid w:val="00626D3C"/>
    <w:rsid w:val="0062706B"/>
    <w:rsid w:val="0063015E"/>
    <w:rsid w:val="006305E3"/>
    <w:rsid w:val="006314AD"/>
    <w:rsid w:val="00635200"/>
    <w:rsid w:val="0063597E"/>
    <w:rsid w:val="006372F5"/>
    <w:rsid w:val="0064075E"/>
    <w:rsid w:val="00641F16"/>
    <w:rsid w:val="006430C2"/>
    <w:rsid w:val="00643414"/>
    <w:rsid w:val="0064682B"/>
    <w:rsid w:val="006475D6"/>
    <w:rsid w:val="00650CEF"/>
    <w:rsid w:val="006534B3"/>
    <w:rsid w:val="0065458F"/>
    <w:rsid w:val="00654D83"/>
    <w:rsid w:val="0065512B"/>
    <w:rsid w:val="006552CB"/>
    <w:rsid w:val="00656D8F"/>
    <w:rsid w:val="00657563"/>
    <w:rsid w:val="00657958"/>
    <w:rsid w:val="00657B57"/>
    <w:rsid w:val="00660CD3"/>
    <w:rsid w:val="006616F4"/>
    <w:rsid w:val="00662B07"/>
    <w:rsid w:val="00662D11"/>
    <w:rsid w:val="00663E75"/>
    <w:rsid w:val="00664903"/>
    <w:rsid w:val="006654BB"/>
    <w:rsid w:val="00666FCB"/>
    <w:rsid w:val="00667036"/>
    <w:rsid w:val="0066705D"/>
    <w:rsid w:val="006671C7"/>
    <w:rsid w:val="0067157C"/>
    <w:rsid w:val="00671EEB"/>
    <w:rsid w:val="00672E57"/>
    <w:rsid w:val="006758BC"/>
    <w:rsid w:val="006775AE"/>
    <w:rsid w:val="00682A67"/>
    <w:rsid w:val="00684175"/>
    <w:rsid w:val="0068518B"/>
    <w:rsid w:val="00685AC5"/>
    <w:rsid w:val="00685F63"/>
    <w:rsid w:val="00686DF1"/>
    <w:rsid w:val="006870AA"/>
    <w:rsid w:val="00687203"/>
    <w:rsid w:val="00687BB4"/>
    <w:rsid w:val="00690860"/>
    <w:rsid w:val="00691093"/>
    <w:rsid w:val="00692461"/>
    <w:rsid w:val="00696189"/>
    <w:rsid w:val="006A0A2E"/>
    <w:rsid w:val="006A12B8"/>
    <w:rsid w:val="006A2545"/>
    <w:rsid w:val="006A4174"/>
    <w:rsid w:val="006A6267"/>
    <w:rsid w:val="006A6E0E"/>
    <w:rsid w:val="006A7E14"/>
    <w:rsid w:val="006B0C8B"/>
    <w:rsid w:val="006B2156"/>
    <w:rsid w:val="006B30E9"/>
    <w:rsid w:val="006B3865"/>
    <w:rsid w:val="006C03D4"/>
    <w:rsid w:val="006C03F3"/>
    <w:rsid w:val="006C1252"/>
    <w:rsid w:val="006C187C"/>
    <w:rsid w:val="006C65D1"/>
    <w:rsid w:val="006D0105"/>
    <w:rsid w:val="006D07D0"/>
    <w:rsid w:val="006D1244"/>
    <w:rsid w:val="006D3340"/>
    <w:rsid w:val="006D3A15"/>
    <w:rsid w:val="006D47BE"/>
    <w:rsid w:val="006D52C9"/>
    <w:rsid w:val="006D5594"/>
    <w:rsid w:val="006D62FC"/>
    <w:rsid w:val="006D6524"/>
    <w:rsid w:val="006D7349"/>
    <w:rsid w:val="006D7D12"/>
    <w:rsid w:val="006E0E1A"/>
    <w:rsid w:val="006E17A4"/>
    <w:rsid w:val="006E1AE3"/>
    <w:rsid w:val="006E2570"/>
    <w:rsid w:val="006E611C"/>
    <w:rsid w:val="006E64CE"/>
    <w:rsid w:val="006E6FC9"/>
    <w:rsid w:val="006E7FFD"/>
    <w:rsid w:val="006F1F30"/>
    <w:rsid w:val="006F2077"/>
    <w:rsid w:val="006F2610"/>
    <w:rsid w:val="006F2EB1"/>
    <w:rsid w:val="006F3C92"/>
    <w:rsid w:val="006F6CCA"/>
    <w:rsid w:val="006F739D"/>
    <w:rsid w:val="007011CC"/>
    <w:rsid w:val="00701618"/>
    <w:rsid w:val="00701FEB"/>
    <w:rsid w:val="007027DA"/>
    <w:rsid w:val="00703ACB"/>
    <w:rsid w:val="00704C75"/>
    <w:rsid w:val="00704E81"/>
    <w:rsid w:val="00704F93"/>
    <w:rsid w:val="007062E4"/>
    <w:rsid w:val="00712199"/>
    <w:rsid w:val="0071326A"/>
    <w:rsid w:val="007137D1"/>
    <w:rsid w:val="007148B0"/>
    <w:rsid w:val="00714FEA"/>
    <w:rsid w:val="00716A13"/>
    <w:rsid w:val="0071781A"/>
    <w:rsid w:val="00717C54"/>
    <w:rsid w:val="00723108"/>
    <w:rsid w:val="007234FE"/>
    <w:rsid w:val="007236F3"/>
    <w:rsid w:val="00723E0E"/>
    <w:rsid w:val="007252D8"/>
    <w:rsid w:val="00726609"/>
    <w:rsid w:val="00727B63"/>
    <w:rsid w:val="00730408"/>
    <w:rsid w:val="007309E1"/>
    <w:rsid w:val="007314AD"/>
    <w:rsid w:val="00732A98"/>
    <w:rsid w:val="0073677F"/>
    <w:rsid w:val="007402CF"/>
    <w:rsid w:val="0074083C"/>
    <w:rsid w:val="00741737"/>
    <w:rsid w:val="00742C10"/>
    <w:rsid w:val="00743BC6"/>
    <w:rsid w:val="00744073"/>
    <w:rsid w:val="00745AA0"/>
    <w:rsid w:val="007461ED"/>
    <w:rsid w:val="00746BF4"/>
    <w:rsid w:val="007474BE"/>
    <w:rsid w:val="0075026C"/>
    <w:rsid w:val="0075080B"/>
    <w:rsid w:val="007511FE"/>
    <w:rsid w:val="007522F2"/>
    <w:rsid w:val="00752487"/>
    <w:rsid w:val="007526A7"/>
    <w:rsid w:val="00752BE6"/>
    <w:rsid w:val="00753A93"/>
    <w:rsid w:val="00754908"/>
    <w:rsid w:val="0075491C"/>
    <w:rsid w:val="0075511F"/>
    <w:rsid w:val="00757C16"/>
    <w:rsid w:val="007601DB"/>
    <w:rsid w:val="007610CC"/>
    <w:rsid w:val="00761D1F"/>
    <w:rsid w:val="007632A3"/>
    <w:rsid w:val="00763A66"/>
    <w:rsid w:val="00763D8E"/>
    <w:rsid w:val="00765107"/>
    <w:rsid w:val="007661C1"/>
    <w:rsid w:val="00767603"/>
    <w:rsid w:val="007678E1"/>
    <w:rsid w:val="0077292A"/>
    <w:rsid w:val="007729EF"/>
    <w:rsid w:val="007731FC"/>
    <w:rsid w:val="00773FEC"/>
    <w:rsid w:val="00774A53"/>
    <w:rsid w:val="0077596F"/>
    <w:rsid w:val="007772C7"/>
    <w:rsid w:val="00777529"/>
    <w:rsid w:val="00777F91"/>
    <w:rsid w:val="00780880"/>
    <w:rsid w:val="0078255D"/>
    <w:rsid w:val="00784EC5"/>
    <w:rsid w:val="007867DE"/>
    <w:rsid w:val="00786F34"/>
    <w:rsid w:val="0078716F"/>
    <w:rsid w:val="00790C36"/>
    <w:rsid w:val="00791649"/>
    <w:rsid w:val="007916AE"/>
    <w:rsid w:val="0079200D"/>
    <w:rsid w:val="00793487"/>
    <w:rsid w:val="007935C9"/>
    <w:rsid w:val="00793742"/>
    <w:rsid w:val="0079696B"/>
    <w:rsid w:val="007975A9"/>
    <w:rsid w:val="007A330E"/>
    <w:rsid w:val="007A3494"/>
    <w:rsid w:val="007A3D2B"/>
    <w:rsid w:val="007A4FEA"/>
    <w:rsid w:val="007A6E13"/>
    <w:rsid w:val="007A7315"/>
    <w:rsid w:val="007A7866"/>
    <w:rsid w:val="007B2373"/>
    <w:rsid w:val="007B5F56"/>
    <w:rsid w:val="007B6BD2"/>
    <w:rsid w:val="007B6E5C"/>
    <w:rsid w:val="007C0868"/>
    <w:rsid w:val="007C29A6"/>
    <w:rsid w:val="007C41A6"/>
    <w:rsid w:val="007C4401"/>
    <w:rsid w:val="007C518C"/>
    <w:rsid w:val="007C57C7"/>
    <w:rsid w:val="007C5AFA"/>
    <w:rsid w:val="007C5B81"/>
    <w:rsid w:val="007C68AC"/>
    <w:rsid w:val="007C77AC"/>
    <w:rsid w:val="007C7D21"/>
    <w:rsid w:val="007D2C19"/>
    <w:rsid w:val="007D2EC2"/>
    <w:rsid w:val="007D4C76"/>
    <w:rsid w:val="007D4D11"/>
    <w:rsid w:val="007D5B93"/>
    <w:rsid w:val="007D5F44"/>
    <w:rsid w:val="007D728C"/>
    <w:rsid w:val="007E04B9"/>
    <w:rsid w:val="007E1D9F"/>
    <w:rsid w:val="007E27D4"/>
    <w:rsid w:val="007E343D"/>
    <w:rsid w:val="007E3695"/>
    <w:rsid w:val="007E3DF3"/>
    <w:rsid w:val="007E5B91"/>
    <w:rsid w:val="007F040A"/>
    <w:rsid w:val="007F0476"/>
    <w:rsid w:val="007F1097"/>
    <w:rsid w:val="007F237A"/>
    <w:rsid w:val="007F3AFE"/>
    <w:rsid w:val="007F4763"/>
    <w:rsid w:val="007F6584"/>
    <w:rsid w:val="008002CF"/>
    <w:rsid w:val="00800A49"/>
    <w:rsid w:val="00801BFC"/>
    <w:rsid w:val="00801FF1"/>
    <w:rsid w:val="00803DD8"/>
    <w:rsid w:val="008040C2"/>
    <w:rsid w:val="008051DB"/>
    <w:rsid w:val="00810B99"/>
    <w:rsid w:val="008116E6"/>
    <w:rsid w:val="008120B0"/>
    <w:rsid w:val="0081217B"/>
    <w:rsid w:val="0081294C"/>
    <w:rsid w:val="00812D40"/>
    <w:rsid w:val="00812DD3"/>
    <w:rsid w:val="00812E47"/>
    <w:rsid w:val="00813087"/>
    <w:rsid w:val="00813833"/>
    <w:rsid w:val="00814010"/>
    <w:rsid w:val="00814BC3"/>
    <w:rsid w:val="00814C10"/>
    <w:rsid w:val="00814D7B"/>
    <w:rsid w:val="00816295"/>
    <w:rsid w:val="0081641A"/>
    <w:rsid w:val="00817D10"/>
    <w:rsid w:val="00820C92"/>
    <w:rsid w:val="0082294C"/>
    <w:rsid w:val="008243F3"/>
    <w:rsid w:val="00824F63"/>
    <w:rsid w:val="00825813"/>
    <w:rsid w:val="00830335"/>
    <w:rsid w:val="00832571"/>
    <w:rsid w:val="0083378E"/>
    <w:rsid w:val="0083503C"/>
    <w:rsid w:val="00835C52"/>
    <w:rsid w:val="00836366"/>
    <w:rsid w:val="0083662F"/>
    <w:rsid w:val="008369A7"/>
    <w:rsid w:val="00841D7F"/>
    <w:rsid w:val="00842482"/>
    <w:rsid w:val="00843ED3"/>
    <w:rsid w:val="008445CE"/>
    <w:rsid w:val="00844E93"/>
    <w:rsid w:val="008454C2"/>
    <w:rsid w:val="0085167C"/>
    <w:rsid w:val="00851B8C"/>
    <w:rsid w:val="00857E38"/>
    <w:rsid w:val="00860E3C"/>
    <w:rsid w:val="00860ED3"/>
    <w:rsid w:val="0086169D"/>
    <w:rsid w:val="00865091"/>
    <w:rsid w:val="00865364"/>
    <w:rsid w:val="008669D7"/>
    <w:rsid w:val="008675CA"/>
    <w:rsid w:val="00870C4C"/>
    <w:rsid w:val="00871A5F"/>
    <w:rsid w:val="00871F3B"/>
    <w:rsid w:val="00872B6B"/>
    <w:rsid w:val="008746EA"/>
    <w:rsid w:val="008747A0"/>
    <w:rsid w:val="00875F78"/>
    <w:rsid w:val="00876D38"/>
    <w:rsid w:val="008804C1"/>
    <w:rsid w:val="0088246D"/>
    <w:rsid w:val="00883CBA"/>
    <w:rsid w:val="00884068"/>
    <w:rsid w:val="00885328"/>
    <w:rsid w:val="0088613B"/>
    <w:rsid w:val="00886935"/>
    <w:rsid w:val="00887909"/>
    <w:rsid w:val="00890025"/>
    <w:rsid w:val="008906EC"/>
    <w:rsid w:val="008916BE"/>
    <w:rsid w:val="008917DD"/>
    <w:rsid w:val="00891F71"/>
    <w:rsid w:val="008928D9"/>
    <w:rsid w:val="00893CBF"/>
    <w:rsid w:val="00894AFB"/>
    <w:rsid w:val="008970CC"/>
    <w:rsid w:val="0089728E"/>
    <w:rsid w:val="008A18C5"/>
    <w:rsid w:val="008A1E13"/>
    <w:rsid w:val="008A2461"/>
    <w:rsid w:val="008A312D"/>
    <w:rsid w:val="008A3647"/>
    <w:rsid w:val="008A56BB"/>
    <w:rsid w:val="008B1B64"/>
    <w:rsid w:val="008B22A4"/>
    <w:rsid w:val="008B2CB7"/>
    <w:rsid w:val="008B3BA8"/>
    <w:rsid w:val="008B40B1"/>
    <w:rsid w:val="008C0AA3"/>
    <w:rsid w:val="008C13E3"/>
    <w:rsid w:val="008C1DB4"/>
    <w:rsid w:val="008C1E3F"/>
    <w:rsid w:val="008C2F4A"/>
    <w:rsid w:val="008C320D"/>
    <w:rsid w:val="008C4E25"/>
    <w:rsid w:val="008C4F4B"/>
    <w:rsid w:val="008C5ADC"/>
    <w:rsid w:val="008C6137"/>
    <w:rsid w:val="008C655A"/>
    <w:rsid w:val="008C66F3"/>
    <w:rsid w:val="008C7E36"/>
    <w:rsid w:val="008D1AEB"/>
    <w:rsid w:val="008D1E8C"/>
    <w:rsid w:val="008D1EA6"/>
    <w:rsid w:val="008D27D2"/>
    <w:rsid w:val="008D3BB4"/>
    <w:rsid w:val="008D3F5B"/>
    <w:rsid w:val="008D4801"/>
    <w:rsid w:val="008E1499"/>
    <w:rsid w:val="008E320B"/>
    <w:rsid w:val="008E3546"/>
    <w:rsid w:val="008E3AAF"/>
    <w:rsid w:val="008E4291"/>
    <w:rsid w:val="008E68F1"/>
    <w:rsid w:val="008E6E12"/>
    <w:rsid w:val="008E739A"/>
    <w:rsid w:val="008F0242"/>
    <w:rsid w:val="008F28DA"/>
    <w:rsid w:val="008F2DE8"/>
    <w:rsid w:val="008F2F84"/>
    <w:rsid w:val="008F7594"/>
    <w:rsid w:val="008F785E"/>
    <w:rsid w:val="008F7F85"/>
    <w:rsid w:val="00900AAE"/>
    <w:rsid w:val="00900BC4"/>
    <w:rsid w:val="0090164E"/>
    <w:rsid w:val="00901723"/>
    <w:rsid w:val="00903C4A"/>
    <w:rsid w:val="00905E15"/>
    <w:rsid w:val="0090691B"/>
    <w:rsid w:val="00906ACF"/>
    <w:rsid w:val="00910381"/>
    <w:rsid w:val="009105A6"/>
    <w:rsid w:val="009108EC"/>
    <w:rsid w:val="00910C56"/>
    <w:rsid w:val="00910F45"/>
    <w:rsid w:val="00911A7C"/>
    <w:rsid w:val="00912B77"/>
    <w:rsid w:val="00912B98"/>
    <w:rsid w:val="009144A3"/>
    <w:rsid w:val="00914B67"/>
    <w:rsid w:val="00914FCF"/>
    <w:rsid w:val="0091538F"/>
    <w:rsid w:val="00915CE0"/>
    <w:rsid w:val="00915F3E"/>
    <w:rsid w:val="009200DA"/>
    <w:rsid w:val="00921383"/>
    <w:rsid w:val="009214AE"/>
    <w:rsid w:val="00921B69"/>
    <w:rsid w:val="00923BF3"/>
    <w:rsid w:val="00924873"/>
    <w:rsid w:val="00925CFA"/>
    <w:rsid w:val="00926785"/>
    <w:rsid w:val="00930712"/>
    <w:rsid w:val="009324A2"/>
    <w:rsid w:val="009351D9"/>
    <w:rsid w:val="00936A57"/>
    <w:rsid w:val="00940422"/>
    <w:rsid w:val="00942CF9"/>
    <w:rsid w:val="00943623"/>
    <w:rsid w:val="0094424A"/>
    <w:rsid w:val="00944950"/>
    <w:rsid w:val="00946C76"/>
    <w:rsid w:val="00946FEC"/>
    <w:rsid w:val="009473BE"/>
    <w:rsid w:val="00951434"/>
    <w:rsid w:val="00951A52"/>
    <w:rsid w:val="00953F06"/>
    <w:rsid w:val="00954895"/>
    <w:rsid w:val="009561FF"/>
    <w:rsid w:val="009572FD"/>
    <w:rsid w:val="00961C7B"/>
    <w:rsid w:val="009626F6"/>
    <w:rsid w:val="00962EA2"/>
    <w:rsid w:val="009637F4"/>
    <w:rsid w:val="00963A44"/>
    <w:rsid w:val="0096449F"/>
    <w:rsid w:val="009650F7"/>
    <w:rsid w:val="009662FD"/>
    <w:rsid w:val="00966BE2"/>
    <w:rsid w:val="00966DB0"/>
    <w:rsid w:val="00966ECF"/>
    <w:rsid w:val="0097006C"/>
    <w:rsid w:val="00970153"/>
    <w:rsid w:val="00970D2B"/>
    <w:rsid w:val="00971160"/>
    <w:rsid w:val="00971868"/>
    <w:rsid w:val="00971B96"/>
    <w:rsid w:val="00971FAF"/>
    <w:rsid w:val="00972B48"/>
    <w:rsid w:val="00974202"/>
    <w:rsid w:val="0097590A"/>
    <w:rsid w:val="00975B3A"/>
    <w:rsid w:val="009763C6"/>
    <w:rsid w:val="00977277"/>
    <w:rsid w:val="009803FC"/>
    <w:rsid w:val="00980927"/>
    <w:rsid w:val="00982D3F"/>
    <w:rsid w:val="00983189"/>
    <w:rsid w:val="0098380A"/>
    <w:rsid w:val="00985E46"/>
    <w:rsid w:val="00986A3E"/>
    <w:rsid w:val="009873F4"/>
    <w:rsid w:val="00987688"/>
    <w:rsid w:val="00992E9B"/>
    <w:rsid w:val="009932A4"/>
    <w:rsid w:val="009939EC"/>
    <w:rsid w:val="00993B31"/>
    <w:rsid w:val="009964D5"/>
    <w:rsid w:val="00997493"/>
    <w:rsid w:val="009A048F"/>
    <w:rsid w:val="009A0ED8"/>
    <w:rsid w:val="009A414B"/>
    <w:rsid w:val="009A63B2"/>
    <w:rsid w:val="009A6638"/>
    <w:rsid w:val="009A66E3"/>
    <w:rsid w:val="009A70F4"/>
    <w:rsid w:val="009A7DD3"/>
    <w:rsid w:val="009A7E30"/>
    <w:rsid w:val="009B0068"/>
    <w:rsid w:val="009B12BE"/>
    <w:rsid w:val="009B2114"/>
    <w:rsid w:val="009B4608"/>
    <w:rsid w:val="009B56F4"/>
    <w:rsid w:val="009B60F1"/>
    <w:rsid w:val="009B692B"/>
    <w:rsid w:val="009B7DBD"/>
    <w:rsid w:val="009C0EEB"/>
    <w:rsid w:val="009C1823"/>
    <w:rsid w:val="009C1A34"/>
    <w:rsid w:val="009C1F18"/>
    <w:rsid w:val="009C296A"/>
    <w:rsid w:val="009C58E1"/>
    <w:rsid w:val="009C5C0C"/>
    <w:rsid w:val="009C5F5A"/>
    <w:rsid w:val="009C6011"/>
    <w:rsid w:val="009C661E"/>
    <w:rsid w:val="009C6C8E"/>
    <w:rsid w:val="009C7F23"/>
    <w:rsid w:val="009D09D8"/>
    <w:rsid w:val="009D163B"/>
    <w:rsid w:val="009D1C27"/>
    <w:rsid w:val="009D32C0"/>
    <w:rsid w:val="009D591D"/>
    <w:rsid w:val="009D6F7C"/>
    <w:rsid w:val="009E0E8B"/>
    <w:rsid w:val="009E1C13"/>
    <w:rsid w:val="009E28A1"/>
    <w:rsid w:val="009E39B3"/>
    <w:rsid w:val="009E3D07"/>
    <w:rsid w:val="009E75CF"/>
    <w:rsid w:val="009E7DC6"/>
    <w:rsid w:val="009F180E"/>
    <w:rsid w:val="009F1FFB"/>
    <w:rsid w:val="009F38EC"/>
    <w:rsid w:val="009F3F22"/>
    <w:rsid w:val="009F41B9"/>
    <w:rsid w:val="009F593C"/>
    <w:rsid w:val="009F5944"/>
    <w:rsid w:val="009F5B93"/>
    <w:rsid w:val="009F5E30"/>
    <w:rsid w:val="009F6100"/>
    <w:rsid w:val="009F6BD0"/>
    <w:rsid w:val="009F7181"/>
    <w:rsid w:val="009F7DC9"/>
    <w:rsid w:val="00A01170"/>
    <w:rsid w:val="00A0206B"/>
    <w:rsid w:val="00A0213F"/>
    <w:rsid w:val="00A039C0"/>
    <w:rsid w:val="00A04CF1"/>
    <w:rsid w:val="00A04D12"/>
    <w:rsid w:val="00A04EF8"/>
    <w:rsid w:val="00A1042F"/>
    <w:rsid w:val="00A132C5"/>
    <w:rsid w:val="00A14DEA"/>
    <w:rsid w:val="00A14E98"/>
    <w:rsid w:val="00A15935"/>
    <w:rsid w:val="00A22A49"/>
    <w:rsid w:val="00A22BA5"/>
    <w:rsid w:val="00A232C7"/>
    <w:rsid w:val="00A24298"/>
    <w:rsid w:val="00A2463A"/>
    <w:rsid w:val="00A250ED"/>
    <w:rsid w:val="00A25D9B"/>
    <w:rsid w:val="00A26D05"/>
    <w:rsid w:val="00A3089D"/>
    <w:rsid w:val="00A30F5B"/>
    <w:rsid w:val="00A3193E"/>
    <w:rsid w:val="00A33B82"/>
    <w:rsid w:val="00A33BA9"/>
    <w:rsid w:val="00A35031"/>
    <w:rsid w:val="00A379C6"/>
    <w:rsid w:val="00A4053B"/>
    <w:rsid w:val="00A415C9"/>
    <w:rsid w:val="00A4203B"/>
    <w:rsid w:val="00A431DE"/>
    <w:rsid w:val="00A4480E"/>
    <w:rsid w:val="00A44DAB"/>
    <w:rsid w:val="00A466B8"/>
    <w:rsid w:val="00A47288"/>
    <w:rsid w:val="00A50959"/>
    <w:rsid w:val="00A5124A"/>
    <w:rsid w:val="00A51B44"/>
    <w:rsid w:val="00A54B65"/>
    <w:rsid w:val="00A5515E"/>
    <w:rsid w:val="00A56185"/>
    <w:rsid w:val="00A5699B"/>
    <w:rsid w:val="00A5785C"/>
    <w:rsid w:val="00A60ED7"/>
    <w:rsid w:val="00A61561"/>
    <w:rsid w:val="00A638ED"/>
    <w:rsid w:val="00A64108"/>
    <w:rsid w:val="00A64973"/>
    <w:rsid w:val="00A65E74"/>
    <w:rsid w:val="00A66221"/>
    <w:rsid w:val="00A679FD"/>
    <w:rsid w:val="00A71480"/>
    <w:rsid w:val="00A73D0D"/>
    <w:rsid w:val="00A73F42"/>
    <w:rsid w:val="00A7590F"/>
    <w:rsid w:val="00A75983"/>
    <w:rsid w:val="00A77CA7"/>
    <w:rsid w:val="00A8002F"/>
    <w:rsid w:val="00A8170F"/>
    <w:rsid w:val="00A838E0"/>
    <w:rsid w:val="00A84B15"/>
    <w:rsid w:val="00A84E12"/>
    <w:rsid w:val="00A85F15"/>
    <w:rsid w:val="00A866C3"/>
    <w:rsid w:val="00A90BEF"/>
    <w:rsid w:val="00A91E7A"/>
    <w:rsid w:val="00A93E88"/>
    <w:rsid w:val="00A9470E"/>
    <w:rsid w:val="00A95665"/>
    <w:rsid w:val="00A95C42"/>
    <w:rsid w:val="00A96F34"/>
    <w:rsid w:val="00A970F8"/>
    <w:rsid w:val="00AA00C0"/>
    <w:rsid w:val="00AA0683"/>
    <w:rsid w:val="00AA334D"/>
    <w:rsid w:val="00AA4299"/>
    <w:rsid w:val="00AA45B9"/>
    <w:rsid w:val="00AA47D3"/>
    <w:rsid w:val="00AA47F4"/>
    <w:rsid w:val="00AA6476"/>
    <w:rsid w:val="00AB1406"/>
    <w:rsid w:val="00AB2A3F"/>
    <w:rsid w:val="00AB3507"/>
    <w:rsid w:val="00AB473C"/>
    <w:rsid w:val="00AB47C2"/>
    <w:rsid w:val="00AC0726"/>
    <w:rsid w:val="00AC15D7"/>
    <w:rsid w:val="00AC2E7E"/>
    <w:rsid w:val="00AC2F18"/>
    <w:rsid w:val="00AC4821"/>
    <w:rsid w:val="00AC7D1D"/>
    <w:rsid w:val="00AD0365"/>
    <w:rsid w:val="00AD109F"/>
    <w:rsid w:val="00AD1E2B"/>
    <w:rsid w:val="00AD2887"/>
    <w:rsid w:val="00AD2B53"/>
    <w:rsid w:val="00AD306A"/>
    <w:rsid w:val="00AD5B13"/>
    <w:rsid w:val="00AD6601"/>
    <w:rsid w:val="00AD6CDE"/>
    <w:rsid w:val="00AD7B07"/>
    <w:rsid w:val="00AD7C71"/>
    <w:rsid w:val="00AE298C"/>
    <w:rsid w:val="00AE5289"/>
    <w:rsid w:val="00AF107E"/>
    <w:rsid w:val="00AF40D6"/>
    <w:rsid w:val="00AF5368"/>
    <w:rsid w:val="00AF5B20"/>
    <w:rsid w:val="00AF6854"/>
    <w:rsid w:val="00B01DC6"/>
    <w:rsid w:val="00B02830"/>
    <w:rsid w:val="00B04313"/>
    <w:rsid w:val="00B1023A"/>
    <w:rsid w:val="00B11060"/>
    <w:rsid w:val="00B125EF"/>
    <w:rsid w:val="00B132DF"/>
    <w:rsid w:val="00B13401"/>
    <w:rsid w:val="00B14006"/>
    <w:rsid w:val="00B17EBD"/>
    <w:rsid w:val="00B20F97"/>
    <w:rsid w:val="00B214F7"/>
    <w:rsid w:val="00B21FCB"/>
    <w:rsid w:val="00B22730"/>
    <w:rsid w:val="00B227EE"/>
    <w:rsid w:val="00B23872"/>
    <w:rsid w:val="00B24B82"/>
    <w:rsid w:val="00B24E40"/>
    <w:rsid w:val="00B25DD5"/>
    <w:rsid w:val="00B26527"/>
    <w:rsid w:val="00B265FD"/>
    <w:rsid w:val="00B311E5"/>
    <w:rsid w:val="00B3194A"/>
    <w:rsid w:val="00B319D2"/>
    <w:rsid w:val="00B31E70"/>
    <w:rsid w:val="00B32FAA"/>
    <w:rsid w:val="00B343F7"/>
    <w:rsid w:val="00B34877"/>
    <w:rsid w:val="00B34964"/>
    <w:rsid w:val="00B35BF9"/>
    <w:rsid w:val="00B41CD3"/>
    <w:rsid w:val="00B42519"/>
    <w:rsid w:val="00B42714"/>
    <w:rsid w:val="00B437F2"/>
    <w:rsid w:val="00B444FB"/>
    <w:rsid w:val="00B46986"/>
    <w:rsid w:val="00B46ABE"/>
    <w:rsid w:val="00B50064"/>
    <w:rsid w:val="00B52557"/>
    <w:rsid w:val="00B53640"/>
    <w:rsid w:val="00B53A5B"/>
    <w:rsid w:val="00B53CED"/>
    <w:rsid w:val="00B54C0E"/>
    <w:rsid w:val="00B55257"/>
    <w:rsid w:val="00B55C8B"/>
    <w:rsid w:val="00B57644"/>
    <w:rsid w:val="00B576F5"/>
    <w:rsid w:val="00B57BC8"/>
    <w:rsid w:val="00B62061"/>
    <w:rsid w:val="00B633D9"/>
    <w:rsid w:val="00B6418E"/>
    <w:rsid w:val="00B64E1B"/>
    <w:rsid w:val="00B64EDE"/>
    <w:rsid w:val="00B66064"/>
    <w:rsid w:val="00B669DE"/>
    <w:rsid w:val="00B66C45"/>
    <w:rsid w:val="00B7059E"/>
    <w:rsid w:val="00B70A47"/>
    <w:rsid w:val="00B714CE"/>
    <w:rsid w:val="00B71BF2"/>
    <w:rsid w:val="00B72A04"/>
    <w:rsid w:val="00B73862"/>
    <w:rsid w:val="00B7473E"/>
    <w:rsid w:val="00B74C52"/>
    <w:rsid w:val="00B751D2"/>
    <w:rsid w:val="00B77FA1"/>
    <w:rsid w:val="00B8068F"/>
    <w:rsid w:val="00B81CC3"/>
    <w:rsid w:val="00B83F3C"/>
    <w:rsid w:val="00B84390"/>
    <w:rsid w:val="00B85215"/>
    <w:rsid w:val="00B85A29"/>
    <w:rsid w:val="00B85A74"/>
    <w:rsid w:val="00B85AA6"/>
    <w:rsid w:val="00B86364"/>
    <w:rsid w:val="00B87D76"/>
    <w:rsid w:val="00B90428"/>
    <w:rsid w:val="00B91B46"/>
    <w:rsid w:val="00B9516B"/>
    <w:rsid w:val="00BA111E"/>
    <w:rsid w:val="00BA2693"/>
    <w:rsid w:val="00BA26E1"/>
    <w:rsid w:val="00BA42EF"/>
    <w:rsid w:val="00BA50D7"/>
    <w:rsid w:val="00BA5284"/>
    <w:rsid w:val="00BA57F6"/>
    <w:rsid w:val="00BA5F4D"/>
    <w:rsid w:val="00BB1AC5"/>
    <w:rsid w:val="00BB2D9B"/>
    <w:rsid w:val="00BB3177"/>
    <w:rsid w:val="00BB4215"/>
    <w:rsid w:val="00BB4A6A"/>
    <w:rsid w:val="00BB4E2F"/>
    <w:rsid w:val="00BB6CE3"/>
    <w:rsid w:val="00BB6D9C"/>
    <w:rsid w:val="00BB7554"/>
    <w:rsid w:val="00BC02FB"/>
    <w:rsid w:val="00BC04C0"/>
    <w:rsid w:val="00BC078F"/>
    <w:rsid w:val="00BC2116"/>
    <w:rsid w:val="00BC40A1"/>
    <w:rsid w:val="00BC4264"/>
    <w:rsid w:val="00BC4DE4"/>
    <w:rsid w:val="00BC5F85"/>
    <w:rsid w:val="00BD0279"/>
    <w:rsid w:val="00BD0F82"/>
    <w:rsid w:val="00BD2E58"/>
    <w:rsid w:val="00BD31A9"/>
    <w:rsid w:val="00BD4232"/>
    <w:rsid w:val="00BD6388"/>
    <w:rsid w:val="00BD73E4"/>
    <w:rsid w:val="00BD7B0A"/>
    <w:rsid w:val="00BE0C8F"/>
    <w:rsid w:val="00BE30F5"/>
    <w:rsid w:val="00BE43B5"/>
    <w:rsid w:val="00BE43D7"/>
    <w:rsid w:val="00BE4AF4"/>
    <w:rsid w:val="00BE4ED6"/>
    <w:rsid w:val="00BE522A"/>
    <w:rsid w:val="00BE62FD"/>
    <w:rsid w:val="00BE77C5"/>
    <w:rsid w:val="00BF03AB"/>
    <w:rsid w:val="00BF3F99"/>
    <w:rsid w:val="00BF4F8B"/>
    <w:rsid w:val="00BF7C3E"/>
    <w:rsid w:val="00C00C78"/>
    <w:rsid w:val="00C01041"/>
    <w:rsid w:val="00C0221B"/>
    <w:rsid w:val="00C037DF"/>
    <w:rsid w:val="00C06AA3"/>
    <w:rsid w:val="00C07A3B"/>
    <w:rsid w:val="00C10A17"/>
    <w:rsid w:val="00C1102A"/>
    <w:rsid w:val="00C12358"/>
    <w:rsid w:val="00C12629"/>
    <w:rsid w:val="00C126FB"/>
    <w:rsid w:val="00C135AD"/>
    <w:rsid w:val="00C13914"/>
    <w:rsid w:val="00C13CD4"/>
    <w:rsid w:val="00C13E16"/>
    <w:rsid w:val="00C173CF"/>
    <w:rsid w:val="00C22617"/>
    <w:rsid w:val="00C22640"/>
    <w:rsid w:val="00C228F5"/>
    <w:rsid w:val="00C234BF"/>
    <w:rsid w:val="00C23A0F"/>
    <w:rsid w:val="00C23F3D"/>
    <w:rsid w:val="00C2672F"/>
    <w:rsid w:val="00C268F1"/>
    <w:rsid w:val="00C30050"/>
    <w:rsid w:val="00C30C72"/>
    <w:rsid w:val="00C3146B"/>
    <w:rsid w:val="00C3421A"/>
    <w:rsid w:val="00C34523"/>
    <w:rsid w:val="00C35D23"/>
    <w:rsid w:val="00C361DE"/>
    <w:rsid w:val="00C365BC"/>
    <w:rsid w:val="00C416C0"/>
    <w:rsid w:val="00C45170"/>
    <w:rsid w:val="00C45397"/>
    <w:rsid w:val="00C454E3"/>
    <w:rsid w:val="00C46D0C"/>
    <w:rsid w:val="00C47EED"/>
    <w:rsid w:val="00C55B67"/>
    <w:rsid w:val="00C56228"/>
    <w:rsid w:val="00C6112B"/>
    <w:rsid w:val="00C6126D"/>
    <w:rsid w:val="00C614CC"/>
    <w:rsid w:val="00C6266D"/>
    <w:rsid w:val="00C62FE6"/>
    <w:rsid w:val="00C63B5F"/>
    <w:rsid w:val="00C63BEC"/>
    <w:rsid w:val="00C64C13"/>
    <w:rsid w:val="00C65FB7"/>
    <w:rsid w:val="00C70555"/>
    <w:rsid w:val="00C708F5"/>
    <w:rsid w:val="00C71F3C"/>
    <w:rsid w:val="00C71F86"/>
    <w:rsid w:val="00C7274A"/>
    <w:rsid w:val="00C74656"/>
    <w:rsid w:val="00C7550A"/>
    <w:rsid w:val="00C757CF"/>
    <w:rsid w:val="00C757EF"/>
    <w:rsid w:val="00C8058B"/>
    <w:rsid w:val="00C80B74"/>
    <w:rsid w:val="00C83DC3"/>
    <w:rsid w:val="00C84798"/>
    <w:rsid w:val="00C84F87"/>
    <w:rsid w:val="00C8532C"/>
    <w:rsid w:val="00C86B9D"/>
    <w:rsid w:val="00C91963"/>
    <w:rsid w:val="00C94EE1"/>
    <w:rsid w:val="00C94EF2"/>
    <w:rsid w:val="00C95671"/>
    <w:rsid w:val="00C9575D"/>
    <w:rsid w:val="00C97D42"/>
    <w:rsid w:val="00CA0D1E"/>
    <w:rsid w:val="00CA178B"/>
    <w:rsid w:val="00CA1C04"/>
    <w:rsid w:val="00CA1E63"/>
    <w:rsid w:val="00CA3CD2"/>
    <w:rsid w:val="00CA4753"/>
    <w:rsid w:val="00CA4B5E"/>
    <w:rsid w:val="00CA4C7A"/>
    <w:rsid w:val="00CA5CD3"/>
    <w:rsid w:val="00CA5DB7"/>
    <w:rsid w:val="00CA71C9"/>
    <w:rsid w:val="00CA726F"/>
    <w:rsid w:val="00CB0CCA"/>
    <w:rsid w:val="00CB11E0"/>
    <w:rsid w:val="00CB1326"/>
    <w:rsid w:val="00CB16F1"/>
    <w:rsid w:val="00CB17B5"/>
    <w:rsid w:val="00CB26A5"/>
    <w:rsid w:val="00CB2C1B"/>
    <w:rsid w:val="00CB37D6"/>
    <w:rsid w:val="00CB42F7"/>
    <w:rsid w:val="00CB5472"/>
    <w:rsid w:val="00CB58E7"/>
    <w:rsid w:val="00CB5E54"/>
    <w:rsid w:val="00CB6590"/>
    <w:rsid w:val="00CB6ED8"/>
    <w:rsid w:val="00CB706A"/>
    <w:rsid w:val="00CC071A"/>
    <w:rsid w:val="00CC274D"/>
    <w:rsid w:val="00CC2D8A"/>
    <w:rsid w:val="00CC3351"/>
    <w:rsid w:val="00CC36FD"/>
    <w:rsid w:val="00CC3D19"/>
    <w:rsid w:val="00CC4139"/>
    <w:rsid w:val="00CC5C5A"/>
    <w:rsid w:val="00CC603E"/>
    <w:rsid w:val="00CC6B6E"/>
    <w:rsid w:val="00CD2EF1"/>
    <w:rsid w:val="00CD3DC4"/>
    <w:rsid w:val="00CD4DA2"/>
    <w:rsid w:val="00CD6638"/>
    <w:rsid w:val="00CD68E4"/>
    <w:rsid w:val="00CD6A51"/>
    <w:rsid w:val="00CE0437"/>
    <w:rsid w:val="00CE0B4E"/>
    <w:rsid w:val="00CE334B"/>
    <w:rsid w:val="00CE42DD"/>
    <w:rsid w:val="00CE47B7"/>
    <w:rsid w:val="00CE53D6"/>
    <w:rsid w:val="00CE653F"/>
    <w:rsid w:val="00CE6DD1"/>
    <w:rsid w:val="00CE7F8A"/>
    <w:rsid w:val="00CF0319"/>
    <w:rsid w:val="00CF0DA3"/>
    <w:rsid w:val="00CF1BA0"/>
    <w:rsid w:val="00CF2CD4"/>
    <w:rsid w:val="00CF5222"/>
    <w:rsid w:val="00CF64C1"/>
    <w:rsid w:val="00CF6C80"/>
    <w:rsid w:val="00CF7F10"/>
    <w:rsid w:val="00D021CC"/>
    <w:rsid w:val="00D029F2"/>
    <w:rsid w:val="00D02FBA"/>
    <w:rsid w:val="00D05F30"/>
    <w:rsid w:val="00D06198"/>
    <w:rsid w:val="00D0728E"/>
    <w:rsid w:val="00D074A9"/>
    <w:rsid w:val="00D07A0C"/>
    <w:rsid w:val="00D11C79"/>
    <w:rsid w:val="00D12D07"/>
    <w:rsid w:val="00D13207"/>
    <w:rsid w:val="00D16844"/>
    <w:rsid w:val="00D21171"/>
    <w:rsid w:val="00D223EE"/>
    <w:rsid w:val="00D23D4C"/>
    <w:rsid w:val="00D258D6"/>
    <w:rsid w:val="00D25A28"/>
    <w:rsid w:val="00D267F0"/>
    <w:rsid w:val="00D310E4"/>
    <w:rsid w:val="00D31B0B"/>
    <w:rsid w:val="00D3254C"/>
    <w:rsid w:val="00D32748"/>
    <w:rsid w:val="00D338C7"/>
    <w:rsid w:val="00D34979"/>
    <w:rsid w:val="00D3532B"/>
    <w:rsid w:val="00D3610D"/>
    <w:rsid w:val="00D3661B"/>
    <w:rsid w:val="00D36DD6"/>
    <w:rsid w:val="00D3735F"/>
    <w:rsid w:val="00D37729"/>
    <w:rsid w:val="00D421A1"/>
    <w:rsid w:val="00D423F5"/>
    <w:rsid w:val="00D42628"/>
    <w:rsid w:val="00D42BCB"/>
    <w:rsid w:val="00D4309E"/>
    <w:rsid w:val="00D446FB"/>
    <w:rsid w:val="00D45E4A"/>
    <w:rsid w:val="00D4682F"/>
    <w:rsid w:val="00D471E7"/>
    <w:rsid w:val="00D50E47"/>
    <w:rsid w:val="00D514B5"/>
    <w:rsid w:val="00D51E55"/>
    <w:rsid w:val="00D520EF"/>
    <w:rsid w:val="00D530DB"/>
    <w:rsid w:val="00D530F3"/>
    <w:rsid w:val="00D557A3"/>
    <w:rsid w:val="00D576CF"/>
    <w:rsid w:val="00D60EDF"/>
    <w:rsid w:val="00D61180"/>
    <w:rsid w:val="00D615B2"/>
    <w:rsid w:val="00D61D1B"/>
    <w:rsid w:val="00D63187"/>
    <w:rsid w:val="00D63785"/>
    <w:rsid w:val="00D64277"/>
    <w:rsid w:val="00D64856"/>
    <w:rsid w:val="00D64F6C"/>
    <w:rsid w:val="00D6534E"/>
    <w:rsid w:val="00D65AF7"/>
    <w:rsid w:val="00D671BF"/>
    <w:rsid w:val="00D67FC4"/>
    <w:rsid w:val="00D70BEE"/>
    <w:rsid w:val="00D72949"/>
    <w:rsid w:val="00D73611"/>
    <w:rsid w:val="00D73FC5"/>
    <w:rsid w:val="00D74246"/>
    <w:rsid w:val="00D751C1"/>
    <w:rsid w:val="00D75CBD"/>
    <w:rsid w:val="00D81E97"/>
    <w:rsid w:val="00D857C5"/>
    <w:rsid w:val="00D85BDF"/>
    <w:rsid w:val="00D86B52"/>
    <w:rsid w:val="00D86E3E"/>
    <w:rsid w:val="00D879B3"/>
    <w:rsid w:val="00D87A65"/>
    <w:rsid w:val="00D909F6"/>
    <w:rsid w:val="00D90A2C"/>
    <w:rsid w:val="00D91AB6"/>
    <w:rsid w:val="00D95061"/>
    <w:rsid w:val="00D951AB"/>
    <w:rsid w:val="00D96794"/>
    <w:rsid w:val="00D96CA7"/>
    <w:rsid w:val="00D9794C"/>
    <w:rsid w:val="00DA0768"/>
    <w:rsid w:val="00DA0CC9"/>
    <w:rsid w:val="00DA2B7F"/>
    <w:rsid w:val="00DA6289"/>
    <w:rsid w:val="00DA7F36"/>
    <w:rsid w:val="00DB0149"/>
    <w:rsid w:val="00DB0F72"/>
    <w:rsid w:val="00DB1FE1"/>
    <w:rsid w:val="00DB22E3"/>
    <w:rsid w:val="00DB2320"/>
    <w:rsid w:val="00DB3438"/>
    <w:rsid w:val="00DB407F"/>
    <w:rsid w:val="00DB5CD8"/>
    <w:rsid w:val="00DB6342"/>
    <w:rsid w:val="00DB6450"/>
    <w:rsid w:val="00DB76C5"/>
    <w:rsid w:val="00DB7FFE"/>
    <w:rsid w:val="00DC1439"/>
    <w:rsid w:val="00DC26F5"/>
    <w:rsid w:val="00DC353B"/>
    <w:rsid w:val="00DC35E8"/>
    <w:rsid w:val="00DC3892"/>
    <w:rsid w:val="00DC626E"/>
    <w:rsid w:val="00DC74C8"/>
    <w:rsid w:val="00DD027B"/>
    <w:rsid w:val="00DD19C6"/>
    <w:rsid w:val="00DD2861"/>
    <w:rsid w:val="00DD2D38"/>
    <w:rsid w:val="00DD30C1"/>
    <w:rsid w:val="00DD344B"/>
    <w:rsid w:val="00DD3A08"/>
    <w:rsid w:val="00DD3DEE"/>
    <w:rsid w:val="00DD3F5C"/>
    <w:rsid w:val="00DD77B3"/>
    <w:rsid w:val="00DD79EF"/>
    <w:rsid w:val="00DE0EFC"/>
    <w:rsid w:val="00DE2A7A"/>
    <w:rsid w:val="00DE2BD4"/>
    <w:rsid w:val="00DE372C"/>
    <w:rsid w:val="00DE5D23"/>
    <w:rsid w:val="00DE64A1"/>
    <w:rsid w:val="00DE69E6"/>
    <w:rsid w:val="00DE6D06"/>
    <w:rsid w:val="00DF0008"/>
    <w:rsid w:val="00DF1183"/>
    <w:rsid w:val="00DF11A8"/>
    <w:rsid w:val="00DF1380"/>
    <w:rsid w:val="00DF196A"/>
    <w:rsid w:val="00DF28E7"/>
    <w:rsid w:val="00DF3AC8"/>
    <w:rsid w:val="00DF5A5E"/>
    <w:rsid w:val="00DF5D0B"/>
    <w:rsid w:val="00DF615F"/>
    <w:rsid w:val="00DF6477"/>
    <w:rsid w:val="00DF6B2F"/>
    <w:rsid w:val="00E00835"/>
    <w:rsid w:val="00E00D00"/>
    <w:rsid w:val="00E01758"/>
    <w:rsid w:val="00E02B69"/>
    <w:rsid w:val="00E04248"/>
    <w:rsid w:val="00E04925"/>
    <w:rsid w:val="00E05C3F"/>
    <w:rsid w:val="00E073DC"/>
    <w:rsid w:val="00E10262"/>
    <w:rsid w:val="00E108A2"/>
    <w:rsid w:val="00E10EF9"/>
    <w:rsid w:val="00E11344"/>
    <w:rsid w:val="00E11B52"/>
    <w:rsid w:val="00E11C81"/>
    <w:rsid w:val="00E124F8"/>
    <w:rsid w:val="00E1480E"/>
    <w:rsid w:val="00E1635B"/>
    <w:rsid w:val="00E16CAB"/>
    <w:rsid w:val="00E17972"/>
    <w:rsid w:val="00E21270"/>
    <w:rsid w:val="00E225BF"/>
    <w:rsid w:val="00E24134"/>
    <w:rsid w:val="00E25014"/>
    <w:rsid w:val="00E25192"/>
    <w:rsid w:val="00E2522C"/>
    <w:rsid w:val="00E25BFF"/>
    <w:rsid w:val="00E25C8B"/>
    <w:rsid w:val="00E25D90"/>
    <w:rsid w:val="00E26F65"/>
    <w:rsid w:val="00E27361"/>
    <w:rsid w:val="00E3176E"/>
    <w:rsid w:val="00E33577"/>
    <w:rsid w:val="00E33674"/>
    <w:rsid w:val="00E349A6"/>
    <w:rsid w:val="00E35286"/>
    <w:rsid w:val="00E35F64"/>
    <w:rsid w:val="00E403D0"/>
    <w:rsid w:val="00E41A88"/>
    <w:rsid w:val="00E429B6"/>
    <w:rsid w:val="00E507CA"/>
    <w:rsid w:val="00E5407C"/>
    <w:rsid w:val="00E54686"/>
    <w:rsid w:val="00E55518"/>
    <w:rsid w:val="00E55575"/>
    <w:rsid w:val="00E55BD4"/>
    <w:rsid w:val="00E56AF9"/>
    <w:rsid w:val="00E576B4"/>
    <w:rsid w:val="00E601EB"/>
    <w:rsid w:val="00E60746"/>
    <w:rsid w:val="00E613DC"/>
    <w:rsid w:val="00E640E6"/>
    <w:rsid w:val="00E64237"/>
    <w:rsid w:val="00E649C9"/>
    <w:rsid w:val="00E64D08"/>
    <w:rsid w:val="00E65247"/>
    <w:rsid w:val="00E656C5"/>
    <w:rsid w:val="00E6666A"/>
    <w:rsid w:val="00E66772"/>
    <w:rsid w:val="00E67FAA"/>
    <w:rsid w:val="00E70F42"/>
    <w:rsid w:val="00E749A9"/>
    <w:rsid w:val="00E74E1F"/>
    <w:rsid w:val="00E75087"/>
    <w:rsid w:val="00E75B18"/>
    <w:rsid w:val="00E75FDC"/>
    <w:rsid w:val="00E77047"/>
    <w:rsid w:val="00E801E7"/>
    <w:rsid w:val="00E803F7"/>
    <w:rsid w:val="00E80C59"/>
    <w:rsid w:val="00E838BB"/>
    <w:rsid w:val="00E90D75"/>
    <w:rsid w:val="00E91463"/>
    <w:rsid w:val="00E928FC"/>
    <w:rsid w:val="00E9357A"/>
    <w:rsid w:val="00E93C55"/>
    <w:rsid w:val="00E9409F"/>
    <w:rsid w:val="00E948DC"/>
    <w:rsid w:val="00E964BC"/>
    <w:rsid w:val="00E96EDA"/>
    <w:rsid w:val="00E97175"/>
    <w:rsid w:val="00E974ED"/>
    <w:rsid w:val="00E97EAD"/>
    <w:rsid w:val="00EA2D5A"/>
    <w:rsid w:val="00EA411B"/>
    <w:rsid w:val="00EA46A2"/>
    <w:rsid w:val="00EA5962"/>
    <w:rsid w:val="00EA6B2D"/>
    <w:rsid w:val="00EA7866"/>
    <w:rsid w:val="00EA7EAA"/>
    <w:rsid w:val="00EB0D6E"/>
    <w:rsid w:val="00EB0FFF"/>
    <w:rsid w:val="00EB1785"/>
    <w:rsid w:val="00EB2090"/>
    <w:rsid w:val="00EB7AAB"/>
    <w:rsid w:val="00EC05A5"/>
    <w:rsid w:val="00EC080C"/>
    <w:rsid w:val="00EC1137"/>
    <w:rsid w:val="00EC212A"/>
    <w:rsid w:val="00EC3C47"/>
    <w:rsid w:val="00EC641D"/>
    <w:rsid w:val="00EC6766"/>
    <w:rsid w:val="00EC6EBC"/>
    <w:rsid w:val="00EC749C"/>
    <w:rsid w:val="00ED0452"/>
    <w:rsid w:val="00ED0CE3"/>
    <w:rsid w:val="00ED1486"/>
    <w:rsid w:val="00ED1692"/>
    <w:rsid w:val="00ED2E05"/>
    <w:rsid w:val="00ED3107"/>
    <w:rsid w:val="00ED35B9"/>
    <w:rsid w:val="00ED3D28"/>
    <w:rsid w:val="00ED4178"/>
    <w:rsid w:val="00ED445C"/>
    <w:rsid w:val="00ED4DE5"/>
    <w:rsid w:val="00ED609F"/>
    <w:rsid w:val="00ED6425"/>
    <w:rsid w:val="00ED6B2F"/>
    <w:rsid w:val="00ED75EE"/>
    <w:rsid w:val="00ED77AF"/>
    <w:rsid w:val="00EE06B0"/>
    <w:rsid w:val="00EE46D7"/>
    <w:rsid w:val="00EE47A6"/>
    <w:rsid w:val="00EE4BF1"/>
    <w:rsid w:val="00EE5694"/>
    <w:rsid w:val="00EE5B54"/>
    <w:rsid w:val="00EE5D8D"/>
    <w:rsid w:val="00EE67BB"/>
    <w:rsid w:val="00EE70A7"/>
    <w:rsid w:val="00EE7591"/>
    <w:rsid w:val="00EF1692"/>
    <w:rsid w:val="00EF1733"/>
    <w:rsid w:val="00EF406C"/>
    <w:rsid w:val="00EF41BD"/>
    <w:rsid w:val="00EF5D25"/>
    <w:rsid w:val="00EF7F87"/>
    <w:rsid w:val="00F019D0"/>
    <w:rsid w:val="00F01D16"/>
    <w:rsid w:val="00F02B10"/>
    <w:rsid w:val="00F061A2"/>
    <w:rsid w:val="00F071F8"/>
    <w:rsid w:val="00F112A2"/>
    <w:rsid w:val="00F15CA9"/>
    <w:rsid w:val="00F201E7"/>
    <w:rsid w:val="00F20867"/>
    <w:rsid w:val="00F209E3"/>
    <w:rsid w:val="00F21D58"/>
    <w:rsid w:val="00F2318A"/>
    <w:rsid w:val="00F24DB3"/>
    <w:rsid w:val="00F24DB9"/>
    <w:rsid w:val="00F26F2F"/>
    <w:rsid w:val="00F27935"/>
    <w:rsid w:val="00F31CF8"/>
    <w:rsid w:val="00F3217F"/>
    <w:rsid w:val="00F3799C"/>
    <w:rsid w:val="00F40088"/>
    <w:rsid w:val="00F40689"/>
    <w:rsid w:val="00F41DB7"/>
    <w:rsid w:val="00F423AD"/>
    <w:rsid w:val="00F463BE"/>
    <w:rsid w:val="00F466B1"/>
    <w:rsid w:val="00F466BF"/>
    <w:rsid w:val="00F47249"/>
    <w:rsid w:val="00F473CB"/>
    <w:rsid w:val="00F5101B"/>
    <w:rsid w:val="00F53878"/>
    <w:rsid w:val="00F555C3"/>
    <w:rsid w:val="00F56BB1"/>
    <w:rsid w:val="00F60298"/>
    <w:rsid w:val="00F62E8B"/>
    <w:rsid w:val="00F6318F"/>
    <w:rsid w:val="00F633A6"/>
    <w:rsid w:val="00F63DD4"/>
    <w:rsid w:val="00F671EA"/>
    <w:rsid w:val="00F71E7E"/>
    <w:rsid w:val="00F71EDA"/>
    <w:rsid w:val="00F72554"/>
    <w:rsid w:val="00F729C5"/>
    <w:rsid w:val="00F73732"/>
    <w:rsid w:val="00F73BA4"/>
    <w:rsid w:val="00F7436F"/>
    <w:rsid w:val="00F74F67"/>
    <w:rsid w:val="00F759EF"/>
    <w:rsid w:val="00F75F88"/>
    <w:rsid w:val="00F76622"/>
    <w:rsid w:val="00F771F3"/>
    <w:rsid w:val="00F81337"/>
    <w:rsid w:val="00F81812"/>
    <w:rsid w:val="00F83D1D"/>
    <w:rsid w:val="00F8439F"/>
    <w:rsid w:val="00F8491F"/>
    <w:rsid w:val="00F864D3"/>
    <w:rsid w:val="00F86891"/>
    <w:rsid w:val="00F87D50"/>
    <w:rsid w:val="00F92295"/>
    <w:rsid w:val="00F941E6"/>
    <w:rsid w:val="00F952F4"/>
    <w:rsid w:val="00FA14DE"/>
    <w:rsid w:val="00FA1968"/>
    <w:rsid w:val="00FA3B92"/>
    <w:rsid w:val="00FA6244"/>
    <w:rsid w:val="00FB2AC0"/>
    <w:rsid w:val="00FB2CE3"/>
    <w:rsid w:val="00FB42D2"/>
    <w:rsid w:val="00FB52D5"/>
    <w:rsid w:val="00FB5B60"/>
    <w:rsid w:val="00FB7E92"/>
    <w:rsid w:val="00FB7FD2"/>
    <w:rsid w:val="00FC17C2"/>
    <w:rsid w:val="00FC1EAF"/>
    <w:rsid w:val="00FC22FB"/>
    <w:rsid w:val="00FC2B34"/>
    <w:rsid w:val="00FC3C76"/>
    <w:rsid w:val="00FC4349"/>
    <w:rsid w:val="00FC664D"/>
    <w:rsid w:val="00FC6CB5"/>
    <w:rsid w:val="00FC7E0F"/>
    <w:rsid w:val="00FD06E6"/>
    <w:rsid w:val="00FD1150"/>
    <w:rsid w:val="00FD19C4"/>
    <w:rsid w:val="00FD236D"/>
    <w:rsid w:val="00FD3837"/>
    <w:rsid w:val="00FD39D2"/>
    <w:rsid w:val="00FD4803"/>
    <w:rsid w:val="00FD53D6"/>
    <w:rsid w:val="00FD6CCA"/>
    <w:rsid w:val="00FD6D4A"/>
    <w:rsid w:val="00FE1E39"/>
    <w:rsid w:val="00FE3B69"/>
    <w:rsid w:val="00FE3CC9"/>
    <w:rsid w:val="00FE40C5"/>
    <w:rsid w:val="00FE45B9"/>
    <w:rsid w:val="00FE5BE4"/>
    <w:rsid w:val="00FE5F17"/>
    <w:rsid w:val="00FE6223"/>
    <w:rsid w:val="00FF1904"/>
    <w:rsid w:val="00FF1D7D"/>
    <w:rsid w:val="00FF2CDD"/>
    <w:rsid w:val="00FF56D0"/>
    <w:rsid w:val="00FF6618"/>
    <w:rsid w:val="00FF6631"/>
    <w:rsid w:val="00FF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406ECE21"/>
  <w15:docId w15:val="{F793DC3C-5655-4510-80D1-1D4FA071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Gothic" w:eastAsia="Times New Roman" w:hAnsi="Century Gothic" w:cs="Arial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semiHidden="1" w:uiPriority="29" w:qFormat="1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Texte Justifier"/>
    <w:qFormat/>
    <w:rsid w:val="00977277"/>
    <w:pPr>
      <w:spacing w:line="276" w:lineRule="auto"/>
      <w:jc w:val="both"/>
    </w:pPr>
    <w:rPr>
      <w:szCs w:val="24"/>
    </w:rPr>
  </w:style>
  <w:style w:type="paragraph" w:styleId="Titre1">
    <w:name w:val="heading 1"/>
    <w:next w:val="Normal"/>
    <w:link w:val="Titre1Car"/>
    <w:autoRedefine/>
    <w:qFormat/>
    <w:rsid w:val="00AF5B20"/>
    <w:pPr>
      <w:numPr>
        <w:numId w:val="4"/>
      </w:numPr>
      <w:shd w:val="clear" w:color="CB3298" w:themeColor="accent2" w:fill="auto"/>
      <w:spacing w:after="480"/>
      <w:ind w:left="709" w:hanging="709"/>
      <w:outlineLvl w:val="0"/>
    </w:pPr>
    <w:rPr>
      <w:bCs/>
      <w:caps/>
      <w:color w:val="C5062F" w:themeColor="accent6"/>
      <w:sz w:val="48"/>
      <w:szCs w:val="36"/>
    </w:rPr>
  </w:style>
  <w:style w:type="paragraph" w:styleId="Titre2">
    <w:name w:val="heading 2"/>
    <w:next w:val="Normal"/>
    <w:link w:val="Titre2Car"/>
    <w:autoRedefine/>
    <w:qFormat/>
    <w:rsid w:val="007D2EC2"/>
    <w:pPr>
      <w:keepNext/>
      <w:numPr>
        <w:ilvl w:val="1"/>
        <w:numId w:val="4"/>
      </w:numPr>
      <w:spacing w:before="360" w:after="240"/>
      <w:outlineLvl w:val="1"/>
    </w:pPr>
    <w:rPr>
      <w:b/>
      <w:bCs/>
      <w:caps/>
      <w:color w:val="576B80" w:themeColor="text1"/>
      <w:sz w:val="24"/>
      <w:szCs w:val="32"/>
    </w:rPr>
  </w:style>
  <w:style w:type="paragraph" w:styleId="Titre3">
    <w:name w:val="heading 3"/>
    <w:basedOn w:val="Normal"/>
    <w:next w:val="Normal"/>
    <w:link w:val="Titre3Car"/>
    <w:autoRedefine/>
    <w:qFormat/>
    <w:rsid w:val="00536BDE"/>
    <w:pPr>
      <w:keepNext/>
      <w:numPr>
        <w:ilvl w:val="2"/>
        <w:numId w:val="4"/>
      </w:numPr>
      <w:spacing w:before="360" w:after="120"/>
      <w:outlineLvl w:val="2"/>
    </w:pPr>
    <w:rPr>
      <w:b/>
      <w:bCs/>
      <w:noProof/>
      <w:sz w:val="22"/>
      <w:szCs w:val="28"/>
    </w:rPr>
  </w:style>
  <w:style w:type="paragraph" w:styleId="Titre4">
    <w:name w:val="heading 4"/>
    <w:next w:val="Normal"/>
    <w:link w:val="Titre4Car"/>
    <w:autoRedefine/>
    <w:qFormat/>
    <w:rsid w:val="002464B3"/>
    <w:pPr>
      <w:keepNext/>
      <w:numPr>
        <w:ilvl w:val="3"/>
        <w:numId w:val="4"/>
      </w:numPr>
      <w:spacing w:before="240" w:after="120"/>
      <w:ind w:left="1429" w:hanging="862"/>
      <w:outlineLvl w:val="3"/>
    </w:pPr>
    <w:rPr>
      <w:b/>
      <w:bCs/>
      <w:smallCaps/>
      <w:szCs w:val="28"/>
    </w:rPr>
  </w:style>
  <w:style w:type="paragraph" w:styleId="Titre5">
    <w:name w:val="heading 5"/>
    <w:basedOn w:val="Normal"/>
    <w:next w:val="Normal"/>
    <w:link w:val="Titre5Car"/>
    <w:autoRedefine/>
    <w:qFormat/>
    <w:rsid w:val="00ED6B2F"/>
    <w:pPr>
      <w:numPr>
        <w:ilvl w:val="4"/>
        <w:numId w:val="4"/>
      </w:numPr>
      <w:spacing w:before="240" w:after="60"/>
      <w:ind w:left="1418" w:hanging="299"/>
      <w:outlineLvl w:val="4"/>
    </w:pPr>
    <w:rPr>
      <w:b/>
      <w:bCs/>
      <w:i/>
      <w:iCs/>
      <w:szCs w:val="26"/>
    </w:rPr>
  </w:style>
  <w:style w:type="paragraph" w:styleId="Titre6">
    <w:name w:val="heading 6"/>
    <w:aliases w:val="Bullet list,H6,T6,(Shift Ctrl 6),h6,Niveau 6,Niveau6,Annexe1,Annexe,Annexe 11,Annexe 12,Annexe 13,Annexe 14,Annexe 15,Annexe 16,Annexe 17,H61,H62,H611,Heading6_Titre6,Heading 6 CFMU,Ref Heading 3,rh3,Ref Heading 31,rh31,Third Subheadin"/>
    <w:basedOn w:val="Normal"/>
    <w:next w:val="Normal"/>
    <w:semiHidden/>
    <w:rsid w:val="00B71BF2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Titre7">
    <w:name w:val="heading 7"/>
    <w:aliases w:val="Annexe2,letter list,lettered list,T7,H7,Niveau 7,Niveau7,Annexe 1,Heading7_Titre7,Heading 7 CFMU,figure caption,7,ASAPHeading 7,L7,DNV-H7,h7,figure caption1,figure caption2,figure caption3,L1 Heading 7,Edf Titre 7,DTSÜberschrift 7,Head"/>
    <w:basedOn w:val="Normal"/>
    <w:next w:val="Normal"/>
    <w:semiHidden/>
    <w:rsid w:val="00B71BF2"/>
    <w:pPr>
      <w:numPr>
        <w:ilvl w:val="6"/>
        <w:numId w:val="4"/>
      </w:numPr>
      <w:spacing w:before="240" w:after="60"/>
      <w:outlineLvl w:val="6"/>
    </w:pPr>
  </w:style>
  <w:style w:type="paragraph" w:styleId="Titre8">
    <w:name w:val="heading 8"/>
    <w:aliases w:val="Annexe3,T8,Annexe 2, action,Heading8_Titre8,Heading 8 CFMU,table caption,8,ASAPHeading 8,DNV-H8,h8,titre 8,titre 81,table caption1,titre 82,table caption2,titre 83,table caption3,titre 84,table caption4,L1 Heading 8,Edf Titre 8,action"/>
    <w:basedOn w:val="Normal"/>
    <w:next w:val="Normal"/>
    <w:semiHidden/>
    <w:rsid w:val="00B71BF2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Titre9">
    <w:name w:val="heading 9"/>
    <w:aliases w:val="Titre 10,Annexe4,App Heading,Appendix,Titre Annexe,Annexe 3, progress,Heading9_Titre9,Heading 9 CFMU,App1,9,ASAPHeading 9,T9,DNV-H9,L1 Heading 9,Total jours,Edf Titre 9,progress,Legal Level 1.1.1.1.,TAnnexe,titre l1c1,titre l1c11"/>
    <w:basedOn w:val="Normal"/>
    <w:next w:val="Normal"/>
    <w:semiHidden/>
    <w:rsid w:val="00B71BF2"/>
    <w:pPr>
      <w:numPr>
        <w:ilvl w:val="8"/>
        <w:numId w:val="4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AF5B20"/>
    <w:rPr>
      <w:bCs/>
      <w:caps/>
      <w:color w:val="C5062F" w:themeColor="accent6"/>
      <w:sz w:val="48"/>
      <w:szCs w:val="36"/>
      <w:shd w:val="clear" w:color="CB3298" w:themeColor="accent2" w:fill="auto"/>
    </w:rPr>
  </w:style>
  <w:style w:type="character" w:customStyle="1" w:styleId="Titre2Car">
    <w:name w:val="Titre 2 Car"/>
    <w:basedOn w:val="Titre1Car"/>
    <w:link w:val="Titre2"/>
    <w:rsid w:val="007D2EC2"/>
    <w:rPr>
      <w:b/>
      <w:bCs/>
      <w:caps/>
      <w:color w:val="576B80" w:themeColor="text1"/>
      <w:sz w:val="24"/>
      <w:szCs w:val="32"/>
      <w:shd w:val="clear" w:color="CB3298" w:themeColor="accent2" w:fill="auto"/>
    </w:rPr>
  </w:style>
  <w:style w:type="character" w:customStyle="1" w:styleId="Titre3Car">
    <w:name w:val="Titre 3 Car"/>
    <w:basedOn w:val="Policepardfaut"/>
    <w:link w:val="Titre3"/>
    <w:rsid w:val="00536BDE"/>
    <w:rPr>
      <w:b/>
      <w:bCs/>
      <w:noProof/>
      <w:sz w:val="22"/>
      <w:szCs w:val="28"/>
    </w:rPr>
  </w:style>
  <w:style w:type="character" w:customStyle="1" w:styleId="Titre4Car">
    <w:name w:val="Titre 4 Car"/>
    <w:basedOn w:val="Policepardfaut"/>
    <w:link w:val="Titre4"/>
    <w:rsid w:val="002464B3"/>
    <w:rPr>
      <w:b/>
      <w:bCs/>
      <w:smallCaps/>
      <w:szCs w:val="28"/>
    </w:rPr>
  </w:style>
  <w:style w:type="character" w:customStyle="1" w:styleId="Titre5Car">
    <w:name w:val="Titre 5 Car"/>
    <w:basedOn w:val="Policepardfaut"/>
    <w:link w:val="Titre5"/>
    <w:rsid w:val="00977277"/>
    <w:rPr>
      <w:b/>
      <w:bCs/>
      <w:i/>
      <w:iCs/>
      <w:szCs w:val="26"/>
    </w:rPr>
  </w:style>
  <w:style w:type="paragraph" w:styleId="Explorateurdedocuments">
    <w:name w:val="Document Map"/>
    <w:basedOn w:val="Normal"/>
    <w:link w:val="ExplorateurdedocumentsCar"/>
    <w:semiHidden/>
    <w:rsid w:val="007C5A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semiHidden/>
    <w:rsid w:val="00A22BA5"/>
    <w:rPr>
      <w:rFonts w:ascii="Tahoma" w:hAnsi="Tahoma" w:cs="Tahoma"/>
      <w:sz w:val="16"/>
      <w:szCs w:val="16"/>
    </w:rPr>
  </w:style>
  <w:style w:type="paragraph" w:styleId="Textedebulles">
    <w:name w:val="Balloon Text"/>
    <w:basedOn w:val="Normal"/>
    <w:link w:val="TextedebullesCar"/>
    <w:semiHidden/>
    <w:rsid w:val="00ED14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A22BA5"/>
    <w:rPr>
      <w:rFonts w:ascii="Tahoma" w:hAnsi="Tahoma" w:cs="Tahoma"/>
      <w:sz w:val="16"/>
      <w:szCs w:val="16"/>
    </w:rPr>
  </w:style>
  <w:style w:type="paragraph" w:styleId="Titredenote">
    <w:name w:val="Note Heading"/>
    <w:basedOn w:val="Normal"/>
    <w:next w:val="Normal"/>
    <w:link w:val="TitredenoteCar"/>
    <w:semiHidden/>
    <w:rsid w:val="00ED1486"/>
    <w:pPr>
      <w:spacing w:line="240" w:lineRule="auto"/>
    </w:pPr>
  </w:style>
  <w:style w:type="character" w:customStyle="1" w:styleId="TitredenoteCar">
    <w:name w:val="Titre de note Car"/>
    <w:basedOn w:val="Policepardfaut"/>
    <w:link w:val="Titredenote"/>
    <w:semiHidden/>
    <w:rsid w:val="00A22BA5"/>
    <w:rPr>
      <w:szCs w:val="24"/>
    </w:rPr>
  </w:style>
  <w:style w:type="paragraph" w:styleId="Index1">
    <w:name w:val="index 1"/>
    <w:basedOn w:val="Normal"/>
    <w:next w:val="Normal"/>
    <w:autoRedefine/>
    <w:semiHidden/>
    <w:rsid w:val="00ED1486"/>
    <w:pPr>
      <w:spacing w:line="240" w:lineRule="auto"/>
      <w:ind w:left="200" w:hanging="200"/>
    </w:pPr>
  </w:style>
  <w:style w:type="table" w:styleId="Grilledutableau">
    <w:name w:val="Table Grid"/>
    <w:basedOn w:val="TableauNormal"/>
    <w:rsid w:val="00C365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M2">
    <w:name w:val="toc 2"/>
    <w:basedOn w:val="Normal"/>
    <w:next w:val="Normal"/>
    <w:autoRedefine/>
    <w:uiPriority w:val="39"/>
    <w:rsid w:val="00ED6B2F"/>
    <w:pPr>
      <w:tabs>
        <w:tab w:val="left" w:pos="600"/>
        <w:tab w:val="right" w:leader="dot" w:pos="9063"/>
      </w:tabs>
      <w:spacing w:before="120" w:after="120"/>
      <w:ind w:left="198"/>
      <w:jc w:val="left"/>
    </w:pPr>
    <w:rPr>
      <w:rFonts w:asciiTheme="minorHAnsi" w:hAnsiTheme="minorHAnsi"/>
      <w:b/>
      <w:caps/>
      <w:noProof/>
      <w:color w:val="576B80" w:themeColor="text1"/>
      <w:szCs w:val="20"/>
    </w:rPr>
  </w:style>
  <w:style w:type="paragraph" w:styleId="TM1">
    <w:name w:val="toc 1"/>
    <w:basedOn w:val="Normal"/>
    <w:next w:val="Normal"/>
    <w:autoRedefine/>
    <w:uiPriority w:val="39"/>
    <w:rsid w:val="00ED6B2F"/>
    <w:pPr>
      <w:tabs>
        <w:tab w:val="right" w:leader="dot" w:pos="9061"/>
      </w:tabs>
      <w:spacing w:before="120" w:after="120"/>
      <w:jc w:val="left"/>
    </w:pPr>
    <w:rPr>
      <w:rFonts w:asciiTheme="minorHAnsi" w:hAnsiTheme="minorHAnsi"/>
      <w:b/>
      <w:bCs/>
      <w:caps/>
      <w:noProof/>
      <w:color w:val="C5062F" w:themeColor="accent6"/>
      <w:sz w:val="24"/>
      <w:szCs w:val="20"/>
    </w:rPr>
  </w:style>
  <w:style w:type="paragraph" w:styleId="TM3">
    <w:name w:val="toc 3"/>
    <w:basedOn w:val="Normal"/>
    <w:next w:val="Normal"/>
    <w:autoRedefine/>
    <w:uiPriority w:val="39"/>
    <w:rsid w:val="005E7472"/>
    <w:pPr>
      <w:tabs>
        <w:tab w:val="left" w:pos="1100"/>
        <w:tab w:val="right" w:leader="dot" w:pos="9063"/>
      </w:tabs>
      <w:spacing w:before="120" w:after="120"/>
      <w:ind w:left="403"/>
      <w:jc w:val="left"/>
    </w:pPr>
    <w:rPr>
      <w:rFonts w:asciiTheme="minorHAnsi" w:hAnsiTheme="minorHAnsi"/>
      <w:b/>
      <w:iCs/>
      <w:noProof/>
      <w:szCs w:val="20"/>
    </w:rPr>
  </w:style>
  <w:style w:type="paragraph" w:styleId="Paragraphedeliste">
    <w:name w:val="List Paragraph"/>
    <w:aliases w:val="Texte Gauche,Texte de colonne colorée"/>
    <w:basedOn w:val="Normal"/>
    <w:link w:val="ParagraphedelisteCar"/>
    <w:uiPriority w:val="34"/>
    <w:qFormat/>
    <w:rsid w:val="00BD6388"/>
    <w:pPr>
      <w:ind w:left="720"/>
      <w:contextualSpacing/>
    </w:pPr>
  </w:style>
  <w:style w:type="character" w:customStyle="1" w:styleId="ParagraphedelisteCar">
    <w:name w:val="Paragraphe de liste Car"/>
    <w:aliases w:val="Texte Gauche Car,Texte de colonne colorée Car"/>
    <w:basedOn w:val="Policepardfaut"/>
    <w:link w:val="Paragraphedeliste"/>
    <w:uiPriority w:val="34"/>
    <w:semiHidden/>
    <w:rsid w:val="00231CA6"/>
    <w:rPr>
      <w:szCs w:val="24"/>
    </w:rPr>
  </w:style>
  <w:style w:type="paragraph" w:styleId="TM4">
    <w:name w:val="toc 4"/>
    <w:basedOn w:val="Normal"/>
    <w:next w:val="Normal"/>
    <w:autoRedefine/>
    <w:uiPriority w:val="39"/>
    <w:rsid w:val="00ED6B2F"/>
    <w:pPr>
      <w:tabs>
        <w:tab w:val="left" w:pos="1540"/>
        <w:tab w:val="right" w:leader="dot" w:pos="9063"/>
      </w:tabs>
      <w:ind w:left="601"/>
      <w:jc w:val="left"/>
    </w:pPr>
    <w:rPr>
      <w:rFonts w:asciiTheme="minorHAnsi" w:hAnsiTheme="minorHAnsi"/>
      <w:b/>
      <w:smallCaps/>
      <w:noProof/>
      <w:sz w:val="18"/>
      <w:szCs w:val="20"/>
    </w:rPr>
  </w:style>
  <w:style w:type="table" w:styleId="Tableauclassique3">
    <w:name w:val="Table Classic 3"/>
    <w:basedOn w:val="TableauNormal"/>
    <w:rsid w:val="00E948DC"/>
    <w:pPr>
      <w:spacing w:line="276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color2">
    <w:name w:val="Table Colorful 2"/>
    <w:basedOn w:val="TableauNormal"/>
    <w:rsid w:val="00E948DC"/>
    <w:pPr>
      <w:spacing w:line="276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2">
    <w:name w:val="Table List 2"/>
    <w:basedOn w:val="TableauNormal"/>
    <w:rsid w:val="00E948DC"/>
    <w:pPr>
      <w:spacing w:line="276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auliste1">
    <w:name w:val="Table List 1"/>
    <w:basedOn w:val="TableauNormal"/>
    <w:rsid w:val="00E948DC"/>
    <w:pPr>
      <w:spacing w:line="276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lleclaire-Accent4">
    <w:name w:val="Light Grid Accent 4"/>
    <w:basedOn w:val="TableauNormal"/>
    <w:uiPriority w:val="62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  <w:insideH w:val="single" w:sz="8" w:space="0" w:color="0A9AA6" w:themeColor="accent4"/>
        <w:insideV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1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H w:val="nil"/>
          <w:insideV w:val="single" w:sz="8" w:space="0" w:color="0A9AA6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  <w:shd w:val="clear" w:color="auto" w:fill="B1F4FA" w:themeFill="accent4" w:themeFillTint="3F"/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  <w:shd w:val="clear" w:color="auto" w:fill="B1F4FA" w:themeFill="accent4" w:themeFillTint="3F"/>
      </w:tcPr>
    </w:tblStylePr>
    <w:tblStylePr w:type="band2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  <w:insideV w:val="single" w:sz="8" w:space="0" w:color="0A9AA6" w:themeColor="accent4"/>
        </w:tcBorders>
      </w:tcPr>
    </w:tblStylePr>
  </w:style>
  <w:style w:type="table" w:styleId="Listeclaire-Accent4">
    <w:name w:val="Light List Accent 4"/>
    <w:basedOn w:val="TableauNormal"/>
    <w:uiPriority w:val="61"/>
    <w:rsid w:val="00E948DC"/>
    <w:tblPr>
      <w:tblStyleRowBandSize w:val="1"/>
      <w:tblStyleColBandSize w:val="1"/>
      <w:tblBorders>
        <w:top w:val="single" w:sz="8" w:space="0" w:color="0A9AA6" w:themeColor="accent4"/>
        <w:left w:val="single" w:sz="8" w:space="0" w:color="0A9AA6" w:themeColor="accent4"/>
        <w:bottom w:val="single" w:sz="8" w:space="0" w:color="0A9AA6" w:themeColor="accent4"/>
        <w:right w:val="single" w:sz="8" w:space="0" w:color="0A9AA6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A9AA6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  <w:tblStylePr w:type="band1Horz">
      <w:tblPr/>
      <w:tcPr>
        <w:tcBorders>
          <w:top w:val="single" w:sz="8" w:space="0" w:color="0A9AA6" w:themeColor="accent4"/>
          <w:left w:val="single" w:sz="8" w:space="0" w:color="0A9AA6" w:themeColor="accent4"/>
          <w:bottom w:val="single" w:sz="8" w:space="0" w:color="0A9AA6" w:themeColor="accent4"/>
          <w:right w:val="single" w:sz="8" w:space="0" w:color="0A9AA6" w:themeColor="accent4"/>
        </w:tcBorders>
      </w:tcPr>
    </w:tblStylePr>
  </w:style>
  <w:style w:type="paragraph" w:styleId="Rvision">
    <w:name w:val="Revision"/>
    <w:hidden/>
    <w:uiPriority w:val="99"/>
    <w:semiHidden/>
    <w:rsid w:val="007E04B9"/>
    <w:rPr>
      <w:rFonts w:ascii="Arial" w:hAnsi="Arial"/>
      <w:szCs w:val="24"/>
    </w:rPr>
  </w:style>
  <w:style w:type="paragraph" w:customStyle="1" w:styleId="Sous-titrePagedeGarde">
    <w:name w:val="Sous-titre Page de Garde"/>
    <w:basedOn w:val="Normal"/>
    <w:link w:val="Sous-titrePagedeGardeCar"/>
    <w:uiPriority w:val="99"/>
    <w:rsid w:val="00410169"/>
    <w:pPr>
      <w:spacing w:line="240" w:lineRule="auto"/>
      <w:jc w:val="right"/>
    </w:pPr>
    <w:rPr>
      <w:caps/>
      <w:color w:val="000000" w:themeColor="text2"/>
      <w:sz w:val="48"/>
    </w:rPr>
  </w:style>
  <w:style w:type="character" w:customStyle="1" w:styleId="Sous-titrePagedeGardeCar">
    <w:name w:val="Sous-titre Page de Garde Car"/>
    <w:basedOn w:val="Policepardfaut"/>
    <w:link w:val="Sous-titrePagedeGarde"/>
    <w:uiPriority w:val="99"/>
    <w:rsid w:val="00EC05A5"/>
    <w:rPr>
      <w:caps/>
      <w:color w:val="000000" w:themeColor="text2"/>
      <w:sz w:val="48"/>
      <w:szCs w:val="24"/>
    </w:rPr>
  </w:style>
  <w:style w:type="paragraph" w:customStyle="1" w:styleId="Titrepagedegarde">
    <w:name w:val="Titre page de garde"/>
    <w:basedOn w:val="Normal"/>
    <w:link w:val="TitrepagedegardeCar"/>
    <w:uiPriority w:val="99"/>
    <w:rsid w:val="005E59DB"/>
    <w:pPr>
      <w:spacing w:line="240" w:lineRule="auto"/>
      <w:jc w:val="right"/>
    </w:pPr>
    <w:rPr>
      <w:b/>
      <w:color w:val="CB3298" w:themeColor="accent2"/>
      <w:sz w:val="96"/>
    </w:rPr>
  </w:style>
  <w:style w:type="character" w:customStyle="1" w:styleId="TitrepagedegardeCar">
    <w:name w:val="Titre page de garde Car"/>
    <w:basedOn w:val="Policepardfaut"/>
    <w:link w:val="Titrepagedegarde"/>
    <w:uiPriority w:val="99"/>
    <w:rsid w:val="00EC05A5"/>
    <w:rPr>
      <w:b/>
      <w:color w:val="CB3298" w:themeColor="accent2"/>
      <w:sz w:val="96"/>
      <w:szCs w:val="24"/>
    </w:rPr>
  </w:style>
  <w:style w:type="paragraph" w:customStyle="1" w:styleId="Puce">
    <w:name w:val="Puce"/>
    <w:link w:val="PuceCar"/>
    <w:autoRedefine/>
    <w:uiPriority w:val="2"/>
    <w:qFormat/>
    <w:rsid w:val="00C71F86"/>
    <w:pPr>
      <w:numPr>
        <w:numId w:val="3"/>
      </w:numPr>
      <w:spacing w:before="120" w:after="120"/>
      <w:contextualSpacing/>
      <w:jc w:val="both"/>
    </w:pPr>
    <w:rPr>
      <w:bCs/>
      <w:color w:val="000000" w:themeColor="text2"/>
      <w:szCs w:val="28"/>
    </w:rPr>
  </w:style>
  <w:style w:type="character" w:customStyle="1" w:styleId="PuceCar">
    <w:name w:val="Puce Car"/>
    <w:basedOn w:val="Titre4Car"/>
    <w:link w:val="Puce"/>
    <w:uiPriority w:val="2"/>
    <w:rsid w:val="00C71F86"/>
    <w:rPr>
      <w:b w:val="0"/>
      <w:bCs/>
      <w:smallCaps w:val="0"/>
      <w:color w:val="000000" w:themeColor="text2"/>
      <w:szCs w:val="28"/>
    </w:rPr>
  </w:style>
  <w:style w:type="paragraph" w:customStyle="1" w:styleId="Titre-Tableau">
    <w:name w:val="Titre-Tableau"/>
    <w:autoRedefine/>
    <w:uiPriority w:val="2"/>
    <w:qFormat/>
    <w:rsid w:val="001C422F"/>
    <w:pPr>
      <w:jc w:val="center"/>
    </w:pPr>
    <w:rPr>
      <w:b/>
      <w:caps/>
      <w:color w:val="FFFFFF" w:themeColor="background1"/>
      <w:szCs w:val="24"/>
    </w:rPr>
  </w:style>
  <w:style w:type="paragraph" w:customStyle="1" w:styleId="Titrepagedetransition">
    <w:name w:val="Titre page de transition"/>
    <w:link w:val="TitrepagedetransitionCar"/>
    <w:autoRedefine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character" w:customStyle="1" w:styleId="TitrepagedetransitionCar">
    <w:name w:val="Titre page de transition Car"/>
    <w:basedOn w:val="Policepardfaut"/>
    <w:link w:val="Titrepagedetransition"/>
    <w:rsid w:val="00746BF4"/>
    <w:rPr>
      <w:color w:val="FFFFFF" w:themeColor="background1"/>
      <w:sz w:val="96"/>
      <w:szCs w:val="110"/>
      <w14:shadow w14:blurRad="63500" w14:dist="0" w14:dir="0" w14:sx="102000" w14:sy="102000" w14:kx="0" w14:ky="0" w14:algn="ctr">
        <w14:srgbClr w14:val="000000">
          <w14:alpha w14:val="60000"/>
        </w14:srgbClr>
      </w14:shadow>
    </w:rPr>
  </w:style>
  <w:style w:type="table" w:customStyle="1" w:styleId="Tableaugris-Normal">
    <w:name w:val="Tableau gris - Normal"/>
    <w:basedOn w:val="TableauNormal"/>
    <w:uiPriority w:val="99"/>
    <w:qFormat/>
    <w:rsid w:val="00910381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table" w:customStyle="1" w:styleId="Tableaurouge-Normal">
    <w:name w:val="Tableau rouge - Normal"/>
    <w:basedOn w:val="Tableaugris-Normal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</w:style>
  <w:style w:type="table" w:customStyle="1" w:styleId="Tableaugris-Doubleentre">
    <w:name w:val="Tableau gris - Double entrée"/>
    <w:basedOn w:val="Tableaugris-Normal"/>
    <w:uiPriority w:val="99"/>
    <w:qFormat/>
    <w:rsid w:val="005540EA"/>
    <w:tblPr/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576B80" w:themeFill="text1"/>
      </w:tcPr>
    </w:tblStylePr>
  </w:style>
  <w:style w:type="table" w:styleId="Listefonce-Accent1">
    <w:name w:val="Dark List Accent 1"/>
    <w:basedOn w:val="TableauNormal"/>
    <w:uiPriority w:val="70"/>
    <w:rsid w:val="00115994"/>
    <w:rPr>
      <w:color w:val="FFFFFF" w:themeColor="background1"/>
    </w:rPr>
    <w:tblPr>
      <w:tblStyleRowBandSize w:val="1"/>
      <w:tblStyleColBandSize w:val="1"/>
    </w:tblPr>
    <w:tcPr>
      <w:shd w:val="clear" w:color="auto" w:fill="429CE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576B8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34F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D77BD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77BD" w:themeFill="accent1" w:themeFillShade="BF"/>
      </w:tcPr>
    </w:tblStylePr>
  </w:style>
  <w:style w:type="table" w:customStyle="1" w:styleId="Tableaurouge-Doubleentre">
    <w:name w:val="Tableau rouge - Double entrée"/>
    <w:basedOn w:val="Tableaugris-Doubleentre"/>
    <w:uiPriority w:val="99"/>
    <w:qFormat/>
    <w:rsid w:val="0002323B"/>
    <w:tblPr>
      <w:tblBorders>
        <w:top w:val="single" w:sz="2" w:space="0" w:color="C5062F" w:themeColor="accent6"/>
        <w:left w:val="single" w:sz="2" w:space="0" w:color="C5062F" w:themeColor="accent6"/>
        <w:bottom w:val="single" w:sz="2" w:space="0" w:color="C5062F" w:themeColor="accent6"/>
        <w:right w:val="single" w:sz="2" w:space="0" w:color="C5062F" w:themeColor="accent6"/>
        <w:insideH w:val="single" w:sz="2" w:space="0" w:color="C5062F" w:themeColor="accent6"/>
        <w:insideV w:val="single" w:sz="2" w:space="0" w:color="C5062F" w:themeColor="accent6"/>
      </w:tblBorders>
    </w:tblPr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C5062F" w:themeFill="accent6"/>
      </w:tcPr>
    </w:tblStylePr>
  </w:style>
  <w:style w:type="table" w:customStyle="1" w:styleId="Tableaugris-Doubleentregris">
    <w:name w:val="Tableau gris - Double entrée gris"/>
    <w:basedOn w:val="Tableaugris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table" w:customStyle="1" w:styleId="Tableaurouge-Doubleentregris">
    <w:name w:val="Tableau rouge - Double entrée gris"/>
    <w:basedOn w:val="Tableaurouge-Doubleentre"/>
    <w:uiPriority w:val="99"/>
    <w:qFormat/>
    <w:rsid w:val="00DB76C5"/>
    <w:tblPr/>
    <w:tblStylePr w:type="firstRow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C5062F" w:themeFill="accent6"/>
      </w:tcPr>
    </w:tblStylePr>
    <w:tblStylePr w:type="firstCol">
      <w:pPr>
        <w:jc w:val="center"/>
      </w:pPr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2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tcBorders>
          <w:top w:val="single" w:sz="2" w:space="0" w:color="576B80" w:themeColor="text1"/>
          <w:left w:val="single" w:sz="2" w:space="0" w:color="576B80" w:themeColor="text1"/>
          <w:bottom w:val="single" w:sz="2" w:space="0" w:color="576B80" w:themeColor="text1"/>
          <w:right w:val="single" w:sz="18" w:space="0" w:color="576B80" w:themeColor="text1"/>
          <w:insideH w:val="nil"/>
          <w:insideV w:val="nil"/>
          <w:tl2br w:val="nil"/>
          <w:tr2bl w:val="nil"/>
        </w:tcBorders>
        <w:shd w:val="clear" w:color="auto" w:fill="BFBFBF" w:themeFill="background2" w:themeFillShade="BF"/>
      </w:tcPr>
    </w:tblStylePr>
  </w:style>
  <w:style w:type="paragraph" w:customStyle="1" w:styleId="Texteencart">
    <w:name w:val="Texte encart"/>
    <w:basedOn w:val="Normal"/>
    <w:autoRedefine/>
    <w:uiPriority w:val="3"/>
    <w:qFormat/>
    <w:rsid w:val="001C422F"/>
    <w:pPr>
      <w:spacing w:line="240" w:lineRule="auto"/>
    </w:pPr>
    <w:rPr>
      <w:b/>
      <w:color w:val="FFFFFF" w:themeColor="background1"/>
    </w:rPr>
  </w:style>
  <w:style w:type="paragraph" w:customStyle="1" w:styleId="Listenumrote">
    <w:name w:val="Liste numérotée"/>
    <w:basedOn w:val="Normal"/>
    <w:link w:val="ListenumroteCar"/>
    <w:uiPriority w:val="1"/>
    <w:semiHidden/>
    <w:unhideWhenUsed/>
    <w:qFormat/>
    <w:rsid w:val="00BD6388"/>
    <w:pPr>
      <w:numPr>
        <w:numId w:val="1"/>
      </w:numPr>
      <w:spacing w:line="240" w:lineRule="auto"/>
      <w:contextualSpacing/>
    </w:pPr>
  </w:style>
  <w:style w:type="character" w:customStyle="1" w:styleId="ListenumroteCar">
    <w:name w:val="Liste numérotée Car"/>
    <w:basedOn w:val="Policepardfaut"/>
    <w:link w:val="Listenumrote"/>
    <w:uiPriority w:val="1"/>
    <w:semiHidden/>
    <w:rsid w:val="00BD6388"/>
    <w:rPr>
      <w:szCs w:val="24"/>
    </w:rPr>
  </w:style>
  <w:style w:type="character" w:styleId="Lienhypertexte">
    <w:name w:val="Hyperlink"/>
    <w:basedOn w:val="Policepardfaut"/>
    <w:uiPriority w:val="99"/>
    <w:rsid w:val="00E601EB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31CA6"/>
    <w:rPr>
      <w:szCs w:val="24"/>
    </w:rPr>
  </w:style>
  <w:style w:type="paragraph" w:styleId="Pieddepage">
    <w:name w:val="footer"/>
    <w:basedOn w:val="Normal"/>
    <w:link w:val="PieddepageCar"/>
    <w:uiPriority w:val="99"/>
    <w:rsid w:val="00786F3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31CA6"/>
    <w:rPr>
      <w:szCs w:val="24"/>
    </w:rPr>
  </w:style>
  <w:style w:type="paragraph" w:customStyle="1" w:styleId="Textecolonnecolore">
    <w:name w:val="Texte colonne colorée"/>
    <w:basedOn w:val="Normal"/>
    <w:uiPriority w:val="5"/>
    <w:semiHidden/>
    <w:qFormat/>
    <w:rsid w:val="0057032E"/>
    <w:pPr>
      <w:jc w:val="left"/>
    </w:pPr>
    <w:rPr>
      <w:b/>
      <w:color w:val="FFFFFF" w:themeColor="background1"/>
    </w:rPr>
  </w:style>
  <w:style w:type="character" w:styleId="Textedelespacerserv">
    <w:name w:val="Placeholder Text"/>
    <w:basedOn w:val="Policepardfaut"/>
    <w:uiPriority w:val="99"/>
    <w:semiHidden/>
    <w:rsid w:val="00AF5368"/>
    <w:rPr>
      <w:color w:val="808080"/>
    </w:rPr>
  </w:style>
  <w:style w:type="paragraph" w:customStyle="1" w:styleId="Retrait">
    <w:name w:val="Retrait"/>
    <w:basedOn w:val="Normal"/>
    <w:autoRedefine/>
    <w:uiPriority w:val="2"/>
    <w:qFormat/>
    <w:rsid w:val="001C422F"/>
    <w:pPr>
      <w:pBdr>
        <w:left w:val="single" w:sz="18" w:space="15" w:color="C5062F" w:themeColor="accent6"/>
      </w:pBdr>
      <w:spacing w:before="120" w:after="120"/>
      <w:ind w:left="1134"/>
    </w:pPr>
    <w:rPr>
      <w:b/>
    </w:rPr>
  </w:style>
  <w:style w:type="paragraph" w:customStyle="1" w:styleId="Puce-Tableau">
    <w:name w:val="Puce-Tableau"/>
    <w:basedOn w:val="Puce"/>
    <w:autoRedefine/>
    <w:uiPriority w:val="2"/>
    <w:qFormat/>
    <w:rsid w:val="001C422F"/>
    <w:pPr>
      <w:ind w:left="388"/>
    </w:pPr>
  </w:style>
  <w:style w:type="paragraph" w:styleId="Listepuces">
    <w:name w:val="List Bullet"/>
    <w:basedOn w:val="Normal"/>
    <w:semiHidden/>
    <w:rsid w:val="000F6BC8"/>
    <w:pPr>
      <w:numPr>
        <w:numId w:val="2"/>
      </w:numPr>
      <w:contextualSpacing/>
    </w:pPr>
  </w:style>
  <w:style w:type="paragraph" w:customStyle="1" w:styleId="CV-Titreexprience">
    <w:name w:val="CV - Titre expérienc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b/>
      <w:color w:val="C5062F" w:themeColor="accent6"/>
      <w:sz w:val="28"/>
      <w:szCs w:val="32"/>
    </w:rPr>
  </w:style>
  <w:style w:type="paragraph" w:customStyle="1" w:styleId="CV-NomPrnomAnnes">
    <w:name w:val="CV - Nom Prénom Années"/>
    <w:basedOn w:val="Normal"/>
    <w:link w:val="CV-NomPrnomAnnesCar"/>
    <w:uiPriority w:val="99"/>
    <w:rsid w:val="00CC2D8A"/>
    <w:rPr>
      <w:color w:val="576B80" w:themeColor="text1"/>
      <w:sz w:val="24"/>
    </w:rPr>
  </w:style>
  <w:style w:type="paragraph" w:customStyle="1" w:styleId="CV-TitreVille">
    <w:name w:val="CV - Titre Ville"/>
    <w:basedOn w:val="Normal"/>
    <w:uiPriority w:val="99"/>
    <w:rsid w:val="00D3735F"/>
    <w:pPr>
      <w:framePr w:hSpace="141" w:wrap="around" w:vAnchor="text" w:hAnchor="margin" w:y="29"/>
      <w:spacing w:line="240" w:lineRule="auto"/>
      <w:jc w:val="left"/>
    </w:pPr>
    <w:rPr>
      <w:i/>
      <w:color w:val="C5062F" w:themeColor="accent6"/>
      <w:sz w:val="24"/>
      <w:szCs w:val="28"/>
    </w:rPr>
  </w:style>
  <w:style w:type="paragraph" w:customStyle="1" w:styleId="CV-Titretableau">
    <w:name w:val="CV-Titre tableau"/>
    <w:basedOn w:val="Normal"/>
    <w:uiPriority w:val="99"/>
    <w:unhideWhenUsed/>
    <w:qFormat/>
    <w:rsid w:val="001C422F"/>
    <w:pPr>
      <w:jc w:val="left"/>
    </w:pPr>
    <w:rPr>
      <w:b/>
      <w:caps/>
      <w:sz w:val="18"/>
    </w:rPr>
  </w:style>
  <w:style w:type="character" w:customStyle="1" w:styleId="CV-NomPrnomAnnesCar">
    <w:name w:val="CV - Nom Prénom Années Car"/>
    <w:basedOn w:val="Policepardfaut"/>
    <w:link w:val="CV-NomPrnomAnnes"/>
    <w:uiPriority w:val="99"/>
    <w:rsid w:val="009C1823"/>
    <w:rPr>
      <w:color w:val="576B80" w:themeColor="text1"/>
      <w:sz w:val="24"/>
      <w:szCs w:val="24"/>
    </w:rPr>
  </w:style>
  <w:style w:type="paragraph" w:customStyle="1" w:styleId="CV-Sous-titrestableau">
    <w:name w:val="CV-Sous-titres tableau"/>
    <w:basedOn w:val="Normal"/>
    <w:uiPriority w:val="99"/>
    <w:rsid w:val="00CC2D8A"/>
    <w:pPr>
      <w:jc w:val="left"/>
    </w:pPr>
    <w:rPr>
      <w:b/>
      <w:i/>
      <w:caps/>
      <w:color w:val="576B80" w:themeColor="text1"/>
      <w:sz w:val="18"/>
    </w:rPr>
  </w:style>
  <w:style w:type="paragraph" w:customStyle="1" w:styleId="CV-Datedate">
    <w:name w:val="CV-Date à date"/>
    <w:uiPriority w:val="99"/>
    <w:rsid w:val="000F38B7"/>
    <w:pPr>
      <w:jc w:val="right"/>
    </w:pPr>
    <w:rPr>
      <w:b/>
      <w:color w:val="C5062F" w:themeColor="accent6"/>
      <w:szCs w:val="24"/>
    </w:rPr>
  </w:style>
  <w:style w:type="paragraph" w:customStyle="1" w:styleId="CV-Dtails">
    <w:name w:val="CV-Détails"/>
    <w:basedOn w:val="Normal"/>
    <w:uiPriority w:val="99"/>
    <w:unhideWhenUsed/>
    <w:qFormat/>
    <w:rsid w:val="001C422F"/>
    <w:pPr>
      <w:jc w:val="left"/>
    </w:pPr>
    <w:rPr>
      <w:sz w:val="18"/>
    </w:rPr>
  </w:style>
  <w:style w:type="paragraph" w:customStyle="1" w:styleId="Titredudocument">
    <w:name w:val="Titre du document"/>
    <w:uiPriority w:val="99"/>
    <w:semiHidden/>
    <w:rsid w:val="00EC05A5"/>
    <w:pPr>
      <w:spacing w:before="240"/>
    </w:pPr>
    <w:rPr>
      <w:color w:val="C5062F" w:themeColor="accent6"/>
      <w:sz w:val="66"/>
      <w:szCs w:val="66"/>
    </w:rPr>
  </w:style>
  <w:style w:type="paragraph" w:customStyle="1" w:styleId="Titrenomduclient">
    <w:name w:val="Titre nom du client"/>
    <w:uiPriority w:val="99"/>
    <w:semiHidden/>
    <w:rsid w:val="00EC05A5"/>
    <w:rPr>
      <w:color w:val="576B80" w:themeColor="text1"/>
      <w:sz w:val="44"/>
      <w:szCs w:val="44"/>
    </w:rPr>
  </w:style>
  <w:style w:type="paragraph" w:customStyle="1" w:styleId="Cartedevisite-Tel">
    <w:name w:val="Carte de visite - Tel"/>
    <w:basedOn w:val="Normal"/>
    <w:rsid w:val="009B60F1"/>
    <w:rPr>
      <w:sz w:val="16"/>
    </w:rPr>
  </w:style>
  <w:style w:type="paragraph" w:customStyle="1" w:styleId="Cartedevisite-Nom">
    <w:name w:val="Carte de visite - Nom"/>
    <w:basedOn w:val="Normal"/>
    <w:rsid w:val="009B60F1"/>
  </w:style>
  <w:style w:type="paragraph" w:customStyle="1" w:styleId="CV-Titreposte">
    <w:name w:val="CV - Titre poste"/>
    <w:basedOn w:val="Normal"/>
    <w:link w:val="CV-TitreposteCar"/>
    <w:uiPriority w:val="99"/>
    <w:rsid w:val="00D3735F"/>
    <w:rPr>
      <w:b/>
      <w:caps/>
      <w:color w:val="C5062F" w:themeColor="accent6"/>
      <w:sz w:val="32"/>
    </w:rPr>
  </w:style>
  <w:style w:type="character" w:customStyle="1" w:styleId="CV-TitreposteCar">
    <w:name w:val="CV - Titre poste Car"/>
    <w:basedOn w:val="Policepardfaut"/>
    <w:link w:val="CV-Titreposte"/>
    <w:uiPriority w:val="99"/>
    <w:rsid w:val="009C1823"/>
    <w:rPr>
      <w:b/>
      <w:caps/>
      <w:color w:val="C5062F" w:themeColor="accent6"/>
      <w:sz w:val="32"/>
      <w:szCs w:val="24"/>
    </w:rPr>
  </w:style>
  <w:style w:type="paragraph" w:customStyle="1" w:styleId="CV-Puce">
    <w:name w:val="CV - Puce"/>
    <w:basedOn w:val="Puce-Tableau"/>
    <w:autoRedefine/>
    <w:uiPriority w:val="99"/>
    <w:unhideWhenUsed/>
    <w:qFormat/>
    <w:rsid w:val="001C422F"/>
    <w:pPr>
      <w:framePr w:hSpace="141" w:wrap="around" w:vAnchor="text" w:hAnchor="margin" w:xAlign="center" w:y="-66"/>
      <w:ind w:left="296" w:hanging="207"/>
    </w:pPr>
    <w:rPr>
      <w:sz w:val="18"/>
      <w:szCs w:val="18"/>
    </w:rPr>
  </w:style>
  <w:style w:type="paragraph" w:customStyle="1" w:styleId="Focusbleu">
    <w:name w:val="Focus bleu"/>
    <w:next w:val="Normal"/>
    <w:link w:val="FocusbleuCar"/>
    <w:autoRedefine/>
    <w:uiPriority w:val="1"/>
    <w:qFormat/>
    <w:rsid w:val="00DF6477"/>
    <w:pPr>
      <w:numPr>
        <w:numId w:val="5"/>
      </w:numPr>
      <w:pBdr>
        <w:top w:val="single" w:sz="18" w:space="1" w:color="576B80" w:themeColor="text1"/>
        <w:left w:val="single" w:sz="18" w:space="4" w:color="576B80" w:themeColor="text1"/>
        <w:bottom w:val="single" w:sz="18" w:space="1" w:color="576B80" w:themeColor="text1"/>
        <w:right w:val="single" w:sz="18" w:space="4" w:color="576B80" w:themeColor="text1"/>
      </w:pBdr>
      <w:shd w:val="clear" w:color="auto" w:fill="576B80" w:themeFill="text1"/>
      <w:spacing w:before="240" w:after="120"/>
      <w:ind w:left="425" w:hanging="425"/>
    </w:pPr>
    <w:rPr>
      <w:b/>
      <w:bCs/>
      <w:color w:val="FFFFFF" w:themeColor="background1"/>
      <w:szCs w:val="28"/>
    </w:rPr>
  </w:style>
  <w:style w:type="paragraph" w:styleId="TM5">
    <w:name w:val="toc 5"/>
    <w:basedOn w:val="Normal"/>
    <w:next w:val="Normal"/>
    <w:autoRedefine/>
    <w:uiPriority w:val="39"/>
    <w:rsid w:val="005E7472"/>
    <w:pPr>
      <w:tabs>
        <w:tab w:val="left" w:pos="1320"/>
        <w:tab w:val="left" w:pos="1760"/>
        <w:tab w:val="right" w:leader="dot" w:pos="9063"/>
      </w:tabs>
      <w:ind w:left="799"/>
    </w:pPr>
    <w:rPr>
      <w:i/>
      <w:noProof/>
      <w:sz w:val="16"/>
    </w:rPr>
  </w:style>
  <w:style w:type="paragraph" w:customStyle="1" w:styleId="Focusrouge">
    <w:name w:val="Focus rouge"/>
    <w:basedOn w:val="Focusbleu"/>
    <w:autoRedefine/>
    <w:uiPriority w:val="1"/>
    <w:qFormat/>
    <w:rsid w:val="00DF6477"/>
    <w:pPr>
      <w:pBdr>
        <w:top w:val="single" w:sz="18" w:space="1" w:color="C5062F" w:themeColor="accent6"/>
        <w:left w:val="single" w:sz="18" w:space="4" w:color="C5062F" w:themeColor="accent6"/>
        <w:bottom w:val="single" w:sz="18" w:space="1" w:color="C5062F" w:themeColor="accent6"/>
        <w:right w:val="single" w:sz="18" w:space="4" w:color="C5062F" w:themeColor="accent6"/>
      </w:pBdr>
      <w:shd w:val="clear" w:color="auto" w:fill="C5062F" w:themeFill="accent6"/>
    </w:pPr>
  </w:style>
  <w:style w:type="table" w:customStyle="1" w:styleId="Tableaugris-Normal1">
    <w:name w:val="Tableau gris - Normal1"/>
    <w:basedOn w:val="TableauNormal"/>
    <w:uiPriority w:val="99"/>
    <w:qFormat/>
    <w:rsid w:val="00624477"/>
    <w:pPr>
      <w:jc w:val="center"/>
    </w:pPr>
    <w:tblPr>
      <w:jc w:val="center"/>
      <w:tblBorders>
        <w:top w:val="single" w:sz="2" w:space="0" w:color="576B80" w:themeColor="text1"/>
        <w:left w:val="single" w:sz="2" w:space="0" w:color="576B80" w:themeColor="text1"/>
        <w:bottom w:val="single" w:sz="2" w:space="0" w:color="576B80" w:themeColor="text1"/>
        <w:right w:val="single" w:sz="2" w:space="0" w:color="576B80" w:themeColor="text1"/>
        <w:insideH w:val="single" w:sz="2" w:space="0" w:color="576B80" w:themeColor="text1"/>
        <w:insideV w:val="single" w:sz="2" w:space="0" w:color="576B80" w:themeColor="text1"/>
      </w:tblBorders>
      <w:tblCellMar>
        <w:top w:w="28" w:type="dxa"/>
        <w:bottom w:w="28" w:type="dxa"/>
      </w:tblCellMar>
    </w:tblPr>
    <w:trPr>
      <w:cantSplit/>
      <w:jc w:val="center"/>
    </w:trPr>
    <w:tcPr>
      <w:vAlign w:val="center"/>
    </w:tcPr>
    <w:tblStylePr w:type="firstRow">
      <w:rPr>
        <w:rFonts w:ascii="Garamond" w:hAnsi="Garamond"/>
        <w:b/>
        <w:i w:val="0"/>
        <w:caps/>
        <w:smallCaps w:val="0"/>
        <w:strike w:val="0"/>
        <w:dstrike w:val="0"/>
        <w:vanish w:val="0"/>
        <w:color w:val="FFFFFF" w:themeColor="background1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  <w:tblPr/>
      <w:tcPr>
        <w:shd w:val="clear" w:color="auto" w:fill="576B80" w:themeFill="text1"/>
      </w:tcPr>
    </w:tblStylePr>
  </w:style>
  <w:style w:type="character" w:customStyle="1" w:styleId="FocusbleuCar">
    <w:name w:val="Focus bleu Car"/>
    <w:basedOn w:val="Policepardfaut"/>
    <w:link w:val="Focusbleu"/>
    <w:uiPriority w:val="1"/>
    <w:rsid w:val="009F3F22"/>
    <w:rPr>
      <w:b/>
      <w:bCs/>
      <w:color w:val="FFFFFF" w:themeColor="background1"/>
      <w:szCs w:val="28"/>
      <w:shd w:val="clear" w:color="auto" w:fill="576B80" w:themeFill="text1"/>
    </w:rPr>
  </w:style>
  <w:style w:type="paragraph" w:styleId="TM6">
    <w:name w:val="toc 6"/>
    <w:basedOn w:val="Normal"/>
    <w:next w:val="Normal"/>
    <w:autoRedefine/>
    <w:uiPriority w:val="39"/>
    <w:rsid w:val="00ED6B2F"/>
    <w:pPr>
      <w:tabs>
        <w:tab w:val="left" w:pos="1540"/>
        <w:tab w:val="right" w:leader="dot" w:pos="9061"/>
      </w:tabs>
      <w:spacing w:after="100"/>
      <w:ind w:left="1276"/>
    </w:pPr>
    <w:rPr>
      <w:noProof/>
      <w:sz w:val="16"/>
    </w:rPr>
  </w:style>
  <w:style w:type="paragraph" w:customStyle="1" w:styleId="DBCA54E5F66344138A3D2F10E790A926">
    <w:name w:val="DBCA54E5F66344138A3D2F10E790A926"/>
    <w:rsid w:val="003A7C0A"/>
    <w:pPr>
      <w:spacing w:line="276" w:lineRule="auto"/>
      <w:jc w:val="both"/>
    </w:pPr>
    <w:rPr>
      <w:rFonts w:ascii="Arial" w:hAnsi="Arial"/>
      <w:szCs w:val="24"/>
    </w:rPr>
  </w:style>
  <w:style w:type="character" w:styleId="Marquedecommentaire">
    <w:name w:val="annotation reference"/>
    <w:basedOn w:val="Policepardfaut"/>
    <w:semiHidden/>
    <w:unhideWhenUsed/>
    <w:rsid w:val="00F473CB"/>
    <w:rPr>
      <w:sz w:val="16"/>
      <w:szCs w:val="16"/>
    </w:rPr>
  </w:style>
  <w:style w:type="paragraph" w:styleId="Commentaire">
    <w:name w:val="annotation text"/>
    <w:basedOn w:val="Normal"/>
    <w:link w:val="CommentaireCar"/>
    <w:semiHidden/>
    <w:unhideWhenUsed/>
    <w:rsid w:val="00F473C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semiHidden/>
    <w:rsid w:val="00F473CB"/>
  </w:style>
  <w:style w:type="paragraph" w:styleId="Objetducommentaire">
    <w:name w:val="annotation subject"/>
    <w:basedOn w:val="Commentaire"/>
    <w:next w:val="Commentaire"/>
    <w:link w:val="ObjetducommentaireCar"/>
    <w:semiHidden/>
    <w:unhideWhenUsed/>
    <w:rsid w:val="00F473C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semiHidden/>
    <w:rsid w:val="00F473CB"/>
    <w:rPr>
      <w:b/>
      <w:bCs/>
    </w:rPr>
  </w:style>
  <w:style w:type="character" w:styleId="Lienhypertextesuivivisit">
    <w:name w:val="FollowedHyperlink"/>
    <w:basedOn w:val="Policepardfaut"/>
    <w:semiHidden/>
    <w:unhideWhenUsed/>
    <w:rsid w:val="00D36DD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Policepardfaut"/>
    <w:rsid w:val="00C30C72"/>
  </w:style>
  <w:style w:type="paragraph" w:styleId="NormalWeb">
    <w:name w:val="Normal (Web)"/>
    <w:basedOn w:val="Normal"/>
    <w:uiPriority w:val="99"/>
    <w:unhideWhenUsed/>
    <w:rsid w:val="00C30C72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TM7">
    <w:name w:val="toc 7"/>
    <w:basedOn w:val="Normal"/>
    <w:next w:val="Normal"/>
    <w:autoRedefine/>
    <w:uiPriority w:val="39"/>
    <w:unhideWhenUsed/>
    <w:rsid w:val="00A679FD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8">
    <w:name w:val="toc 8"/>
    <w:basedOn w:val="Normal"/>
    <w:next w:val="Normal"/>
    <w:autoRedefine/>
    <w:uiPriority w:val="39"/>
    <w:unhideWhenUsed/>
    <w:rsid w:val="00A679FD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TM9">
    <w:name w:val="toc 9"/>
    <w:basedOn w:val="Normal"/>
    <w:next w:val="Normal"/>
    <w:autoRedefine/>
    <w:uiPriority w:val="39"/>
    <w:unhideWhenUsed/>
    <w:rsid w:val="00A679FD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Mention1">
    <w:name w:val="Mention1"/>
    <w:basedOn w:val="Policepardfaut"/>
    <w:uiPriority w:val="99"/>
    <w:semiHidden/>
    <w:unhideWhenUsed/>
    <w:rsid w:val="00A679FD"/>
    <w:rPr>
      <w:color w:val="2B579A"/>
      <w:shd w:val="clear" w:color="auto" w:fill="E6E6E6"/>
    </w:rPr>
  </w:style>
  <w:style w:type="character" w:customStyle="1" w:styleId="UnresolvedMention1">
    <w:name w:val="Unresolved Mention1"/>
    <w:basedOn w:val="Policepardfaut"/>
    <w:uiPriority w:val="99"/>
    <w:semiHidden/>
    <w:unhideWhenUsed/>
    <w:rsid w:val="005306D3"/>
    <w:rPr>
      <w:color w:val="808080"/>
      <w:shd w:val="clear" w:color="auto" w:fill="E6E6E6"/>
    </w:rPr>
  </w:style>
  <w:style w:type="character" w:customStyle="1" w:styleId="21wk">
    <w:name w:val="_21wk"/>
    <w:basedOn w:val="Policepardfaut"/>
    <w:rsid w:val="004176D7"/>
  </w:style>
  <w:style w:type="paragraph" w:styleId="PrformatHTML">
    <w:name w:val="HTML Preformatted"/>
    <w:basedOn w:val="Normal"/>
    <w:link w:val="PrformatHTMLCar"/>
    <w:uiPriority w:val="99"/>
    <w:unhideWhenUsed/>
    <w:rsid w:val="00E04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Cs w:val="20"/>
      <w:lang w:val="en-US" w:eastAsia="en-US"/>
    </w:rPr>
  </w:style>
  <w:style w:type="character" w:customStyle="1" w:styleId="PrformatHTMLCar">
    <w:name w:val="Préformaté HTML Car"/>
    <w:basedOn w:val="Policepardfaut"/>
    <w:link w:val="PrformatHTML"/>
    <w:uiPriority w:val="99"/>
    <w:rsid w:val="00E04248"/>
    <w:rPr>
      <w:rFonts w:ascii="Courier New" w:hAnsi="Courier New" w:cs="Courier New"/>
      <w:lang w:val="en-US" w:eastAsia="en-US"/>
    </w:rPr>
  </w:style>
  <w:style w:type="character" w:styleId="Accentuation">
    <w:name w:val="Emphasis"/>
    <w:basedOn w:val="Policepardfaut"/>
    <w:uiPriority w:val="20"/>
    <w:qFormat/>
    <w:rsid w:val="00D421A1"/>
    <w:rPr>
      <w:i/>
      <w:iCs/>
    </w:rPr>
  </w:style>
  <w:style w:type="character" w:styleId="lev">
    <w:name w:val="Strong"/>
    <w:basedOn w:val="Policepardfaut"/>
    <w:uiPriority w:val="22"/>
    <w:qFormat/>
    <w:rsid w:val="00536BDE"/>
    <w:rPr>
      <w:b/>
      <w:bCs/>
    </w:rPr>
  </w:style>
  <w:style w:type="paragraph" w:customStyle="1" w:styleId="first">
    <w:name w:val="fir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customStyle="1" w:styleId="last">
    <w:name w:val="last"/>
    <w:basedOn w:val="Normal"/>
    <w:rsid w:val="00B81CC3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  <w:lang w:val="en-US" w:eastAsia="en-US"/>
    </w:rPr>
  </w:style>
  <w:style w:type="paragraph" w:styleId="Notedefin">
    <w:name w:val="endnote text"/>
    <w:basedOn w:val="Normal"/>
    <w:link w:val="NotedefinCar"/>
    <w:semiHidden/>
    <w:unhideWhenUsed/>
    <w:rsid w:val="008C6137"/>
    <w:pPr>
      <w:spacing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semiHidden/>
    <w:rsid w:val="008C6137"/>
  </w:style>
  <w:style w:type="character" w:styleId="Appeldenotedefin">
    <w:name w:val="endnote reference"/>
    <w:basedOn w:val="Policepardfaut"/>
    <w:semiHidden/>
    <w:unhideWhenUsed/>
    <w:rsid w:val="008C6137"/>
    <w:rPr>
      <w:vertAlign w:val="superscript"/>
    </w:rPr>
  </w:style>
  <w:style w:type="character" w:customStyle="1" w:styleId="cmd">
    <w:name w:val="cmd"/>
    <w:basedOn w:val="Policepardfaut"/>
    <w:rsid w:val="000E15F9"/>
  </w:style>
  <w:style w:type="paragraph" w:styleId="Sansinterligne">
    <w:name w:val="No Spacing"/>
    <w:link w:val="SansinterligneCar"/>
    <w:uiPriority w:val="1"/>
    <w:qFormat/>
    <w:rsid w:val="004A2F6E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635200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LienInternet">
    <w:name w:val="Lien Internet"/>
    <w:basedOn w:val="Policepardfaut"/>
    <w:uiPriority w:val="99"/>
    <w:rsid w:val="004E74A1"/>
    <w:rPr>
      <w:color w:val="0000FF" w:themeColor="hyperlink"/>
      <w:u w:val="single"/>
    </w:rPr>
  </w:style>
  <w:style w:type="paragraph" w:customStyle="1" w:styleId="paragraph">
    <w:name w:val="paragraph"/>
    <w:basedOn w:val="Normal"/>
    <w:rsid w:val="005A3CF4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 w:val="24"/>
    </w:rPr>
  </w:style>
  <w:style w:type="character" w:styleId="Mentionnonrsolue">
    <w:name w:val="Unresolved Mention"/>
    <w:basedOn w:val="Policepardfaut"/>
    <w:uiPriority w:val="99"/>
    <w:semiHidden/>
    <w:unhideWhenUsed/>
    <w:rsid w:val="00660C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8681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996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8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420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73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0745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528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70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087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10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236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9795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8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358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748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2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78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1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4558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8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00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22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760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95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90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883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75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508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17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9669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90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82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26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244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6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3855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74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312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38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092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950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8481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63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22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651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33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41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79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00017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99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868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61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440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0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464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1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5031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5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0021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0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556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91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374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0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8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2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6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2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4218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98132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3983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71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809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1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0757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90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4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0317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000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465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9190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31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7011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50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9013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2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19479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8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3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3020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50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721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901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9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2153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56511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67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9207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36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0287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7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12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761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180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2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098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04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17108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39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211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9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74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2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7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2503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7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8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92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3480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4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7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8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2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7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4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2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0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3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1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7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7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6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6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0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3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0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6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2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0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92157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10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5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9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60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3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76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58509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4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06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53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11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613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67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9369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4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6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864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99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1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628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6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2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47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70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675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27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45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48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52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281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35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1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0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130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715760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825619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20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400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39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26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78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10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097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97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072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663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437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5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2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0653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757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676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6746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45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811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8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4094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7124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252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065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07117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98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201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1413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5482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891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27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269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729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595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774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23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1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99268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4005">
                  <w:marLeft w:val="0"/>
                  <w:marRight w:val="721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74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2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6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71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2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2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7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6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816207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27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783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38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72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6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58431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294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27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5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6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06864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601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5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33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71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62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13939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0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3481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63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27368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78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04117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4192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91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07762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05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314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18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736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871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535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0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9316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39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940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31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13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0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6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0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192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392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4508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6450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2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56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1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77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7235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926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79210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563751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41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2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8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572452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14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32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46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782208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7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3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7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39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63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6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7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8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1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3758">
          <w:marLeft w:val="150"/>
          <w:marRight w:val="15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48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9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7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32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127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28635">
              <w:marLeft w:val="225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9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646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62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2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7983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1086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7161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75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005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65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772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5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0759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5716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48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605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7272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1045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3239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271001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8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0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8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51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57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2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4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03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945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6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90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77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9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014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94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250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7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93231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0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02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97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2362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7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36892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46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4143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4482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0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14931">
              <w:marLeft w:val="225"/>
              <w:marRight w:val="0"/>
              <w:marTop w:val="75"/>
              <w:marBottom w:val="0"/>
              <w:divBdr>
                <w:top w:val="single" w:sz="12" w:space="5" w:color="FF6657"/>
                <w:left w:val="single" w:sz="12" w:space="5" w:color="FF6657"/>
                <w:bottom w:val="single" w:sz="12" w:space="5" w:color="FF6657"/>
                <w:right w:val="single" w:sz="12" w:space="5" w:color="FF6657"/>
              </w:divBdr>
              <w:divsChild>
                <w:div w:id="1965771914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2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33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529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91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5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4866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52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307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1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3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21480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98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142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94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7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00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581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57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788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6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34409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43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6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77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93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9425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41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4255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99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5349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53440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20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8278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31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4015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8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501419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43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336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2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881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89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4977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09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356542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5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99555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4908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88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337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8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28074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6368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6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3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8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66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82118">
              <w:marLeft w:val="600"/>
              <w:marRight w:val="30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8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264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60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3706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6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392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1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743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01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63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82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068947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83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7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718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92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6604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20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60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664109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2992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2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0504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3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044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8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6199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3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7770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2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83408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526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8248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311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70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26439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68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000365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45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44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70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75864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32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6887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1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0611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75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04658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11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46577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5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1159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4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9292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1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537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59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494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85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2576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05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69096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15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11563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1193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3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80649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1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0711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9936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07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89627">
              <w:marLeft w:val="225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94497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29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135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13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535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60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46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95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044903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543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1948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30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9758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83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653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0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56509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64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0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0213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5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272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8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5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1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3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33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0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86193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4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0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17291">
              <w:marLeft w:val="27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96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2114">
              <w:marLeft w:val="27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56221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0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74202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218526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95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8570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85665">
              <w:marLeft w:val="225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299031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3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boudier.stage\AppData\Roaming\Microsoft\Modeles-Sodifrance\Mod&#232;le%20de%20document%20avec%20page%20de%20garde.dotx" TargetMode="External"/></Relationships>
</file>

<file path=word/theme/theme1.xml><?xml version="1.0" encoding="utf-8"?>
<a:theme xmlns:a="http://schemas.openxmlformats.org/drawingml/2006/main" name="Sodifrance">
  <a:themeElements>
    <a:clrScheme name="Sodifrance">
      <a:dk1>
        <a:srgbClr val="576B80"/>
      </a:dk1>
      <a:lt1>
        <a:srgbClr val="FFFFFF"/>
      </a:lt1>
      <a:dk2>
        <a:srgbClr val="000000"/>
      </a:dk2>
      <a:lt2>
        <a:srgbClr val="FFFFFF"/>
      </a:lt2>
      <a:accent1>
        <a:srgbClr val="429CE2"/>
      </a:accent1>
      <a:accent2>
        <a:srgbClr val="CB3298"/>
      </a:accent2>
      <a:accent3>
        <a:srgbClr val="FFAA19"/>
      </a:accent3>
      <a:accent4>
        <a:srgbClr val="0A9AA6"/>
      </a:accent4>
      <a:accent5>
        <a:srgbClr val="828282"/>
      </a:accent5>
      <a:accent6>
        <a:srgbClr val="C5062F"/>
      </a:accent6>
      <a:hlink>
        <a:srgbClr val="0000FF"/>
      </a:hlink>
      <a:folHlink>
        <a:srgbClr val="800080"/>
      </a:folHlink>
    </a:clrScheme>
    <a:fontScheme name="Sodifrance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Coutu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8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9050" h="3175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3">
          <a:schemeClr val="lt1"/>
        </a:lnRef>
        <a:fillRef idx="1">
          <a:schemeClr val="dk1"/>
        </a:fillRef>
        <a:effectRef idx="1">
          <a:schemeClr val="dk1"/>
        </a:effectRef>
        <a:fontRef idx="minor">
          <a:schemeClr val="lt1"/>
        </a:fontRef>
      </a:style>
    </a:spDef>
    <a:txDef>
      <a:spPr bwMode="auto">
        <a:gradFill>
          <a:gsLst>
            <a:gs pos="0">
              <a:srgbClr val="6D849C">
                <a:alpha val="58039"/>
              </a:srgbClr>
            </a:gs>
            <a:gs pos="100000">
              <a:schemeClr val="bg1">
                <a:alpha val="0"/>
              </a:schemeClr>
            </a:gs>
          </a:gsLst>
          <a:lin ang="0" scaled="0"/>
        </a:gradFill>
        <a:ln>
          <a:noFill/>
        </a:ln>
      </a:spPr>
      <a:bodyPr rot="0" vert="horz" wrap="square" lIns="486000" tIns="36000" rIns="3240000" bIns="72000" anchor="ctr" anchorCtr="0" upright="1"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41F27E8CDA73489C3311D4EEBA1299" ma:contentTypeVersion="0" ma:contentTypeDescription="Crée un document." ma:contentTypeScope="" ma:versionID="ac17598eeeed07290d4ba2f77b200db5">
  <xsd:schema xmlns:xsd="http://www.w3.org/2001/XMLSchema" xmlns:p="http://schemas.microsoft.com/office/2006/metadata/properties" targetNamespace="http://schemas.microsoft.com/office/2006/metadata/properties" ma:root="true" ma:fieldsID="75019ab185b48580fc336df4da24a70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 ma:readOnly="true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F9FBE-8932-4E5A-AF86-E1803893BC8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70C62F-E9FE-4FDF-9F52-B3700AED93DE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F4A6BF3F-80A5-4ED0-8CB8-070885DD95C8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4ACFAD01-898F-4C6C-8396-D55F6D8A37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Modèle de document avec page de garde.dotx</Template>
  <TotalTime>1968</TotalTime>
  <Pages>1</Pages>
  <Words>673</Words>
  <Characters>3706</Characters>
  <Application>Microsoft Office Word</Application>
  <DocSecurity>0</DocSecurity>
  <Lines>30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Stage en entreprise - Service supervision &amp; métrologie de l’AFP</vt:lpstr>
      <vt:lpstr>Stage en entreprise - Service supervision &amp; métrologie de l’AFP</vt:lpstr>
    </vt:vector>
  </TitlesOfParts>
  <Company/>
  <LinksUpToDate>false</LinksUpToDate>
  <CharactersWithSpaces>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Stage en entreprise - Service supervision &amp; métrologie de l’AFP</dc:title>
  <dc:subject>BOUDIER Aurélien &amp; JEANNIARD Jonathan</dc:subject>
  <dc:creator>Aurélien Boudier</dc:creator>
  <cp:keywords/>
  <dc:description/>
  <cp:lastModifiedBy>Aurélien Boudier</cp:lastModifiedBy>
  <cp:revision>20</cp:revision>
  <cp:lastPrinted>2020-09-23T13:40:00Z</cp:lastPrinted>
  <dcterms:created xsi:type="dcterms:W3CDTF">2020-09-21T12:48:00Z</dcterms:created>
  <dcterms:modified xsi:type="dcterms:W3CDTF">2020-09-23T13:41:00Z</dcterms:modified>
</cp:coreProperties>
</file>